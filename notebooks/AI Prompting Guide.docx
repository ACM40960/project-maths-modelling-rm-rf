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2488C4" w14:textId="77777777" w:rsidR="00C5061D" w:rsidRPr="00C5061D" w:rsidRDefault="00C5061D" w:rsidP="00C5061D">
      <w:pPr>
        <w:pStyle w:val="Heading1"/>
        <w:rPr>
          <w:sz w:val="96"/>
          <w:szCs w:val="96"/>
        </w:rPr>
      </w:pPr>
      <w:r w:rsidRPr="00C5061D">
        <w:rPr>
          <w:sz w:val="96"/>
          <w:szCs w:val="96"/>
          <w:lang w:val="en-US"/>
        </w:rPr>
        <w:t>AI Powered Innovation</w:t>
      </w:r>
    </w:p>
    <w:p w14:paraId="389FB114" w14:textId="77777777" w:rsidR="00C5061D" w:rsidRPr="00C5061D" w:rsidRDefault="00C5061D" w:rsidP="00C5061D">
      <w:pPr>
        <w:pStyle w:val="Heading2"/>
        <w:rPr>
          <w:sz w:val="56"/>
          <w:szCs w:val="56"/>
        </w:rPr>
      </w:pPr>
      <w:r w:rsidRPr="00C5061D">
        <w:rPr>
          <w:sz w:val="56"/>
          <w:szCs w:val="56"/>
          <w:lang w:val="en-US"/>
        </w:rPr>
        <w:t>Garage Growth Framework + AI</w:t>
      </w:r>
    </w:p>
    <w:p w14:paraId="61591911" w14:textId="77777777" w:rsidR="00C5061D" w:rsidRPr="00C5061D" w:rsidRDefault="00C5061D" w:rsidP="00C5061D">
      <w:pPr>
        <w:pStyle w:val="Heading3"/>
        <w:rPr>
          <w:sz w:val="48"/>
          <w:szCs w:val="48"/>
        </w:rPr>
      </w:pPr>
      <w:r w:rsidRPr="00C5061D">
        <w:rPr>
          <w:sz w:val="48"/>
          <w:szCs w:val="48"/>
          <w:lang w:val="en-US"/>
        </w:rPr>
        <w:t>Jim Kelly, Director Microsoft Garage Ireland</w:t>
      </w:r>
    </w:p>
    <w:p w14:paraId="322381FC" w14:textId="77777777" w:rsidR="00C5061D" w:rsidRDefault="00C5061D">
      <w:pPr>
        <w:rPr>
          <w:rFonts w:asciiTheme="majorHAnsi" w:eastAsiaTheme="majorEastAsia" w:hAnsiTheme="majorHAnsi" w:cstheme="majorBidi"/>
          <w:color w:val="0F4761" w:themeColor="accent1" w:themeShade="BF"/>
          <w:sz w:val="40"/>
          <w:szCs w:val="40"/>
          <w:lang w:val="en-GB"/>
        </w:rPr>
      </w:pPr>
      <w:r>
        <w:rPr>
          <w:lang w:val="en-GB"/>
        </w:rPr>
        <w:br w:type="page"/>
      </w:r>
    </w:p>
    <w:p w14:paraId="173E6E1A" w14:textId="77777777" w:rsidR="00F9478A" w:rsidRDefault="00F9478A" w:rsidP="00F9478A">
      <w:pPr>
        <w:pStyle w:val="Heading1"/>
        <w:rPr>
          <w:sz w:val="52"/>
          <w:szCs w:val="52"/>
          <w:lang w:val="en-GB"/>
        </w:rPr>
      </w:pPr>
      <w:r w:rsidRPr="00F9478A">
        <w:rPr>
          <w:sz w:val="52"/>
          <w:szCs w:val="52"/>
          <w:lang w:val="en-GB"/>
        </w:rPr>
        <w:lastRenderedPageBreak/>
        <w:t>Workshop Outline</w:t>
      </w:r>
    </w:p>
    <w:p w14:paraId="51128ED8" w14:textId="77777777" w:rsidR="00F9478A" w:rsidRPr="00F9478A" w:rsidRDefault="00F9478A" w:rsidP="00F9478A">
      <w:pPr>
        <w:rPr>
          <w:lang w:val="en-GB"/>
        </w:rPr>
      </w:pPr>
    </w:p>
    <w:p w14:paraId="4FFEE589" w14:textId="77777777" w:rsidR="00F9478A" w:rsidRDefault="00F9478A" w:rsidP="009F15CE">
      <w:pPr>
        <w:pStyle w:val="Heading2"/>
        <w:numPr>
          <w:ilvl w:val="0"/>
          <w:numId w:val="1"/>
        </w:numPr>
        <w:rPr>
          <w:sz w:val="44"/>
          <w:szCs w:val="44"/>
        </w:rPr>
      </w:pPr>
      <w:r w:rsidRPr="00F9478A">
        <w:rPr>
          <w:sz w:val="44"/>
          <w:szCs w:val="44"/>
        </w:rPr>
        <w:t>Microsoft Garage</w:t>
      </w:r>
    </w:p>
    <w:p w14:paraId="00B89649" w14:textId="77777777" w:rsidR="00F9478A" w:rsidRPr="00F9478A" w:rsidRDefault="00F9478A" w:rsidP="00F9478A"/>
    <w:p w14:paraId="446A1602" w14:textId="77777777" w:rsidR="00F9478A" w:rsidRDefault="00F9478A" w:rsidP="009F15CE">
      <w:pPr>
        <w:pStyle w:val="Heading2"/>
        <w:numPr>
          <w:ilvl w:val="0"/>
          <w:numId w:val="1"/>
        </w:numPr>
        <w:rPr>
          <w:sz w:val="44"/>
          <w:szCs w:val="44"/>
        </w:rPr>
      </w:pPr>
      <w:r w:rsidRPr="00F9478A">
        <w:rPr>
          <w:sz w:val="44"/>
          <w:szCs w:val="44"/>
        </w:rPr>
        <w:t>AI-powered Innovation</w:t>
      </w:r>
    </w:p>
    <w:p w14:paraId="34DB1A01" w14:textId="77777777" w:rsidR="00F9478A" w:rsidRPr="00F9478A" w:rsidRDefault="00F9478A" w:rsidP="00F9478A"/>
    <w:p w14:paraId="54815E0C" w14:textId="77777777" w:rsidR="00F9478A" w:rsidRPr="00F9478A" w:rsidRDefault="00F9478A" w:rsidP="009F15CE">
      <w:pPr>
        <w:pStyle w:val="Heading2"/>
        <w:numPr>
          <w:ilvl w:val="0"/>
          <w:numId w:val="1"/>
        </w:numPr>
        <w:rPr>
          <w:sz w:val="44"/>
          <w:szCs w:val="44"/>
        </w:rPr>
      </w:pPr>
      <w:r w:rsidRPr="00F9478A">
        <w:rPr>
          <w:sz w:val="44"/>
          <w:szCs w:val="44"/>
        </w:rPr>
        <w:t>Learnings to date.</w:t>
      </w:r>
    </w:p>
    <w:p w14:paraId="0201C95B" w14:textId="77777777" w:rsidR="007A1B73" w:rsidRDefault="007A1B73" w:rsidP="00F9478A">
      <w:pPr>
        <w:pStyle w:val="Heading2"/>
        <w:rPr>
          <w:lang w:val="en-GB"/>
        </w:rPr>
      </w:pPr>
      <w:r>
        <w:rPr>
          <w:lang w:val="en-GB"/>
        </w:rPr>
        <w:br w:type="page"/>
      </w:r>
    </w:p>
    <w:p w14:paraId="1996571E" w14:textId="77777777" w:rsidR="009E372C" w:rsidRDefault="009E372C">
      <w:pPr>
        <w:rPr>
          <w:rFonts w:asciiTheme="majorHAnsi" w:eastAsiaTheme="majorEastAsia" w:hAnsiTheme="majorHAnsi" w:cstheme="majorBidi"/>
          <w:color w:val="0F4761" w:themeColor="accent1" w:themeShade="BF"/>
          <w:sz w:val="40"/>
          <w:szCs w:val="40"/>
          <w:lang w:val="en-GB"/>
        </w:rPr>
      </w:pPr>
      <w:r>
        <w:rPr>
          <w:noProof/>
        </w:rPr>
        <w:lastRenderedPageBreak/>
        <w:drawing>
          <wp:inline distT="0" distB="0" distL="0" distR="0" wp14:anchorId="16AB4270" wp14:editId="43207929">
            <wp:extent cx="5731510" cy="7642225"/>
            <wp:effectExtent l="0" t="0" r="2540" b="0"/>
            <wp:docPr id="11959662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66207" name=""/>
                    <pic:cNvPicPr/>
                  </pic:nvPicPr>
                  <pic:blipFill>
                    <a:blip r:embed="rId7">
                      <a:extLst>
                        <a:ext uri="{96DAC541-7B7A-43D3-8B79-37D633B846F1}">
                          <asvg:svgBlip xmlns:asvg="http://schemas.microsoft.com/office/drawing/2016/SVG/main" r:embed="rId8"/>
                        </a:ext>
                      </a:extLst>
                    </a:blip>
                    <a:stretch>
                      <a:fillRect/>
                    </a:stretch>
                  </pic:blipFill>
                  <pic:spPr>
                    <a:xfrm>
                      <a:off x="0" y="0"/>
                      <a:ext cx="5731510" cy="7642225"/>
                    </a:xfrm>
                    <a:prstGeom prst="rect">
                      <a:avLst/>
                    </a:prstGeom>
                  </pic:spPr>
                </pic:pic>
              </a:graphicData>
            </a:graphic>
          </wp:inline>
        </w:drawing>
      </w:r>
      <w:r>
        <w:rPr>
          <w:lang w:val="en-GB"/>
        </w:rPr>
        <w:br w:type="page"/>
      </w:r>
    </w:p>
    <w:p w14:paraId="3798D013" w14:textId="77777777" w:rsidR="00B76768" w:rsidRDefault="00B76768" w:rsidP="00622F7B">
      <w:pPr>
        <w:pStyle w:val="Heading1"/>
      </w:pPr>
      <w:r w:rsidRPr="00B76768">
        <w:lastRenderedPageBreak/>
        <w:t>AI Powered Innovation Overview</w:t>
      </w:r>
      <w:r w:rsidR="003C1561">
        <w:t>:</w:t>
      </w:r>
    </w:p>
    <w:p w14:paraId="7C733FE4" w14:textId="77777777" w:rsidR="003C1561" w:rsidRPr="003C1561" w:rsidRDefault="003C1561" w:rsidP="003C1561"/>
    <w:p w14:paraId="6C67099B" w14:textId="77777777" w:rsidR="00622F7B" w:rsidRPr="0040536B" w:rsidRDefault="003C1561" w:rsidP="009F15CE">
      <w:pPr>
        <w:pStyle w:val="Heading2"/>
        <w:numPr>
          <w:ilvl w:val="0"/>
          <w:numId w:val="2"/>
        </w:numPr>
        <w:rPr>
          <w:sz w:val="40"/>
          <w:szCs w:val="40"/>
        </w:rPr>
      </w:pPr>
      <w:r w:rsidRPr="0040536B">
        <w:rPr>
          <w:sz w:val="40"/>
          <w:szCs w:val="40"/>
        </w:rPr>
        <w:t>Inspiration: take an AI-first approach to innovating.</w:t>
      </w:r>
    </w:p>
    <w:p w14:paraId="47E88235" w14:textId="77777777" w:rsidR="00B76768" w:rsidRPr="0040536B" w:rsidRDefault="00B76768" w:rsidP="009F15CE">
      <w:pPr>
        <w:pStyle w:val="Heading2"/>
        <w:numPr>
          <w:ilvl w:val="0"/>
          <w:numId w:val="2"/>
        </w:numPr>
        <w:rPr>
          <w:sz w:val="40"/>
          <w:szCs w:val="40"/>
        </w:rPr>
      </w:pPr>
      <w:r w:rsidRPr="0040536B">
        <w:rPr>
          <w:sz w:val="40"/>
          <w:szCs w:val="40"/>
          <w:lang w:val="en-GB"/>
        </w:rPr>
        <w:t>An immersive, fast-paced, hands-on, co-innovation workshop, that will give you a taste of how the Microsoft Garage enables innovation with AI.</w:t>
      </w:r>
    </w:p>
    <w:p w14:paraId="3DD811AE" w14:textId="77777777" w:rsidR="00B76768" w:rsidRDefault="00B76768" w:rsidP="00622F7B">
      <w:pPr>
        <w:rPr>
          <w:lang w:val="en-GB"/>
        </w:rPr>
      </w:pPr>
    </w:p>
    <w:p w14:paraId="252B25AA" w14:textId="77777777" w:rsidR="00622F7B" w:rsidRDefault="00622F7B" w:rsidP="00622F7B">
      <w:pPr>
        <w:rPr>
          <w:lang w:val="en-GB"/>
        </w:rPr>
      </w:pPr>
    </w:p>
    <w:p w14:paraId="0350C25A" w14:textId="77777777" w:rsidR="00622F7B" w:rsidRDefault="00622F7B" w:rsidP="00622F7B">
      <w:pPr>
        <w:rPr>
          <w:lang w:val="en-GB"/>
        </w:rPr>
      </w:pPr>
    </w:p>
    <w:p w14:paraId="4C3CB722" w14:textId="77777777" w:rsidR="00622F7B" w:rsidRDefault="00622F7B" w:rsidP="00622F7B">
      <w:pPr>
        <w:rPr>
          <w:lang w:val="en-GB"/>
        </w:rPr>
      </w:pPr>
    </w:p>
    <w:p w14:paraId="504A7549" w14:textId="77777777" w:rsidR="00622F7B" w:rsidRDefault="00622F7B" w:rsidP="00622F7B">
      <w:pPr>
        <w:rPr>
          <w:lang w:val="en-GB"/>
        </w:rPr>
      </w:pPr>
    </w:p>
    <w:p w14:paraId="53824B82" w14:textId="77777777" w:rsidR="00622F7B" w:rsidRDefault="00622F7B" w:rsidP="00622F7B">
      <w:pPr>
        <w:rPr>
          <w:lang w:val="en-GB"/>
        </w:rPr>
      </w:pPr>
    </w:p>
    <w:p w14:paraId="489799D6" w14:textId="77777777" w:rsidR="00622F7B" w:rsidRDefault="00622F7B" w:rsidP="00622F7B">
      <w:pPr>
        <w:pStyle w:val="Heading1"/>
      </w:pPr>
      <w:r>
        <w:t>Gartner AI Opportunity Radar</w:t>
      </w:r>
      <w:r w:rsidRPr="00B76768">
        <w:t>:</w:t>
      </w:r>
    </w:p>
    <w:p w14:paraId="7AF577E3" w14:textId="77777777" w:rsidR="00B76768" w:rsidRPr="00B76768" w:rsidRDefault="00B76768" w:rsidP="00622F7B"/>
    <w:p w14:paraId="360534CE" w14:textId="77777777" w:rsidR="00B76768" w:rsidRDefault="00622F7B">
      <w:pPr>
        <w:rPr>
          <w:rFonts w:asciiTheme="majorHAnsi" w:eastAsiaTheme="majorEastAsia" w:hAnsiTheme="majorHAnsi" w:cstheme="majorBidi"/>
          <w:color w:val="0F4761" w:themeColor="accent1" w:themeShade="BF"/>
          <w:sz w:val="40"/>
          <w:szCs w:val="40"/>
          <w:lang w:val="en-GB"/>
        </w:rPr>
      </w:pPr>
      <w:r w:rsidRPr="00622F7B">
        <w:rPr>
          <w:noProof/>
        </w:rPr>
        <w:drawing>
          <wp:inline distT="0" distB="0" distL="0" distR="0" wp14:anchorId="4FD4F5C2" wp14:editId="37E4E17A">
            <wp:extent cx="5731510" cy="3377565"/>
            <wp:effectExtent l="0" t="0" r="2540" b="0"/>
            <wp:docPr id="5" name="Picture 4" descr="A diagram of a machine learning process&#10;&#10;AI-generated content may be incorrect.">
              <a:extLst xmlns:a="http://schemas.openxmlformats.org/drawingml/2006/main">
                <a:ext uri="{FF2B5EF4-FFF2-40B4-BE49-F238E27FC236}">
                  <a16:creationId xmlns:a16="http://schemas.microsoft.com/office/drawing/2014/main" id="{FE5CB354-4B7C-D634-B5C0-047F54E64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machine learning process&#10;&#10;AI-generated content may be incorrect.">
                      <a:extLst>
                        <a:ext uri="{FF2B5EF4-FFF2-40B4-BE49-F238E27FC236}">
                          <a16:creationId xmlns:a16="http://schemas.microsoft.com/office/drawing/2014/main" id="{FE5CB354-4B7C-D634-B5C0-047F54E64900}"/>
                        </a:ext>
                      </a:extLst>
                    </pic:cNvPr>
                    <pic:cNvPicPr>
                      <a:picLocks noChangeAspect="1"/>
                    </pic:cNvPicPr>
                  </pic:nvPicPr>
                  <pic:blipFill>
                    <a:blip r:embed="rId9"/>
                    <a:stretch>
                      <a:fillRect/>
                    </a:stretch>
                  </pic:blipFill>
                  <pic:spPr>
                    <a:xfrm>
                      <a:off x="0" y="0"/>
                      <a:ext cx="5731510" cy="3377565"/>
                    </a:xfrm>
                    <a:prstGeom prst="rect">
                      <a:avLst/>
                    </a:prstGeom>
                  </pic:spPr>
                </pic:pic>
              </a:graphicData>
            </a:graphic>
          </wp:inline>
        </w:drawing>
      </w:r>
      <w:r w:rsidR="00B76768">
        <w:rPr>
          <w:lang w:val="en-GB"/>
        </w:rPr>
        <w:br w:type="page"/>
      </w:r>
    </w:p>
    <w:p w14:paraId="00C787B3" w14:textId="77777777" w:rsidR="00F51736" w:rsidRDefault="00F51736" w:rsidP="00711B22">
      <w:pPr>
        <w:pStyle w:val="Heading2"/>
      </w:pPr>
    </w:p>
    <w:p w14:paraId="01AD8EBC" w14:textId="77777777" w:rsidR="006904AE" w:rsidRPr="0040536B" w:rsidRDefault="006904AE" w:rsidP="00711B22">
      <w:pPr>
        <w:pStyle w:val="Heading2"/>
        <w:rPr>
          <w:sz w:val="56"/>
          <w:szCs w:val="56"/>
        </w:rPr>
      </w:pPr>
      <w:r w:rsidRPr="0040536B">
        <w:rPr>
          <w:sz w:val="56"/>
          <w:szCs w:val="56"/>
        </w:rPr>
        <w:t>The Garage Growth Framework</w:t>
      </w:r>
    </w:p>
    <w:p w14:paraId="7A497851" w14:textId="77777777" w:rsidR="006904AE" w:rsidRDefault="006904AE"/>
    <w:p w14:paraId="6F99C5B3" w14:textId="77777777" w:rsidR="00711B22" w:rsidRDefault="00711B22">
      <w:pPr>
        <w:rPr>
          <w:lang w:val="en-GB"/>
        </w:rPr>
      </w:pPr>
      <w:r>
        <w:rPr>
          <w:noProof/>
          <w:lang w:val="en-GB"/>
        </w:rPr>
        <w:drawing>
          <wp:inline distT="0" distB="0" distL="0" distR="0" wp14:anchorId="62AAE288" wp14:editId="50C153BF">
            <wp:extent cx="5900420" cy="1938021"/>
            <wp:effectExtent l="0" t="0" r="0" b="5080"/>
            <wp:docPr id="906066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1073" cy="1941520"/>
                    </a:xfrm>
                    <a:prstGeom prst="rect">
                      <a:avLst/>
                    </a:prstGeom>
                    <a:noFill/>
                  </pic:spPr>
                </pic:pic>
              </a:graphicData>
            </a:graphic>
          </wp:inline>
        </w:drawing>
      </w:r>
    </w:p>
    <w:p w14:paraId="794268DF" w14:textId="77777777" w:rsidR="00711B22" w:rsidRDefault="00711B22">
      <w:pPr>
        <w:rPr>
          <w:lang w:val="en-GB"/>
        </w:rPr>
      </w:pPr>
    </w:p>
    <w:p w14:paraId="03BE352B" w14:textId="77777777" w:rsidR="00711B22" w:rsidRDefault="00711B22">
      <w:pPr>
        <w:rPr>
          <w:lang w:val="en-GB"/>
        </w:rPr>
      </w:pPr>
    </w:p>
    <w:p w14:paraId="330A535E" w14:textId="77777777" w:rsidR="00711B22" w:rsidRDefault="00711B22" w:rsidP="00711B22">
      <w:pPr>
        <w:pStyle w:val="Heading1"/>
        <w:rPr>
          <w:lang w:val="en-GB"/>
        </w:rPr>
      </w:pPr>
    </w:p>
    <w:p w14:paraId="2E2CFF16" w14:textId="77777777" w:rsidR="00711B22" w:rsidRPr="00F51736" w:rsidRDefault="00711B22" w:rsidP="00711B22">
      <w:pPr>
        <w:pStyle w:val="Heading1"/>
        <w:jc w:val="center"/>
        <w:rPr>
          <w:sz w:val="160"/>
          <w:szCs w:val="160"/>
          <w:lang w:val="en-GB"/>
        </w:rPr>
      </w:pPr>
      <w:r w:rsidRPr="00F51736">
        <w:rPr>
          <w:sz w:val="160"/>
          <w:szCs w:val="160"/>
          <w:lang w:val="en-GB"/>
        </w:rPr>
        <w:t>X</w:t>
      </w:r>
    </w:p>
    <w:p w14:paraId="0F42C2D7" w14:textId="77777777" w:rsidR="00711B22" w:rsidRDefault="00711B22" w:rsidP="00711B22">
      <w:pPr>
        <w:pStyle w:val="Heading1"/>
        <w:jc w:val="center"/>
        <w:rPr>
          <w:lang w:val="en-GB"/>
        </w:rPr>
      </w:pPr>
    </w:p>
    <w:p w14:paraId="0F396F66" w14:textId="77777777" w:rsidR="003C1561" w:rsidRPr="00F51736" w:rsidRDefault="00711B22" w:rsidP="00711B22">
      <w:pPr>
        <w:pStyle w:val="Heading1"/>
        <w:jc w:val="center"/>
        <w:rPr>
          <w:sz w:val="56"/>
          <w:szCs w:val="56"/>
          <w:lang w:val="en-GB"/>
        </w:rPr>
      </w:pPr>
      <w:r w:rsidRPr="00F51736">
        <w:rPr>
          <w:sz w:val="56"/>
          <w:szCs w:val="56"/>
          <w:lang w:val="en-GB"/>
        </w:rPr>
        <w:t>AI (Copilot Prompts)</w:t>
      </w:r>
      <w:r w:rsidR="003C1561" w:rsidRPr="00F51736">
        <w:rPr>
          <w:sz w:val="56"/>
          <w:szCs w:val="56"/>
          <w:lang w:val="en-GB"/>
        </w:rPr>
        <w:br w:type="page"/>
      </w:r>
    </w:p>
    <w:p w14:paraId="297365DC" w14:textId="77777777" w:rsidR="00F10C2E" w:rsidRPr="0040536B" w:rsidRDefault="00F10C2E" w:rsidP="00F10C2E">
      <w:pPr>
        <w:pStyle w:val="Heading1"/>
        <w:rPr>
          <w:sz w:val="52"/>
          <w:szCs w:val="52"/>
          <w:lang w:val="en-GB"/>
        </w:rPr>
      </w:pPr>
      <w:r w:rsidRPr="0040536B">
        <w:rPr>
          <w:sz w:val="52"/>
          <w:szCs w:val="52"/>
          <w:lang w:val="en-GB"/>
        </w:rPr>
        <w:lastRenderedPageBreak/>
        <w:t>Getting the most out of the workshop:</w:t>
      </w:r>
    </w:p>
    <w:p w14:paraId="4B177F8A" w14:textId="77777777" w:rsidR="00F10C2E" w:rsidRPr="0040536B" w:rsidRDefault="00F10C2E">
      <w:pPr>
        <w:rPr>
          <w:sz w:val="32"/>
          <w:szCs w:val="32"/>
          <w:lang w:val="en-GB"/>
        </w:rPr>
      </w:pPr>
    </w:p>
    <w:p w14:paraId="5F84AA12" w14:textId="77777777" w:rsidR="00F10C2E" w:rsidRPr="0040536B" w:rsidRDefault="00F10C2E" w:rsidP="009F15CE">
      <w:pPr>
        <w:pStyle w:val="Heading2"/>
        <w:numPr>
          <w:ilvl w:val="0"/>
          <w:numId w:val="3"/>
        </w:numPr>
        <w:rPr>
          <w:sz w:val="44"/>
          <w:szCs w:val="44"/>
        </w:rPr>
      </w:pPr>
      <w:r w:rsidRPr="0040536B">
        <w:rPr>
          <w:sz w:val="44"/>
          <w:szCs w:val="44"/>
        </w:rPr>
        <w:t>Open mind:  embrace this as a hands-on exploration – experience the potential of AI as your co-innovation assistant.</w:t>
      </w:r>
    </w:p>
    <w:p w14:paraId="7F7D65AD" w14:textId="77777777" w:rsidR="00F10C2E" w:rsidRPr="0040536B" w:rsidRDefault="00F10C2E" w:rsidP="009F15CE">
      <w:pPr>
        <w:pStyle w:val="Heading2"/>
        <w:numPr>
          <w:ilvl w:val="0"/>
          <w:numId w:val="3"/>
        </w:numPr>
        <w:rPr>
          <w:sz w:val="44"/>
          <w:szCs w:val="44"/>
        </w:rPr>
      </w:pPr>
      <w:r w:rsidRPr="0040536B">
        <w:rPr>
          <w:sz w:val="44"/>
          <w:szCs w:val="44"/>
        </w:rPr>
        <w:t>Build understanding.</w:t>
      </w:r>
    </w:p>
    <w:p w14:paraId="08B2A8B2" w14:textId="77777777" w:rsidR="00F10C2E" w:rsidRPr="0040536B" w:rsidRDefault="00F10C2E" w:rsidP="009F15CE">
      <w:pPr>
        <w:pStyle w:val="Heading2"/>
        <w:numPr>
          <w:ilvl w:val="0"/>
          <w:numId w:val="3"/>
        </w:numPr>
        <w:rPr>
          <w:sz w:val="44"/>
          <w:szCs w:val="44"/>
        </w:rPr>
      </w:pPr>
      <w:r w:rsidRPr="0040536B">
        <w:rPr>
          <w:sz w:val="44"/>
          <w:szCs w:val="44"/>
        </w:rPr>
        <w:t>Have fun - enjoy the process.</w:t>
      </w:r>
    </w:p>
    <w:p w14:paraId="48FE581B" w14:textId="77777777" w:rsidR="00F10C2E" w:rsidRPr="0040536B" w:rsidRDefault="00F10C2E" w:rsidP="009F15CE">
      <w:pPr>
        <w:pStyle w:val="Heading2"/>
        <w:numPr>
          <w:ilvl w:val="0"/>
          <w:numId w:val="3"/>
        </w:numPr>
        <w:rPr>
          <w:sz w:val="44"/>
          <w:szCs w:val="44"/>
        </w:rPr>
      </w:pPr>
      <w:r w:rsidRPr="0040536B">
        <w:rPr>
          <w:sz w:val="44"/>
          <w:szCs w:val="44"/>
        </w:rPr>
        <w:t>Be a “learn-it-all” - connect and knowledge share.</w:t>
      </w:r>
    </w:p>
    <w:p w14:paraId="6086DA6D" w14:textId="77777777" w:rsidR="00F10C2E" w:rsidRPr="0040536B" w:rsidRDefault="00F10C2E" w:rsidP="009F15CE">
      <w:pPr>
        <w:pStyle w:val="Heading2"/>
        <w:numPr>
          <w:ilvl w:val="0"/>
          <w:numId w:val="3"/>
        </w:numPr>
        <w:rPr>
          <w:sz w:val="44"/>
          <w:szCs w:val="44"/>
        </w:rPr>
      </w:pPr>
      <w:r w:rsidRPr="0040536B">
        <w:rPr>
          <w:sz w:val="44"/>
          <w:szCs w:val="44"/>
        </w:rPr>
        <w:t xml:space="preserve">Patience:  early stages, there will be bumps. </w:t>
      </w:r>
    </w:p>
    <w:p w14:paraId="3076608A" w14:textId="77777777" w:rsidR="00F51736" w:rsidRDefault="00F51736">
      <w:pPr>
        <w:rPr>
          <w:rFonts w:asciiTheme="majorHAnsi" w:eastAsiaTheme="majorEastAsia" w:hAnsiTheme="majorHAnsi" w:cstheme="majorBidi"/>
          <w:color w:val="0F4761" w:themeColor="accent1" w:themeShade="BF"/>
          <w:sz w:val="40"/>
          <w:szCs w:val="40"/>
          <w:lang w:val="en-GB"/>
        </w:rPr>
      </w:pPr>
      <w:r>
        <w:rPr>
          <w:lang w:val="en-GB"/>
        </w:rPr>
        <w:br w:type="page"/>
      </w:r>
    </w:p>
    <w:p w14:paraId="486258E9" w14:textId="77777777" w:rsidR="002A5DF8" w:rsidRPr="0040536B" w:rsidRDefault="002A5DF8" w:rsidP="00B454ED">
      <w:pPr>
        <w:pStyle w:val="Heading1"/>
        <w:rPr>
          <w:sz w:val="72"/>
          <w:szCs w:val="72"/>
          <w:lang w:val="en-US"/>
        </w:rPr>
      </w:pPr>
      <w:r w:rsidRPr="0040536B">
        <w:rPr>
          <w:sz w:val="72"/>
          <w:szCs w:val="72"/>
          <w:lang w:val="en-US"/>
        </w:rPr>
        <w:lastRenderedPageBreak/>
        <w:t xml:space="preserve">Before we get started… </w:t>
      </w:r>
    </w:p>
    <w:p w14:paraId="7FF9C71F" w14:textId="77777777" w:rsidR="00B454ED" w:rsidRPr="0040536B" w:rsidRDefault="00B454ED" w:rsidP="00B454ED">
      <w:pPr>
        <w:rPr>
          <w:sz w:val="40"/>
          <w:szCs w:val="40"/>
          <w:lang w:val="en-US"/>
        </w:rPr>
      </w:pPr>
    </w:p>
    <w:p w14:paraId="2C58E05B" w14:textId="77777777" w:rsidR="00B454ED" w:rsidRPr="0040536B" w:rsidRDefault="00B454ED" w:rsidP="009F15CE">
      <w:pPr>
        <w:pStyle w:val="Heading2"/>
        <w:numPr>
          <w:ilvl w:val="0"/>
          <w:numId w:val="4"/>
        </w:numPr>
        <w:rPr>
          <w:sz w:val="52"/>
          <w:szCs w:val="52"/>
        </w:rPr>
      </w:pPr>
      <w:r w:rsidRPr="0040536B">
        <w:rPr>
          <w:sz w:val="52"/>
          <w:szCs w:val="52"/>
          <w:lang w:val="en-US"/>
        </w:rPr>
        <w:t>Save and rename a copy of the workbook for you to edit</w:t>
      </w:r>
    </w:p>
    <w:p w14:paraId="68A3D2B5" w14:textId="77777777" w:rsidR="00B454ED" w:rsidRPr="0040536B" w:rsidRDefault="00B454ED" w:rsidP="009F15CE">
      <w:pPr>
        <w:pStyle w:val="Heading2"/>
        <w:numPr>
          <w:ilvl w:val="0"/>
          <w:numId w:val="4"/>
        </w:numPr>
        <w:rPr>
          <w:sz w:val="52"/>
          <w:szCs w:val="52"/>
        </w:rPr>
      </w:pPr>
      <w:r w:rsidRPr="0040536B">
        <w:rPr>
          <w:sz w:val="52"/>
          <w:szCs w:val="52"/>
          <w:lang w:val="en-US"/>
        </w:rPr>
        <w:t xml:space="preserve">Open Copilot Enterprise version (Biz Chat) </w:t>
      </w:r>
      <w:hyperlink r:id="rId11" w:history="1">
        <w:r w:rsidRPr="0040536B">
          <w:rPr>
            <w:rStyle w:val="Hyperlink"/>
            <w:sz w:val="52"/>
            <w:szCs w:val="52"/>
            <w:lang w:val="en-US"/>
          </w:rPr>
          <w:t>https://m365.cloud.microsoft/chat</w:t>
        </w:r>
      </w:hyperlink>
    </w:p>
    <w:p w14:paraId="6FD746D0" w14:textId="77777777" w:rsidR="00B454ED" w:rsidRPr="0040536B" w:rsidRDefault="00B454ED" w:rsidP="009F15CE">
      <w:pPr>
        <w:pStyle w:val="Heading2"/>
        <w:numPr>
          <w:ilvl w:val="0"/>
          <w:numId w:val="4"/>
        </w:numPr>
        <w:rPr>
          <w:sz w:val="52"/>
          <w:szCs w:val="52"/>
        </w:rPr>
      </w:pPr>
      <w:r w:rsidRPr="0040536B">
        <w:rPr>
          <w:sz w:val="52"/>
          <w:szCs w:val="52"/>
          <w:lang w:val="en-US"/>
        </w:rPr>
        <w:t>Login with your work credentials</w:t>
      </w:r>
    </w:p>
    <w:p w14:paraId="30C48A55" w14:textId="77777777" w:rsidR="002A5DF8" w:rsidRDefault="002A5DF8">
      <w:pPr>
        <w:rPr>
          <w:rFonts w:asciiTheme="majorHAnsi" w:eastAsiaTheme="majorEastAsia" w:hAnsiTheme="majorHAnsi" w:cstheme="majorBidi"/>
          <w:color w:val="0F4761" w:themeColor="accent1" w:themeShade="BF"/>
          <w:sz w:val="40"/>
          <w:szCs w:val="40"/>
          <w:lang w:val="en-GB"/>
        </w:rPr>
      </w:pPr>
      <w:r>
        <w:rPr>
          <w:lang w:val="en-GB"/>
        </w:rPr>
        <w:br w:type="page"/>
      </w:r>
    </w:p>
    <w:p w14:paraId="7EFBA096" w14:textId="77777777" w:rsidR="00C2524A" w:rsidRDefault="00C2524A">
      <w:pPr>
        <w:rPr>
          <w:rFonts w:asciiTheme="majorHAnsi" w:eastAsiaTheme="majorEastAsia" w:hAnsiTheme="majorHAnsi" w:cstheme="majorBidi"/>
          <w:color w:val="0F4761" w:themeColor="accent1" w:themeShade="BF"/>
          <w:sz w:val="40"/>
          <w:szCs w:val="40"/>
          <w:lang w:val="en-GB"/>
        </w:rPr>
      </w:pPr>
      <w:r>
        <w:rPr>
          <w:noProof/>
        </w:rPr>
        <w:lastRenderedPageBreak/>
        <w:drawing>
          <wp:inline distT="0" distB="0" distL="0" distR="0" wp14:anchorId="23B6A626" wp14:editId="3110B887">
            <wp:extent cx="5731510" cy="7642225"/>
            <wp:effectExtent l="0" t="0" r="2540" b="0"/>
            <wp:docPr id="3552591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5916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7642225"/>
                    </a:xfrm>
                    <a:prstGeom prst="rect">
                      <a:avLst/>
                    </a:prstGeom>
                  </pic:spPr>
                </pic:pic>
              </a:graphicData>
            </a:graphic>
          </wp:inline>
        </w:drawing>
      </w:r>
      <w:r>
        <w:rPr>
          <w:lang w:val="en-GB"/>
        </w:rPr>
        <w:br w:type="page"/>
      </w:r>
    </w:p>
    <w:p w14:paraId="164CA629" w14:textId="77777777" w:rsidR="00067F34" w:rsidRDefault="00067F34">
      <w:pPr>
        <w:rPr>
          <w:rFonts w:asciiTheme="majorHAnsi" w:eastAsiaTheme="majorEastAsia" w:hAnsiTheme="majorHAnsi" w:cstheme="majorBidi"/>
          <w:spacing w:val="-10"/>
          <w:kern w:val="28"/>
          <w:sz w:val="96"/>
          <w:szCs w:val="96"/>
          <w:lang w:val="en-US"/>
        </w:rPr>
      </w:pPr>
      <w:r w:rsidRPr="00067F34">
        <w:rPr>
          <w:noProof/>
          <w:sz w:val="96"/>
          <w:szCs w:val="96"/>
          <w:lang w:val="en-US"/>
        </w:rPr>
        <w:lastRenderedPageBreak/>
        <w:drawing>
          <wp:inline distT="0" distB="0" distL="0" distR="0" wp14:anchorId="6983D9C6" wp14:editId="02466CC1">
            <wp:extent cx="6263014" cy="8373815"/>
            <wp:effectExtent l="0" t="0" r="4445" b="8255"/>
            <wp:docPr id="18108217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21743" name="Picture 1" descr="A screen shot of a computer&#10;&#10;AI-generated content may be incorrect."/>
                    <pic:cNvPicPr/>
                  </pic:nvPicPr>
                  <pic:blipFill>
                    <a:blip r:embed="rId14"/>
                    <a:stretch>
                      <a:fillRect/>
                    </a:stretch>
                  </pic:blipFill>
                  <pic:spPr>
                    <a:xfrm>
                      <a:off x="0" y="0"/>
                      <a:ext cx="6269467" cy="8382443"/>
                    </a:xfrm>
                    <a:prstGeom prst="rect">
                      <a:avLst/>
                    </a:prstGeom>
                  </pic:spPr>
                </pic:pic>
              </a:graphicData>
            </a:graphic>
          </wp:inline>
        </w:drawing>
      </w:r>
      <w:r w:rsidRPr="00067F34">
        <w:rPr>
          <w:sz w:val="96"/>
          <w:szCs w:val="96"/>
          <w:lang w:val="en-US"/>
        </w:rPr>
        <w:t xml:space="preserve"> </w:t>
      </w:r>
      <w:r>
        <w:rPr>
          <w:sz w:val="96"/>
          <w:szCs w:val="96"/>
          <w:lang w:val="en-US"/>
        </w:rPr>
        <w:br w:type="page"/>
      </w:r>
    </w:p>
    <w:p w14:paraId="158F3C8D" w14:textId="77777777" w:rsidR="00035787" w:rsidRPr="00035787" w:rsidRDefault="00035787" w:rsidP="00035787">
      <w:pPr>
        <w:keepNext/>
        <w:keepLines/>
        <w:spacing w:before="360" w:after="80"/>
        <w:outlineLvl w:val="0"/>
        <w:rPr>
          <w:rFonts w:asciiTheme="majorHAnsi" w:eastAsiaTheme="majorEastAsia" w:hAnsiTheme="majorHAnsi" w:cstheme="majorBidi"/>
          <w:color w:val="0F4761" w:themeColor="accent1" w:themeShade="BF"/>
          <w:sz w:val="40"/>
          <w:szCs w:val="40"/>
          <w:lang w:val="en-GB"/>
        </w:rPr>
      </w:pPr>
      <w:r>
        <w:rPr>
          <w:rFonts w:asciiTheme="majorHAnsi" w:eastAsiaTheme="majorEastAsia" w:hAnsiTheme="majorHAnsi" w:cstheme="majorBidi"/>
          <w:color w:val="0F4761" w:themeColor="accent1" w:themeShade="BF"/>
          <w:sz w:val="40"/>
          <w:szCs w:val="40"/>
          <w:lang w:val="en-GB"/>
        </w:rPr>
        <w:lastRenderedPageBreak/>
        <w:t>Search Mindset</w:t>
      </w:r>
    </w:p>
    <w:p w14:paraId="3312B5E7" w14:textId="77777777" w:rsidR="00035787" w:rsidRPr="00035787" w:rsidRDefault="00035787" w:rsidP="00035787"/>
    <w:p w14:paraId="6FD94019" w14:textId="77777777" w:rsidR="00035787" w:rsidRPr="00035787" w:rsidRDefault="00035787" w:rsidP="00035787">
      <w:pPr>
        <w:pBdr>
          <w:bottom w:val="single" w:sz="6" w:space="1" w:color="auto"/>
        </w:pBdr>
        <w:rPr>
          <w:sz w:val="28"/>
          <w:szCs w:val="28"/>
        </w:rPr>
      </w:pPr>
      <w:r w:rsidRPr="00035787">
        <w:rPr>
          <w:sz w:val="28"/>
          <w:szCs w:val="28"/>
        </w:rPr>
        <w:t>Prompt:</w:t>
      </w:r>
    </w:p>
    <w:p w14:paraId="7C7CEF79" w14:textId="77777777" w:rsidR="00035787" w:rsidRPr="00035787" w:rsidRDefault="00035787" w:rsidP="00035787">
      <w:pPr>
        <w:rPr>
          <w:sz w:val="28"/>
          <w:szCs w:val="28"/>
        </w:rPr>
      </w:pPr>
    </w:p>
    <w:p w14:paraId="19899CD1" w14:textId="77777777" w:rsidR="00AB7F4E" w:rsidRDefault="005A59A5" w:rsidP="00035787">
      <w:pPr>
        <w:rPr>
          <w:sz w:val="48"/>
          <w:szCs w:val="48"/>
        </w:rPr>
      </w:pPr>
      <w:r>
        <w:rPr>
          <w:sz w:val="48"/>
          <w:szCs w:val="48"/>
        </w:rPr>
        <w:t>Give me</w:t>
      </w:r>
      <w:r w:rsidRPr="005A59A5">
        <w:rPr>
          <w:sz w:val="48"/>
          <w:szCs w:val="48"/>
        </w:rPr>
        <w:t xml:space="preserve"> an itinerary for a fabulous weekend for a couple in Paris. </w:t>
      </w:r>
    </w:p>
    <w:p w14:paraId="0D545F7B" w14:textId="77777777" w:rsidR="00AB7F4E" w:rsidRDefault="00AB7F4E" w:rsidP="00035787">
      <w:pPr>
        <w:rPr>
          <w:sz w:val="48"/>
          <w:szCs w:val="48"/>
        </w:rPr>
      </w:pPr>
    </w:p>
    <w:p w14:paraId="5FFBE07A" w14:textId="7E21EDEA" w:rsidR="00035787" w:rsidRDefault="00AB7F4E" w:rsidP="00035787">
      <w:pPr>
        <w:rPr>
          <w:rFonts w:asciiTheme="majorHAnsi" w:eastAsiaTheme="majorEastAsia" w:hAnsiTheme="majorHAnsi" w:cstheme="majorBidi"/>
          <w:spacing w:val="-10"/>
          <w:kern w:val="28"/>
          <w:sz w:val="96"/>
          <w:szCs w:val="96"/>
          <w:lang w:val="en-US"/>
        </w:rPr>
      </w:pPr>
      <w:r w:rsidRPr="00AB7F4E">
        <w:rPr>
          <w:sz w:val="48"/>
          <w:szCs w:val="48"/>
          <w:highlight w:val="yellow"/>
        </w:rPr>
        <w:t>PROMPT IS NOT SEARCH</w:t>
      </w:r>
      <w:r w:rsidR="00035787">
        <w:rPr>
          <w:sz w:val="96"/>
          <w:szCs w:val="96"/>
          <w:lang w:val="en-US"/>
        </w:rPr>
        <w:br w:type="page"/>
      </w:r>
    </w:p>
    <w:p w14:paraId="5CDF9B55" w14:textId="77777777" w:rsidR="005A59A5" w:rsidRPr="00035787" w:rsidRDefault="005A59A5" w:rsidP="005A59A5">
      <w:pPr>
        <w:keepNext/>
        <w:keepLines/>
        <w:spacing w:before="360" w:after="80"/>
        <w:outlineLvl w:val="0"/>
        <w:rPr>
          <w:rFonts w:asciiTheme="majorHAnsi" w:eastAsiaTheme="majorEastAsia" w:hAnsiTheme="majorHAnsi" w:cstheme="majorBidi"/>
          <w:color w:val="0F4761" w:themeColor="accent1" w:themeShade="BF"/>
          <w:sz w:val="40"/>
          <w:szCs w:val="40"/>
          <w:lang w:val="en-GB"/>
        </w:rPr>
      </w:pPr>
      <w:r>
        <w:rPr>
          <w:rFonts w:asciiTheme="majorHAnsi" w:eastAsiaTheme="majorEastAsia" w:hAnsiTheme="majorHAnsi" w:cstheme="majorBidi"/>
          <w:color w:val="0F4761" w:themeColor="accent1" w:themeShade="BF"/>
          <w:sz w:val="40"/>
          <w:szCs w:val="40"/>
          <w:lang w:val="en-GB"/>
        </w:rPr>
        <w:lastRenderedPageBreak/>
        <w:t>Prompt Mindset</w:t>
      </w:r>
    </w:p>
    <w:p w14:paraId="0957051E" w14:textId="77777777" w:rsidR="005A59A5" w:rsidRPr="00035787" w:rsidRDefault="005A59A5" w:rsidP="005A59A5"/>
    <w:p w14:paraId="6A6BFF53" w14:textId="77777777" w:rsidR="005A59A5" w:rsidRPr="00035787" w:rsidRDefault="005A59A5" w:rsidP="005A59A5">
      <w:pPr>
        <w:pBdr>
          <w:bottom w:val="single" w:sz="6" w:space="1" w:color="auto"/>
        </w:pBdr>
        <w:rPr>
          <w:sz w:val="28"/>
          <w:szCs w:val="28"/>
        </w:rPr>
      </w:pPr>
      <w:r w:rsidRPr="00035787">
        <w:rPr>
          <w:sz w:val="28"/>
          <w:szCs w:val="28"/>
        </w:rPr>
        <w:t>Prompt:</w:t>
      </w:r>
    </w:p>
    <w:p w14:paraId="4C2F1288" w14:textId="77777777" w:rsidR="005A59A5" w:rsidRPr="00035787" w:rsidRDefault="005A59A5" w:rsidP="005A59A5">
      <w:pPr>
        <w:rPr>
          <w:sz w:val="28"/>
          <w:szCs w:val="28"/>
        </w:rPr>
      </w:pPr>
    </w:p>
    <w:p w14:paraId="44E6BD27" w14:textId="77777777" w:rsidR="001E47BB" w:rsidRDefault="001E47BB" w:rsidP="001E47BB">
      <w:pPr>
        <w:pStyle w:val="NormalWeb"/>
        <w:spacing w:before="150" w:beforeAutospacing="0" w:after="0" w:afterAutospacing="0" w:line="216" w:lineRule="auto"/>
      </w:pPr>
      <w:r>
        <w:rPr>
          <w:rFonts w:ascii="Aptos" w:eastAsia="+mn-ea" w:hAnsi="Aptos" w:cs="+mn-cs"/>
          <w:color w:val="7F7F7F"/>
          <w:kern w:val="24"/>
          <w:sz w:val="30"/>
          <w:szCs w:val="30"/>
          <w:lang w:val="en-GB"/>
        </w:rPr>
        <w:t>Taking that weekend planning example here’s how you might structure and better prompt yielding better results (walk through the below)</w:t>
      </w:r>
      <w:r>
        <w:rPr>
          <w:rFonts w:ascii="Arial" w:eastAsia="+mn-ea" w:hAnsi="Arial" w:cs="Arial"/>
          <w:color w:val="7F7F7F"/>
          <w:kern w:val="24"/>
          <w:sz w:val="30"/>
          <w:szCs w:val="30"/>
          <w:lang w:val="en-GB"/>
        </w:rPr>
        <w:t>​</w:t>
      </w:r>
    </w:p>
    <w:p w14:paraId="62F36186" w14:textId="77777777" w:rsidR="001E47BB" w:rsidRDefault="001E47BB" w:rsidP="001E47BB">
      <w:pPr>
        <w:pStyle w:val="NormalWeb"/>
        <w:spacing w:before="150" w:beforeAutospacing="0" w:after="0" w:afterAutospacing="0" w:line="216" w:lineRule="auto"/>
      </w:pPr>
      <w:r>
        <w:rPr>
          <w:rFonts w:ascii="Aptos" w:eastAsia="+mn-ea" w:hAnsi="Aptos" w:cs="+mn-cs"/>
          <w:b/>
          <w:bCs/>
          <w:color w:val="FFB3BB"/>
          <w:kern w:val="24"/>
          <w:sz w:val="30"/>
          <w:szCs w:val="30"/>
          <w:lang w:val="en-GB"/>
        </w:rPr>
        <w:t>[Persona]</w:t>
      </w:r>
      <w:r>
        <w:rPr>
          <w:rFonts w:ascii="Arial" w:eastAsia="+mn-ea" w:hAnsi="Arial" w:cs="Arial"/>
          <w:color w:val="7F7F7F"/>
          <w:kern w:val="24"/>
          <w:sz w:val="30"/>
          <w:szCs w:val="30"/>
          <w:lang w:val="en-GB"/>
        </w:rPr>
        <w:t>​</w:t>
      </w:r>
      <w:r>
        <w:rPr>
          <w:rFonts w:ascii="Aptos" w:eastAsia="+mn-ea" w:hAnsi="Aptos" w:cs="+mn-cs"/>
          <w:color w:val="7F7F7F"/>
          <w:kern w:val="24"/>
          <w:sz w:val="30"/>
          <w:szCs w:val="30"/>
          <w:lang w:val="en-GB"/>
        </w:rPr>
        <w:t xml:space="preserve"> Act as if you are the world’s best local tour guide for Paris.</w:t>
      </w:r>
    </w:p>
    <w:p w14:paraId="2DF14226" w14:textId="77777777" w:rsidR="001E47BB" w:rsidRDefault="001E47BB" w:rsidP="001E47BB">
      <w:pPr>
        <w:pStyle w:val="NormalWeb"/>
        <w:spacing w:before="150" w:beforeAutospacing="0" w:after="0" w:afterAutospacing="0" w:line="216" w:lineRule="auto"/>
      </w:pPr>
      <w:r>
        <w:rPr>
          <w:rFonts w:ascii="Aptos" w:eastAsia="+mn-ea" w:hAnsi="Aptos" w:cs="+mn-cs"/>
          <w:b/>
          <w:bCs/>
          <w:color w:val="FFA38B"/>
          <w:kern w:val="24"/>
          <w:sz w:val="30"/>
          <w:szCs w:val="30"/>
          <w:lang w:val="en-GB"/>
        </w:rPr>
        <w:t>[Objective]</w:t>
      </w:r>
      <w:r>
        <w:rPr>
          <w:rFonts w:ascii="Arial" w:eastAsia="+mn-ea" w:hAnsi="Arial" w:cs="Arial"/>
          <w:b/>
          <w:bCs/>
          <w:color w:val="7F7F7F"/>
          <w:kern w:val="24"/>
          <w:sz w:val="30"/>
          <w:szCs w:val="30"/>
          <w:lang w:val="en-GB"/>
        </w:rPr>
        <w:t>​</w:t>
      </w:r>
      <w:r>
        <w:rPr>
          <w:rFonts w:ascii="Aptos" w:eastAsia="+mn-ea" w:hAnsi="Aptos" w:cs="+mn-cs"/>
          <w:b/>
          <w:bCs/>
          <w:color w:val="7F7F7F"/>
          <w:kern w:val="24"/>
          <w:sz w:val="30"/>
          <w:szCs w:val="30"/>
          <w:lang w:val="en-GB"/>
        </w:rPr>
        <w:t xml:space="preserve"> </w:t>
      </w:r>
      <w:r>
        <w:rPr>
          <w:rFonts w:ascii="Aptos" w:eastAsia="+mn-ea" w:hAnsi="Aptos" w:cs="+mn-cs"/>
          <w:color w:val="7F7F7F"/>
          <w:kern w:val="24"/>
          <w:sz w:val="30"/>
          <w:szCs w:val="30"/>
          <w:lang w:val="en-GB"/>
        </w:rPr>
        <w:t>Design for me a 3-day itinerary for a wonderful experience.</w:t>
      </w:r>
    </w:p>
    <w:p w14:paraId="1B8377EF" w14:textId="77777777" w:rsidR="001E47BB" w:rsidRDefault="001E47BB" w:rsidP="001E47BB">
      <w:pPr>
        <w:pStyle w:val="NormalWeb"/>
        <w:spacing w:before="150" w:beforeAutospacing="0" w:after="0" w:afterAutospacing="0" w:line="216" w:lineRule="auto"/>
      </w:pPr>
      <w:r>
        <w:rPr>
          <w:rFonts w:ascii="Aptos" w:eastAsia="+mn-ea" w:hAnsi="Aptos" w:cs="+mn-cs"/>
          <w:b/>
          <w:bCs/>
          <w:color w:val="D59ED7"/>
          <w:kern w:val="24"/>
          <w:sz w:val="30"/>
          <w:szCs w:val="30"/>
          <w:lang w:val="en-GB"/>
        </w:rPr>
        <w:t>[Audience]</w:t>
      </w:r>
      <w:r>
        <w:rPr>
          <w:rFonts w:ascii="Arial" w:eastAsia="+mn-ea" w:hAnsi="Arial" w:cs="Arial"/>
          <w:b/>
          <w:bCs/>
          <w:color w:val="D59ED7"/>
          <w:kern w:val="24"/>
          <w:sz w:val="30"/>
          <w:szCs w:val="30"/>
          <w:lang w:val="en-GB"/>
        </w:rPr>
        <w:t>​</w:t>
      </w:r>
      <w:r>
        <w:rPr>
          <w:rFonts w:ascii="Aptos" w:eastAsia="+mn-ea" w:hAnsi="Aptos" w:cs="+mn-cs"/>
          <w:b/>
          <w:bCs/>
          <w:color w:val="D59ED7"/>
          <w:kern w:val="24"/>
          <w:sz w:val="30"/>
          <w:szCs w:val="30"/>
          <w:lang w:val="en-GB"/>
        </w:rPr>
        <w:t xml:space="preserve"> </w:t>
      </w:r>
      <w:r>
        <w:rPr>
          <w:rFonts w:ascii="Aptos" w:eastAsia="+mn-ea" w:hAnsi="Aptos" w:cs="+mn-cs"/>
          <w:color w:val="7F7F7F"/>
          <w:kern w:val="24"/>
          <w:sz w:val="30"/>
          <w:szCs w:val="30"/>
          <w:lang w:val="en-GB"/>
        </w:rPr>
        <w:t xml:space="preserve">We are a couple who’ve been to Paris many times before and have visited all the top sights.  We’re looking to experience the true local Paris and hidden gems. </w:t>
      </w:r>
    </w:p>
    <w:p w14:paraId="1D9CD448" w14:textId="77777777" w:rsidR="001E47BB" w:rsidRDefault="001E47BB" w:rsidP="001E47BB">
      <w:pPr>
        <w:pStyle w:val="NormalWeb"/>
        <w:spacing w:before="150" w:beforeAutospacing="0" w:after="0" w:afterAutospacing="0" w:line="216" w:lineRule="auto"/>
      </w:pPr>
      <w:r>
        <w:rPr>
          <w:rFonts w:ascii="Aptos" w:eastAsia="+mn-ea" w:hAnsi="Aptos" w:cs="+mn-cs"/>
          <w:b/>
          <w:bCs/>
          <w:color w:val="8DC8E8"/>
          <w:kern w:val="24"/>
          <w:sz w:val="30"/>
          <w:szCs w:val="30"/>
          <w:lang w:val="en-GB"/>
        </w:rPr>
        <w:t>[Output Parameters]</w:t>
      </w:r>
      <w:r>
        <w:rPr>
          <w:rFonts w:ascii="Arial" w:eastAsia="+mn-ea" w:hAnsi="Arial" w:cs="Arial"/>
          <w:color w:val="7F7F7F"/>
          <w:kern w:val="24"/>
          <w:sz w:val="30"/>
          <w:szCs w:val="30"/>
          <w:lang w:val="en-GB"/>
        </w:rPr>
        <w:t>​</w:t>
      </w:r>
      <w:r>
        <w:rPr>
          <w:rFonts w:ascii="Aptos" w:eastAsia="+mn-ea" w:hAnsi="Aptos" w:cs="+mn-cs"/>
          <w:color w:val="7F7F7F"/>
          <w:kern w:val="24"/>
          <w:sz w:val="30"/>
          <w:szCs w:val="30"/>
          <w:lang w:val="en-GB"/>
        </w:rPr>
        <w:t xml:space="preserve"> Summarise the output in a table by day and segment each day by morning, afternoon, evening and nighttime.  Include public transport options for each recommendation. </w:t>
      </w:r>
    </w:p>
    <w:p w14:paraId="24889A6F" w14:textId="77777777" w:rsidR="001E47BB" w:rsidRDefault="001E47BB" w:rsidP="001E47BB">
      <w:pPr>
        <w:pStyle w:val="NormalWeb"/>
        <w:spacing w:before="150" w:beforeAutospacing="0" w:after="0" w:afterAutospacing="0" w:line="216" w:lineRule="auto"/>
      </w:pPr>
      <w:r>
        <w:rPr>
          <w:rFonts w:ascii="Aptos" w:eastAsia="+mn-ea" w:hAnsi="Aptos" w:cs="+mn-cs"/>
          <w:b/>
          <w:bCs/>
          <w:color w:val="B9DCD2"/>
          <w:kern w:val="24"/>
          <w:sz w:val="30"/>
          <w:szCs w:val="30"/>
          <w:lang w:val="en-GB"/>
        </w:rPr>
        <w:t>[Context]</w:t>
      </w:r>
      <w:r>
        <w:rPr>
          <w:rFonts w:ascii="Arial" w:eastAsia="+mn-ea" w:hAnsi="Arial" w:cs="Arial"/>
          <w:color w:val="7F7F7F"/>
          <w:kern w:val="24"/>
          <w:sz w:val="30"/>
          <w:szCs w:val="30"/>
          <w:lang w:val="en-GB"/>
        </w:rPr>
        <w:t>​</w:t>
      </w:r>
      <w:r>
        <w:rPr>
          <w:rFonts w:ascii="Aptos" w:eastAsia="+mn-ea" w:hAnsi="Aptos" w:cs="+mn-cs"/>
          <w:color w:val="7F7F7F"/>
          <w:kern w:val="24"/>
          <w:sz w:val="30"/>
          <w:szCs w:val="30"/>
          <w:lang w:val="en-GB"/>
        </w:rPr>
        <w:t xml:space="preserve"> We are avid walkers and would love recommendations for walks and hikes in Paris.  We love visiting quirky museums and sights.  Please include recommendations for authentic, affordable food and drink experiences for breakfast, coffee, lunch, aperitifs, dinner and evening drinks. </w:t>
      </w:r>
    </w:p>
    <w:p w14:paraId="27996AB8" w14:textId="77777777" w:rsidR="001E47BB" w:rsidRDefault="001E47BB" w:rsidP="001E47BB">
      <w:pPr>
        <w:pStyle w:val="NormalWeb"/>
        <w:spacing w:before="150" w:beforeAutospacing="0" w:after="0" w:afterAutospacing="0" w:line="216" w:lineRule="auto"/>
      </w:pPr>
      <w:r>
        <w:rPr>
          <w:rFonts w:ascii="Aptos" w:eastAsia="+mn-ea" w:hAnsi="Aptos" w:cs="+mn-cs"/>
          <w:color w:val="000000"/>
          <w:kern w:val="24"/>
          <w:sz w:val="30"/>
          <w:szCs w:val="30"/>
          <w:lang w:val="en-GB"/>
        </w:rPr>
        <w:t>----------------------------------------------------------------------------------------</w:t>
      </w:r>
    </w:p>
    <w:p w14:paraId="439FD8E1" w14:textId="77777777" w:rsidR="001E47BB" w:rsidRDefault="001E47BB" w:rsidP="001E47BB">
      <w:pPr>
        <w:pStyle w:val="NormalWeb"/>
        <w:spacing w:before="150" w:beforeAutospacing="0" w:after="0" w:afterAutospacing="0" w:line="216" w:lineRule="auto"/>
      </w:pPr>
      <w:r>
        <w:rPr>
          <w:rFonts w:ascii="Aptos" w:eastAsia="+mn-ea" w:hAnsi="Aptos" w:cs="+mn-cs"/>
          <w:color w:val="FF9BA5"/>
          <w:kern w:val="24"/>
          <w:sz w:val="30"/>
          <w:szCs w:val="30"/>
          <w:lang w:val="en-GB"/>
        </w:rPr>
        <w:t>Act as if you are the world’s best local tour guide for Paris.</w:t>
      </w:r>
    </w:p>
    <w:p w14:paraId="665006E1" w14:textId="77777777" w:rsidR="001E47BB" w:rsidRDefault="001E47BB" w:rsidP="001E47BB">
      <w:pPr>
        <w:pStyle w:val="NormalWeb"/>
        <w:spacing w:before="150" w:beforeAutospacing="0" w:after="0" w:afterAutospacing="0" w:line="216" w:lineRule="auto"/>
      </w:pPr>
      <w:r>
        <w:rPr>
          <w:rFonts w:ascii="Aptos" w:eastAsia="+mn-ea" w:hAnsi="Aptos" w:cs="+mn-cs"/>
          <w:color w:val="FF9679"/>
          <w:kern w:val="24"/>
          <w:sz w:val="30"/>
          <w:szCs w:val="30"/>
          <w:lang w:val="en-GB"/>
        </w:rPr>
        <w:t>Design for me a 3-day itinerary for a wonderful experience.</w:t>
      </w:r>
    </w:p>
    <w:p w14:paraId="2724C918" w14:textId="77777777" w:rsidR="001E47BB" w:rsidRDefault="001E47BB" w:rsidP="001E47BB">
      <w:pPr>
        <w:pStyle w:val="NormalWeb"/>
        <w:spacing w:before="150" w:beforeAutospacing="0" w:after="0" w:afterAutospacing="0" w:line="216" w:lineRule="auto"/>
      </w:pPr>
      <w:r>
        <w:rPr>
          <w:rFonts w:ascii="Aptos" w:eastAsia="+mn-ea" w:hAnsi="Aptos" w:cs="+mn-cs"/>
          <w:color w:val="CB85CD"/>
          <w:kern w:val="24"/>
          <w:sz w:val="30"/>
          <w:szCs w:val="30"/>
          <w:lang w:val="en-GB"/>
        </w:rPr>
        <w:t xml:space="preserve">We are a couple who’ve been to Paris many times before and have visited all the top sights.  We’re looking to experience the true local Paris and hidden gems. </w:t>
      </w:r>
    </w:p>
    <w:p w14:paraId="49437203" w14:textId="77777777" w:rsidR="001E47BB" w:rsidRDefault="001E47BB" w:rsidP="001E47BB">
      <w:pPr>
        <w:pStyle w:val="NormalWeb"/>
        <w:spacing w:before="150" w:beforeAutospacing="0" w:after="0" w:afterAutospacing="0" w:line="216" w:lineRule="auto"/>
      </w:pPr>
      <w:r>
        <w:rPr>
          <w:rFonts w:ascii="Aptos" w:eastAsia="+mn-ea" w:hAnsi="Aptos" w:cs="+mn-cs"/>
          <w:color w:val="6DB8E1"/>
          <w:kern w:val="24"/>
          <w:sz w:val="30"/>
          <w:szCs w:val="30"/>
          <w:lang w:val="en-GB"/>
        </w:rPr>
        <w:t xml:space="preserve">Summarise the output in a table by day and segment each day by morning, afternoon, evening and nighttime.  Include a column outlining public transport options for each recommendation. </w:t>
      </w:r>
    </w:p>
    <w:p w14:paraId="3B79C431" w14:textId="77777777" w:rsidR="001E47BB" w:rsidRDefault="001E47BB" w:rsidP="001E47BB">
      <w:pPr>
        <w:pStyle w:val="NormalWeb"/>
        <w:spacing w:before="150" w:beforeAutospacing="0" w:after="0" w:afterAutospacing="0" w:line="216" w:lineRule="auto"/>
      </w:pPr>
      <w:r>
        <w:rPr>
          <w:rFonts w:ascii="Aptos" w:eastAsia="+mn-ea" w:hAnsi="Aptos" w:cs="+mn-cs"/>
          <w:color w:val="A0D0C2"/>
          <w:kern w:val="24"/>
          <w:sz w:val="30"/>
          <w:szCs w:val="30"/>
          <w:lang w:val="en-GB"/>
        </w:rPr>
        <w:t xml:space="preserve">We are avid walkers and would love recommendations for walks and hikes in Paris.  We love visiting quirky museums and sights.  Please include recommendations for authentic, affordable food and drink experiences for breakfast, coffee, lunch, aperitifs, dinner and evening drinks. </w:t>
      </w:r>
    </w:p>
    <w:p w14:paraId="4968633E" w14:textId="77777777" w:rsidR="005A59A5" w:rsidRDefault="005A59A5" w:rsidP="005A59A5">
      <w:pPr>
        <w:rPr>
          <w:rFonts w:asciiTheme="majorHAnsi" w:eastAsiaTheme="majorEastAsia" w:hAnsiTheme="majorHAnsi" w:cstheme="majorBidi"/>
          <w:spacing w:val="-10"/>
          <w:kern w:val="28"/>
          <w:sz w:val="96"/>
          <w:szCs w:val="96"/>
          <w:lang w:val="en-US"/>
        </w:rPr>
      </w:pPr>
    </w:p>
    <w:p w14:paraId="44B41A63" w14:textId="77777777" w:rsidR="009266BF" w:rsidRDefault="00F96CE1" w:rsidP="009266BF">
      <w:pPr>
        <w:pStyle w:val="Title"/>
        <w:jc w:val="center"/>
        <w:rPr>
          <w:sz w:val="96"/>
          <w:szCs w:val="96"/>
          <w:lang w:val="en-US"/>
        </w:rPr>
      </w:pPr>
      <w:r w:rsidRPr="009266BF">
        <w:rPr>
          <w:sz w:val="96"/>
          <w:szCs w:val="96"/>
          <w:lang w:val="en-US"/>
        </w:rPr>
        <w:t>Setting up Copilot</w:t>
      </w:r>
    </w:p>
    <w:p w14:paraId="4C653223" w14:textId="77777777" w:rsidR="009266BF" w:rsidRDefault="00F96CE1" w:rsidP="009266BF">
      <w:pPr>
        <w:pStyle w:val="Title"/>
        <w:jc w:val="center"/>
        <w:rPr>
          <w:sz w:val="96"/>
          <w:szCs w:val="96"/>
          <w:lang w:val="en-US"/>
        </w:rPr>
      </w:pPr>
      <w:r w:rsidRPr="009266BF">
        <w:rPr>
          <w:sz w:val="96"/>
          <w:szCs w:val="96"/>
          <w:lang w:val="en-US"/>
        </w:rPr>
        <w:t xml:space="preserve">as </w:t>
      </w:r>
      <w:proofErr w:type="gramStart"/>
      <w:r w:rsidRPr="009266BF">
        <w:rPr>
          <w:sz w:val="96"/>
          <w:szCs w:val="96"/>
          <w:lang w:val="en-US"/>
        </w:rPr>
        <w:t>our</w:t>
      </w:r>
      <w:proofErr w:type="gramEnd"/>
    </w:p>
    <w:p w14:paraId="61415150" w14:textId="77777777" w:rsidR="009266BF" w:rsidRDefault="00F96CE1" w:rsidP="009266BF">
      <w:pPr>
        <w:pStyle w:val="Title"/>
        <w:jc w:val="center"/>
        <w:rPr>
          <w:sz w:val="96"/>
          <w:szCs w:val="96"/>
          <w:lang w:val="en-US"/>
        </w:rPr>
      </w:pPr>
      <w:r w:rsidRPr="009266BF">
        <w:rPr>
          <w:sz w:val="96"/>
          <w:szCs w:val="96"/>
          <w:lang w:val="en-US"/>
        </w:rPr>
        <w:t>AI-powered</w:t>
      </w:r>
    </w:p>
    <w:p w14:paraId="21D959C8" w14:textId="77777777" w:rsidR="003C54D9" w:rsidRPr="00F96CE1" w:rsidRDefault="00F96CE1" w:rsidP="009266BF">
      <w:pPr>
        <w:pStyle w:val="Title"/>
        <w:jc w:val="center"/>
        <w:rPr>
          <w:rFonts w:asciiTheme="minorHAnsi" w:eastAsiaTheme="minorHAnsi" w:hAnsiTheme="minorHAnsi" w:cstheme="minorBidi"/>
          <w:sz w:val="22"/>
          <w:szCs w:val="22"/>
        </w:rPr>
      </w:pPr>
      <w:r w:rsidRPr="009266BF">
        <w:rPr>
          <w:sz w:val="96"/>
          <w:szCs w:val="96"/>
          <w:lang w:val="en-US"/>
        </w:rPr>
        <w:t>innovation assistant</w:t>
      </w:r>
      <w:r w:rsidR="003C54D9">
        <w:rPr>
          <w:lang w:val="en-GB"/>
        </w:rPr>
        <w:br w:type="page"/>
      </w:r>
    </w:p>
    <w:p w14:paraId="2A5620D4" w14:textId="77777777" w:rsidR="000C36DE" w:rsidRDefault="0048488E" w:rsidP="00516AED">
      <w:pPr>
        <w:pStyle w:val="Heading1"/>
        <w:rPr>
          <w:lang w:val="en-GB"/>
        </w:rPr>
      </w:pPr>
      <w:r>
        <w:rPr>
          <w:lang w:val="en-GB"/>
        </w:rPr>
        <w:lastRenderedPageBreak/>
        <w:t>Setting up Copilot to be our innovation assistant</w:t>
      </w:r>
    </w:p>
    <w:p w14:paraId="45363052" w14:textId="77777777" w:rsidR="00516AED" w:rsidRDefault="00516AED" w:rsidP="00516AED"/>
    <w:p w14:paraId="4AE88252" w14:textId="77777777" w:rsidR="00516AED" w:rsidRPr="00D81B7C" w:rsidRDefault="00516AED" w:rsidP="00516AED">
      <w:pPr>
        <w:pBdr>
          <w:bottom w:val="single" w:sz="6" w:space="1" w:color="auto"/>
        </w:pBdr>
        <w:rPr>
          <w:sz w:val="28"/>
          <w:szCs w:val="28"/>
        </w:rPr>
      </w:pPr>
      <w:r w:rsidRPr="00D81B7C">
        <w:rPr>
          <w:sz w:val="28"/>
          <w:szCs w:val="28"/>
        </w:rPr>
        <w:t>Prompt:</w:t>
      </w:r>
    </w:p>
    <w:p w14:paraId="54DC5709" w14:textId="77777777" w:rsidR="00D81B7C" w:rsidRPr="00D81B7C" w:rsidRDefault="00D81B7C" w:rsidP="00516AED">
      <w:pPr>
        <w:rPr>
          <w:sz w:val="28"/>
          <w:szCs w:val="28"/>
        </w:rPr>
      </w:pPr>
    </w:p>
    <w:p w14:paraId="2403C68B" w14:textId="77777777" w:rsidR="00516AED" w:rsidRPr="00244589" w:rsidRDefault="00516AED" w:rsidP="00516AED">
      <w:pPr>
        <w:rPr>
          <w:sz w:val="28"/>
          <w:szCs w:val="28"/>
        </w:rPr>
      </w:pPr>
      <w:r w:rsidRPr="00244589">
        <w:rPr>
          <w:sz w:val="28"/>
          <w:szCs w:val="28"/>
        </w:rPr>
        <w:t xml:space="preserve">Act as if you are the best </w:t>
      </w:r>
      <w:r w:rsidR="00983505" w:rsidRPr="00244589">
        <w:rPr>
          <w:sz w:val="28"/>
          <w:szCs w:val="28"/>
        </w:rPr>
        <w:t xml:space="preserve">strategic business </w:t>
      </w:r>
      <w:r w:rsidRPr="00244589">
        <w:rPr>
          <w:sz w:val="28"/>
          <w:szCs w:val="28"/>
        </w:rPr>
        <w:t>innovation practitioner and coach in the world. I want you to be my innovation coach and assistant. Your responses should be creative, push the boundaries, challenge the status quo, and seek to reimagine existing products and services.</w:t>
      </w:r>
    </w:p>
    <w:p w14:paraId="3FE486E8" w14:textId="77777777" w:rsidR="00214D47" w:rsidRPr="00244589" w:rsidRDefault="00214D47" w:rsidP="00516AED">
      <w:pPr>
        <w:rPr>
          <w:color w:val="0070C0"/>
          <w:sz w:val="28"/>
          <w:szCs w:val="28"/>
        </w:rPr>
      </w:pPr>
      <w:r w:rsidRPr="00244589">
        <w:rPr>
          <w:sz w:val="28"/>
          <w:szCs w:val="28"/>
        </w:rPr>
        <w:t xml:space="preserve">The team you are coaching are </w:t>
      </w:r>
      <w:r w:rsidR="00A4208D" w:rsidRPr="00244589">
        <w:rPr>
          <w:color w:val="0070C0"/>
          <w:sz w:val="28"/>
          <w:szCs w:val="28"/>
        </w:rPr>
        <w:t xml:space="preserve">the leaders </w:t>
      </w:r>
      <w:r w:rsidR="003821E2">
        <w:rPr>
          <w:color w:val="0070C0"/>
          <w:sz w:val="28"/>
          <w:szCs w:val="28"/>
        </w:rPr>
        <w:t>in the global space industry.</w:t>
      </w:r>
    </w:p>
    <w:p w14:paraId="3D1845E7" w14:textId="77777777" w:rsidR="00983505" w:rsidRPr="00244589" w:rsidRDefault="00516AED" w:rsidP="00516AED">
      <w:pPr>
        <w:rPr>
          <w:sz w:val="28"/>
          <w:szCs w:val="28"/>
        </w:rPr>
      </w:pPr>
      <w:r w:rsidRPr="00244589">
        <w:rPr>
          <w:sz w:val="28"/>
          <w:szCs w:val="28"/>
        </w:rPr>
        <w:t>I will provide the opportunity we wish to tackle, so do not ask clarifying questions or suggest possible next steps.</w:t>
      </w:r>
    </w:p>
    <w:p w14:paraId="673E7DAA" w14:textId="77777777" w:rsidR="00516AED" w:rsidRPr="00244589" w:rsidRDefault="00516AED" w:rsidP="00516AED">
      <w:pPr>
        <w:rPr>
          <w:sz w:val="28"/>
          <w:szCs w:val="28"/>
        </w:rPr>
      </w:pPr>
      <w:r w:rsidRPr="00244589">
        <w:rPr>
          <w:sz w:val="28"/>
          <w:szCs w:val="28"/>
        </w:rPr>
        <w:t>For all responses in this conversation, please provide the information along with the sources you used for your response. Include hyperlinks and references to the sources.</w:t>
      </w:r>
    </w:p>
    <w:p w14:paraId="6367DF49" w14:textId="77777777" w:rsidR="00516AED" w:rsidRPr="00244589" w:rsidRDefault="00516AED" w:rsidP="00516AED">
      <w:pPr>
        <w:rPr>
          <w:b/>
          <w:bCs/>
          <w:sz w:val="28"/>
          <w:szCs w:val="28"/>
        </w:rPr>
      </w:pPr>
      <w:r w:rsidRPr="00244589">
        <w:rPr>
          <w:b/>
          <w:bCs/>
          <w:sz w:val="28"/>
          <w:szCs w:val="28"/>
        </w:rPr>
        <w:t>Steps</w:t>
      </w:r>
    </w:p>
    <w:p w14:paraId="22EDEF61" w14:textId="77777777" w:rsidR="00516AED" w:rsidRPr="00244589" w:rsidRDefault="00516AED" w:rsidP="009F15CE">
      <w:pPr>
        <w:numPr>
          <w:ilvl w:val="0"/>
          <w:numId w:val="5"/>
        </w:numPr>
        <w:rPr>
          <w:sz w:val="28"/>
          <w:szCs w:val="28"/>
        </w:rPr>
      </w:pPr>
      <w:r w:rsidRPr="00244589">
        <w:rPr>
          <w:sz w:val="28"/>
          <w:szCs w:val="28"/>
        </w:rPr>
        <w:t>Understand the opportunity provided.</w:t>
      </w:r>
    </w:p>
    <w:p w14:paraId="1D051962" w14:textId="77777777" w:rsidR="00516AED" w:rsidRPr="00244589" w:rsidRDefault="00516AED" w:rsidP="009F15CE">
      <w:pPr>
        <w:numPr>
          <w:ilvl w:val="0"/>
          <w:numId w:val="5"/>
        </w:numPr>
        <w:rPr>
          <w:sz w:val="28"/>
          <w:szCs w:val="28"/>
        </w:rPr>
      </w:pPr>
      <w:r w:rsidRPr="00244589">
        <w:rPr>
          <w:sz w:val="28"/>
          <w:szCs w:val="28"/>
        </w:rPr>
        <w:t xml:space="preserve">Generate </w:t>
      </w:r>
      <w:r w:rsidR="00EF5E7A" w:rsidRPr="00244589">
        <w:rPr>
          <w:sz w:val="28"/>
          <w:szCs w:val="28"/>
        </w:rPr>
        <w:t xml:space="preserve">novel, </w:t>
      </w:r>
      <w:r w:rsidRPr="00244589">
        <w:rPr>
          <w:sz w:val="28"/>
          <w:szCs w:val="28"/>
        </w:rPr>
        <w:t>creative and innovative ideas.</w:t>
      </w:r>
    </w:p>
    <w:p w14:paraId="67AB8078" w14:textId="77777777" w:rsidR="00516AED" w:rsidRPr="00244589" w:rsidRDefault="00516AED" w:rsidP="009F15CE">
      <w:pPr>
        <w:numPr>
          <w:ilvl w:val="0"/>
          <w:numId w:val="5"/>
        </w:numPr>
        <w:rPr>
          <w:sz w:val="28"/>
          <w:szCs w:val="28"/>
        </w:rPr>
      </w:pPr>
      <w:r w:rsidRPr="00244589">
        <w:rPr>
          <w:sz w:val="28"/>
          <w:szCs w:val="28"/>
        </w:rPr>
        <w:t xml:space="preserve">Challenge existing norms and propose </w:t>
      </w:r>
      <w:r w:rsidR="00236EAA" w:rsidRPr="00244589">
        <w:rPr>
          <w:sz w:val="28"/>
          <w:szCs w:val="28"/>
        </w:rPr>
        <w:t xml:space="preserve">alternative, </w:t>
      </w:r>
      <w:r w:rsidRPr="00244589">
        <w:rPr>
          <w:sz w:val="28"/>
          <w:szCs w:val="28"/>
        </w:rPr>
        <w:t>groundbreaking solutions.</w:t>
      </w:r>
    </w:p>
    <w:p w14:paraId="396C5A74" w14:textId="77777777" w:rsidR="00516AED" w:rsidRPr="00244589" w:rsidRDefault="00516AED" w:rsidP="009F15CE">
      <w:pPr>
        <w:numPr>
          <w:ilvl w:val="0"/>
          <w:numId w:val="5"/>
        </w:numPr>
        <w:rPr>
          <w:sz w:val="28"/>
          <w:szCs w:val="28"/>
        </w:rPr>
      </w:pPr>
      <w:r w:rsidRPr="00244589">
        <w:rPr>
          <w:sz w:val="28"/>
          <w:szCs w:val="28"/>
        </w:rPr>
        <w:t>Provide detailed explanations and reasoning for each idea.</w:t>
      </w:r>
    </w:p>
    <w:p w14:paraId="0CD6EC56" w14:textId="77777777" w:rsidR="00516AED" w:rsidRPr="00244589" w:rsidRDefault="00516AED" w:rsidP="009F15CE">
      <w:pPr>
        <w:numPr>
          <w:ilvl w:val="0"/>
          <w:numId w:val="5"/>
        </w:numPr>
        <w:rPr>
          <w:sz w:val="28"/>
          <w:szCs w:val="28"/>
        </w:rPr>
      </w:pPr>
      <w:r w:rsidRPr="00244589">
        <w:rPr>
          <w:sz w:val="28"/>
          <w:szCs w:val="28"/>
        </w:rPr>
        <w:t>Include sources and references for all information provided.</w:t>
      </w:r>
    </w:p>
    <w:p w14:paraId="2C354AB4" w14:textId="77777777" w:rsidR="00516AED" w:rsidRPr="00244589" w:rsidRDefault="00516AED" w:rsidP="00516AED">
      <w:pPr>
        <w:rPr>
          <w:b/>
          <w:bCs/>
          <w:sz w:val="28"/>
          <w:szCs w:val="28"/>
        </w:rPr>
      </w:pPr>
      <w:r w:rsidRPr="00244589">
        <w:rPr>
          <w:b/>
          <w:bCs/>
          <w:sz w:val="28"/>
          <w:szCs w:val="28"/>
        </w:rPr>
        <w:t>Output Format</w:t>
      </w:r>
    </w:p>
    <w:p w14:paraId="137F9C5B" w14:textId="77777777" w:rsidR="00516AED" w:rsidRPr="00244589" w:rsidRDefault="00516AED" w:rsidP="00516AED">
      <w:pPr>
        <w:rPr>
          <w:sz w:val="28"/>
          <w:szCs w:val="28"/>
        </w:rPr>
      </w:pPr>
      <w:r w:rsidRPr="00244589">
        <w:rPr>
          <w:sz w:val="28"/>
          <w:szCs w:val="28"/>
        </w:rPr>
        <w:t xml:space="preserve">Responses should be in a conversational tone, with clear and concise explanations. Include </w:t>
      </w:r>
      <w:r w:rsidR="00C53ECC" w:rsidRPr="00244589">
        <w:rPr>
          <w:sz w:val="28"/>
          <w:szCs w:val="28"/>
        </w:rPr>
        <w:t xml:space="preserve">citations, </w:t>
      </w:r>
      <w:r w:rsidRPr="00244589">
        <w:rPr>
          <w:sz w:val="28"/>
          <w:szCs w:val="28"/>
        </w:rPr>
        <w:t xml:space="preserve">hyperlinks and references to </w:t>
      </w:r>
      <w:r w:rsidR="00D81B7C" w:rsidRPr="00244589">
        <w:rPr>
          <w:sz w:val="28"/>
          <w:szCs w:val="28"/>
        </w:rPr>
        <w:t>all</w:t>
      </w:r>
      <w:r w:rsidR="00C53ECC" w:rsidRPr="00244589">
        <w:rPr>
          <w:sz w:val="28"/>
          <w:szCs w:val="28"/>
        </w:rPr>
        <w:t xml:space="preserve"> </w:t>
      </w:r>
      <w:r w:rsidRPr="00244589">
        <w:rPr>
          <w:sz w:val="28"/>
          <w:szCs w:val="28"/>
        </w:rPr>
        <w:t>sources.</w:t>
      </w:r>
    </w:p>
    <w:p w14:paraId="219E150B" w14:textId="77777777" w:rsidR="00236EAA" w:rsidRDefault="00236EAA">
      <w:pPr>
        <w:rPr>
          <w:sz w:val="32"/>
          <w:szCs w:val="32"/>
        </w:rPr>
      </w:pPr>
      <w:r>
        <w:rPr>
          <w:sz w:val="32"/>
          <w:szCs w:val="32"/>
        </w:rPr>
        <w:br w:type="page"/>
      </w:r>
    </w:p>
    <w:p w14:paraId="489A137F" w14:textId="77777777" w:rsidR="00236EAA" w:rsidRPr="007C63A6" w:rsidRDefault="00236EAA" w:rsidP="00516AED">
      <w:pPr>
        <w:rPr>
          <w:sz w:val="32"/>
          <w:szCs w:val="32"/>
        </w:rPr>
      </w:pPr>
    </w:p>
    <w:p w14:paraId="59EADA6F" w14:textId="77777777" w:rsidR="00956F59" w:rsidRDefault="00956F59">
      <w:pPr>
        <w:rPr>
          <w:rFonts w:asciiTheme="majorHAnsi" w:eastAsiaTheme="majorEastAsia" w:hAnsiTheme="majorHAnsi" w:cstheme="majorBidi"/>
          <w:color w:val="0F4761" w:themeColor="accent1" w:themeShade="BF"/>
          <w:sz w:val="40"/>
          <w:szCs w:val="40"/>
          <w:lang w:val="en-GB"/>
        </w:rPr>
      </w:pPr>
    </w:p>
    <w:p w14:paraId="21CAB25D" w14:textId="77777777" w:rsidR="00956F59" w:rsidRDefault="00956F59" w:rsidP="00956F59">
      <w:pPr>
        <w:pStyle w:val="Title"/>
        <w:jc w:val="center"/>
        <w:rPr>
          <w:sz w:val="96"/>
          <w:szCs w:val="96"/>
          <w:lang w:val="en-US"/>
        </w:rPr>
      </w:pPr>
      <w:r>
        <w:rPr>
          <w:sz w:val="96"/>
          <w:szCs w:val="96"/>
          <w:lang w:val="en-US"/>
        </w:rPr>
        <w:t>Let’s</w:t>
      </w:r>
    </w:p>
    <w:p w14:paraId="78294BAF" w14:textId="77777777" w:rsidR="00956F59" w:rsidRDefault="00956F59" w:rsidP="00956F59">
      <w:pPr>
        <w:pStyle w:val="Title"/>
        <w:jc w:val="center"/>
        <w:rPr>
          <w:sz w:val="96"/>
          <w:szCs w:val="96"/>
          <w:lang w:val="en-US"/>
        </w:rPr>
      </w:pPr>
      <w:r>
        <w:rPr>
          <w:sz w:val="96"/>
          <w:szCs w:val="96"/>
          <w:lang w:val="en-US"/>
        </w:rPr>
        <w:t>Get</w:t>
      </w:r>
    </w:p>
    <w:p w14:paraId="634977BA" w14:textId="77777777" w:rsidR="00956F59" w:rsidRDefault="00D621FD" w:rsidP="00956F59">
      <w:pPr>
        <w:pStyle w:val="Title"/>
        <w:jc w:val="center"/>
        <w:rPr>
          <w:color w:val="0F4761" w:themeColor="accent1" w:themeShade="BF"/>
          <w:sz w:val="40"/>
          <w:szCs w:val="40"/>
          <w:lang w:val="en-GB"/>
        </w:rPr>
      </w:pPr>
      <w:r>
        <w:rPr>
          <w:sz w:val="96"/>
          <w:szCs w:val="96"/>
          <w:lang w:val="en-US"/>
        </w:rPr>
        <w:t>S</w:t>
      </w:r>
      <w:r w:rsidR="00956F59">
        <w:rPr>
          <w:sz w:val="96"/>
          <w:szCs w:val="96"/>
          <w:lang w:val="en-US"/>
        </w:rPr>
        <w:t>tarted</w:t>
      </w:r>
      <w:r>
        <w:rPr>
          <w:sz w:val="96"/>
          <w:szCs w:val="96"/>
          <w:lang w:val="en-US"/>
        </w:rPr>
        <w:t>!</w:t>
      </w:r>
      <w:r w:rsidR="00956F59">
        <w:rPr>
          <w:lang w:val="en-GB"/>
        </w:rPr>
        <w:br w:type="page"/>
      </w:r>
    </w:p>
    <w:p w14:paraId="1482FDDA" w14:textId="77777777" w:rsidR="0055102B" w:rsidRDefault="0055102B">
      <w:pPr>
        <w:rPr>
          <w:lang w:val="en-GB"/>
        </w:rPr>
      </w:pPr>
    </w:p>
    <w:p w14:paraId="00516187" w14:textId="77777777" w:rsidR="0055102B" w:rsidRDefault="0055102B">
      <w:pPr>
        <w:rPr>
          <w:lang w:val="en-GB"/>
        </w:rPr>
      </w:pPr>
    </w:p>
    <w:p w14:paraId="4D17168A" w14:textId="77777777" w:rsidR="0055102B" w:rsidRDefault="0055102B">
      <w:pPr>
        <w:rPr>
          <w:lang w:val="en-GB"/>
        </w:rPr>
      </w:pPr>
    </w:p>
    <w:p w14:paraId="09C88334" w14:textId="77777777" w:rsidR="0055102B" w:rsidRDefault="0055102B">
      <w:pPr>
        <w:rPr>
          <w:lang w:val="en-GB"/>
        </w:rPr>
      </w:pPr>
    </w:p>
    <w:p w14:paraId="6C5E264C" w14:textId="77777777" w:rsidR="0055102B" w:rsidRDefault="0055102B">
      <w:pPr>
        <w:rPr>
          <w:lang w:val="en-GB"/>
        </w:rPr>
      </w:pPr>
    </w:p>
    <w:p w14:paraId="72F02B97" w14:textId="77777777" w:rsidR="0055102B" w:rsidRDefault="0055102B">
      <w:pPr>
        <w:rPr>
          <w:lang w:val="en-GB"/>
        </w:rPr>
      </w:pPr>
    </w:p>
    <w:p w14:paraId="02C534F9" w14:textId="77777777" w:rsidR="0055102B" w:rsidRDefault="0055102B">
      <w:pPr>
        <w:rPr>
          <w:lang w:val="en-GB"/>
        </w:rPr>
      </w:pPr>
    </w:p>
    <w:p w14:paraId="628DE456" w14:textId="77777777" w:rsidR="0055102B" w:rsidRDefault="0055102B">
      <w:pPr>
        <w:rPr>
          <w:lang w:val="en-GB"/>
        </w:rPr>
      </w:pPr>
    </w:p>
    <w:p w14:paraId="787D93B4" w14:textId="77777777" w:rsidR="0055102B" w:rsidRDefault="0055102B">
      <w:pPr>
        <w:rPr>
          <w:lang w:val="en-GB"/>
        </w:rPr>
      </w:pPr>
    </w:p>
    <w:p w14:paraId="049856C8" w14:textId="77777777" w:rsidR="0055102B" w:rsidRDefault="0055102B">
      <w:pPr>
        <w:rPr>
          <w:lang w:val="en-GB"/>
        </w:rPr>
      </w:pPr>
    </w:p>
    <w:p w14:paraId="6345E9D5" w14:textId="77777777" w:rsidR="0055102B" w:rsidRDefault="0055102B">
      <w:pPr>
        <w:rPr>
          <w:lang w:val="en-GB"/>
        </w:rPr>
      </w:pPr>
    </w:p>
    <w:p w14:paraId="0C286C8B" w14:textId="77777777" w:rsidR="0055102B" w:rsidRDefault="0055102B">
      <w:pPr>
        <w:rPr>
          <w:rFonts w:asciiTheme="majorHAnsi" w:eastAsiaTheme="majorEastAsia" w:hAnsiTheme="majorHAnsi" w:cstheme="majorBidi"/>
          <w:color w:val="0F4761" w:themeColor="accent1" w:themeShade="BF"/>
          <w:sz w:val="40"/>
          <w:szCs w:val="40"/>
          <w:lang w:val="en-GB"/>
        </w:rPr>
      </w:pPr>
      <w:r>
        <w:rPr>
          <w:noProof/>
          <w:lang w:val="en-GB"/>
        </w:rPr>
        <w:drawing>
          <wp:inline distT="0" distB="0" distL="0" distR="0" wp14:anchorId="62C6EA33" wp14:editId="04138851">
            <wp:extent cx="5731510" cy="1815144"/>
            <wp:effectExtent l="0" t="0" r="0" b="0"/>
            <wp:docPr id="137628599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5990" name="Picture 4"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815144"/>
                    </a:xfrm>
                    <a:prstGeom prst="rect">
                      <a:avLst/>
                    </a:prstGeom>
                    <a:noFill/>
                  </pic:spPr>
                </pic:pic>
              </a:graphicData>
            </a:graphic>
          </wp:inline>
        </w:drawing>
      </w:r>
      <w:r>
        <w:rPr>
          <w:lang w:val="en-GB"/>
        </w:rPr>
        <w:br w:type="page"/>
      </w:r>
    </w:p>
    <w:p w14:paraId="05D8D403" w14:textId="77777777" w:rsidR="00D621FD" w:rsidRPr="00484ECB" w:rsidRDefault="00D621FD" w:rsidP="00484ECB">
      <w:pPr>
        <w:pStyle w:val="Title"/>
        <w:jc w:val="center"/>
        <w:rPr>
          <w:sz w:val="96"/>
          <w:szCs w:val="96"/>
          <w:lang w:val="en-GB"/>
        </w:rPr>
      </w:pPr>
      <w:r w:rsidRPr="00484ECB">
        <w:rPr>
          <w:sz w:val="96"/>
          <w:szCs w:val="96"/>
          <w:lang w:val="en-GB"/>
        </w:rPr>
        <w:lastRenderedPageBreak/>
        <w:t xml:space="preserve">Focus on a </w:t>
      </w:r>
      <w:r w:rsidRPr="00484ECB">
        <w:rPr>
          <w:b/>
          <w:bCs/>
          <w:sz w:val="96"/>
          <w:szCs w:val="96"/>
          <w:lang w:val="en-GB"/>
        </w:rPr>
        <w:t>BIG</w:t>
      </w:r>
      <w:r w:rsidRPr="00484ECB">
        <w:rPr>
          <w:sz w:val="96"/>
          <w:szCs w:val="96"/>
          <w:lang w:val="en-GB"/>
        </w:rPr>
        <w:t xml:space="preserve"> opportunity</w:t>
      </w:r>
      <w:r w:rsidR="00484ECB" w:rsidRPr="00484ECB">
        <w:rPr>
          <w:sz w:val="96"/>
          <w:szCs w:val="96"/>
          <w:lang w:val="en-GB"/>
        </w:rPr>
        <w:t xml:space="preserve">, something </w:t>
      </w:r>
      <w:r w:rsidR="00484ECB" w:rsidRPr="00484ECB">
        <w:rPr>
          <w:i/>
          <w:iCs/>
          <w:sz w:val="96"/>
          <w:szCs w:val="96"/>
          <w:highlight w:val="yellow"/>
          <w:lang w:val="en-GB"/>
        </w:rPr>
        <w:t>you</w:t>
      </w:r>
      <w:r w:rsidR="00484ECB" w:rsidRPr="00484ECB">
        <w:rPr>
          <w:sz w:val="96"/>
          <w:szCs w:val="96"/>
          <w:lang w:val="en-GB"/>
        </w:rPr>
        <w:t xml:space="preserve"> are passionate about.</w:t>
      </w:r>
    </w:p>
    <w:p w14:paraId="6A4A1D73" w14:textId="77777777" w:rsidR="00D621FD" w:rsidRDefault="00D621FD">
      <w:pPr>
        <w:rPr>
          <w:rFonts w:asciiTheme="majorHAnsi" w:eastAsiaTheme="majorEastAsia" w:hAnsiTheme="majorHAnsi" w:cstheme="majorBidi"/>
          <w:color w:val="0F4761" w:themeColor="accent1" w:themeShade="BF"/>
          <w:sz w:val="40"/>
          <w:szCs w:val="40"/>
          <w:lang w:val="en-GB"/>
        </w:rPr>
      </w:pPr>
      <w:r>
        <w:rPr>
          <w:lang w:val="en-GB"/>
        </w:rPr>
        <w:br w:type="page"/>
      </w:r>
    </w:p>
    <w:p w14:paraId="3858C4FB" w14:textId="77777777" w:rsidR="00956F59" w:rsidRPr="00564270" w:rsidRDefault="007D41F0" w:rsidP="00956F59">
      <w:pPr>
        <w:rPr>
          <w:rFonts w:asciiTheme="majorHAnsi" w:eastAsiaTheme="majorEastAsia" w:hAnsiTheme="majorHAnsi" w:cstheme="majorBidi"/>
          <w:color w:val="0F4761" w:themeColor="accent1" w:themeShade="BF"/>
          <w:sz w:val="48"/>
          <w:szCs w:val="48"/>
          <w:lang w:val="en-GB"/>
        </w:rPr>
      </w:pPr>
      <w:r>
        <w:rPr>
          <w:rFonts w:asciiTheme="majorHAnsi" w:eastAsiaTheme="majorEastAsia" w:hAnsiTheme="majorHAnsi" w:cstheme="majorBidi"/>
          <w:color w:val="0F4761" w:themeColor="accent1" w:themeShade="BF"/>
          <w:sz w:val="48"/>
          <w:szCs w:val="48"/>
          <w:lang w:val="en-GB"/>
        </w:rPr>
        <w:lastRenderedPageBreak/>
        <w:t xml:space="preserve">Your </w:t>
      </w:r>
      <w:r w:rsidR="00824176" w:rsidRPr="00564270">
        <w:rPr>
          <w:rFonts w:asciiTheme="majorHAnsi" w:eastAsiaTheme="majorEastAsia" w:hAnsiTheme="majorHAnsi" w:cstheme="majorBidi"/>
          <w:color w:val="0F4761" w:themeColor="accent1" w:themeShade="BF"/>
          <w:sz w:val="48"/>
          <w:szCs w:val="48"/>
          <w:lang w:val="en-GB"/>
        </w:rPr>
        <w:t xml:space="preserve">Opportunity Statement:  </w:t>
      </w:r>
    </w:p>
    <w:p w14:paraId="4089A2DB" w14:textId="77777777" w:rsidR="00824176" w:rsidRDefault="00824176" w:rsidP="00956F59">
      <w:pPr>
        <w:rPr>
          <w:rFonts w:asciiTheme="majorHAnsi" w:eastAsiaTheme="majorEastAsia" w:hAnsiTheme="majorHAnsi" w:cstheme="majorBidi"/>
          <w:color w:val="0F4761" w:themeColor="accent1" w:themeShade="BF"/>
          <w:sz w:val="40"/>
          <w:szCs w:val="40"/>
          <w:lang w:val="en-GB"/>
        </w:rPr>
      </w:pPr>
    </w:p>
    <w:p w14:paraId="7B3984F2" w14:textId="77777777" w:rsidR="00F70D82" w:rsidRPr="007D41F0" w:rsidRDefault="007D41F0" w:rsidP="007D41F0">
      <w:pPr>
        <w:rPr>
          <w:rFonts w:asciiTheme="majorHAnsi" w:eastAsiaTheme="majorEastAsia" w:hAnsiTheme="majorHAnsi" w:cstheme="majorBidi"/>
          <w:color w:val="0F4761" w:themeColor="accent1" w:themeShade="BF"/>
          <w:sz w:val="44"/>
          <w:szCs w:val="44"/>
        </w:rPr>
      </w:pPr>
      <w:r w:rsidRPr="007D41F0">
        <w:rPr>
          <w:rFonts w:asciiTheme="majorHAnsi" w:eastAsiaTheme="majorEastAsia" w:hAnsiTheme="majorHAnsi" w:cstheme="majorBidi"/>
          <w:color w:val="0F4761" w:themeColor="accent1" w:themeShade="BF"/>
          <w:sz w:val="44"/>
          <w:szCs w:val="44"/>
        </w:rPr>
        <w:t xml:space="preserve">How </w:t>
      </w:r>
      <w:r>
        <w:rPr>
          <w:rFonts w:asciiTheme="majorHAnsi" w:eastAsiaTheme="majorEastAsia" w:hAnsiTheme="majorHAnsi" w:cstheme="majorBidi"/>
          <w:color w:val="0F4761" w:themeColor="accent1" w:themeShade="BF"/>
          <w:sz w:val="44"/>
          <w:szCs w:val="44"/>
        </w:rPr>
        <w:t xml:space="preserve">might </w:t>
      </w:r>
      <w:r w:rsidR="003821E2">
        <w:rPr>
          <w:rFonts w:asciiTheme="majorHAnsi" w:eastAsiaTheme="majorEastAsia" w:hAnsiTheme="majorHAnsi" w:cstheme="majorBidi"/>
          <w:color w:val="0F4761" w:themeColor="accent1" w:themeShade="BF"/>
          <w:sz w:val="44"/>
          <w:szCs w:val="44"/>
        </w:rPr>
        <w:t>we …</w:t>
      </w:r>
      <w:r w:rsidRPr="007D41F0">
        <w:rPr>
          <w:rFonts w:asciiTheme="majorHAnsi" w:eastAsiaTheme="majorEastAsia" w:hAnsiTheme="majorHAnsi" w:cstheme="majorBidi"/>
          <w:color w:val="0F4761" w:themeColor="accent1" w:themeShade="BF"/>
          <w:sz w:val="44"/>
          <w:szCs w:val="44"/>
        </w:rPr>
        <w:t>?</w:t>
      </w:r>
      <w:r w:rsidR="00710C22">
        <w:rPr>
          <w:rFonts w:asciiTheme="majorHAnsi" w:eastAsiaTheme="majorEastAsia" w:hAnsiTheme="majorHAnsi" w:cstheme="majorBidi"/>
          <w:color w:val="0F4761" w:themeColor="accent1" w:themeShade="BF"/>
          <w:sz w:val="44"/>
          <w:szCs w:val="44"/>
        </w:rPr>
        <w:br/>
      </w:r>
    </w:p>
    <w:p w14:paraId="68AE2C80" w14:textId="77777777" w:rsidR="007B5E36" w:rsidRDefault="007B5E36" w:rsidP="007B5E36">
      <w:pPr>
        <w:rPr>
          <w:rFonts w:asciiTheme="majorHAnsi" w:eastAsiaTheme="majorEastAsia" w:hAnsiTheme="majorHAnsi" w:cstheme="majorBidi"/>
          <w:color w:val="0F4761" w:themeColor="accent1" w:themeShade="BF"/>
          <w:sz w:val="44"/>
          <w:szCs w:val="44"/>
        </w:rPr>
      </w:pPr>
    </w:p>
    <w:p w14:paraId="7CEE1C9D" w14:textId="77777777" w:rsidR="008E0D7B" w:rsidRPr="008E0D7B" w:rsidRDefault="008E0D7B" w:rsidP="007B5E36">
      <w:pPr>
        <w:ind w:left="720"/>
        <w:rPr>
          <w:rFonts w:asciiTheme="majorHAnsi" w:eastAsiaTheme="majorEastAsia" w:hAnsiTheme="majorHAnsi" w:cstheme="majorBidi"/>
          <w:color w:val="0F4761" w:themeColor="accent1" w:themeShade="BF"/>
          <w:sz w:val="44"/>
          <w:szCs w:val="44"/>
        </w:rPr>
      </w:pPr>
    </w:p>
    <w:p w14:paraId="55CCA560" w14:textId="77777777" w:rsidR="00AA2A95" w:rsidRDefault="00AA2A95">
      <w:pPr>
        <w:rPr>
          <w:rFonts w:asciiTheme="majorHAnsi" w:eastAsiaTheme="majorEastAsia" w:hAnsiTheme="majorHAnsi" w:cstheme="majorBidi"/>
          <w:color w:val="0F4761" w:themeColor="accent1" w:themeShade="BF"/>
          <w:sz w:val="40"/>
          <w:szCs w:val="40"/>
          <w:lang w:val="en-GB"/>
        </w:rPr>
      </w:pPr>
      <w:r>
        <w:rPr>
          <w:lang w:val="en-GB"/>
        </w:rPr>
        <w:br w:type="page"/>
      </w:r>
    </w:p>
    <w:p w14:paraId="26F134E9" w14:textId="77777777" w:rsidR="00D93C52" w:rsidRDefault="00447531" w:rsidP="00447531">
      <w:pPr>
        <w:pStyle w:val="Heading1"/>
        <w:rPr>
          <w:lang w:val="en-GB"/>
        </w:rPr>
      </w:pPr>
      <w:r>
        <w:rPr>
          <w:lang w:val="en-GB"/>
        </w:rPr>
        <w:lastRenderedPageBreak/>
        <w:t>E</w:t>
      </w:r>
      <w:r w:rsidR="00151CAD" w:rsidRPr="00447531">
        <w:rPr>
          <w:lang w:val="en-GB"/>
        </w:rPr>
        <w:t>nhance draft Opportunity Statement</w:t>
      </w:r>
    </w:p>
    <w:p w14:paraId="0E878ABE" w14:textId="77777777" w:rsidR="00D93C52" w:rsidRDefault="00D93C52" w:rsidP="00D93C52"/>
    <w:p w14:paraId="00E24211" w14:textId="77777777" w:rsidR="00D93C52" w:rsidRPr="00D81B7C" w:rsidRDefault="00D93C52" w:rsidP="00D93C52">
      <w:pPr>
        <w:pBdr>
          <w:bottom w:val="single" w:sz="6" w:space="1" w:color="auto"/>
        </w:pBdr>
        <w:rPr>
          <w:sz w:val="28"/>
          <w:szCs w:val="28"/>
        </w:rPr>
      </w:pPr>
      <w:r w:rsidRPr="00D81B7C">
        <w:rPr>
          <w:sz w:val="28"/>
          <w:szCs w:val="28"/>
        </w:rPr>
        <w:t>Prompt:</w:t>
      </w:r>
    </w:p>
    <w:p w14:paraId="030D2BA5" w14:textId="77777777" w:rsidR="00D93C52" w:rsidRDefault="00D93C52" w:rsidP="00D93C52">
      <w:pPr>
        <w:rPr>
          <w:sz w:val="28"/>
          <w:szCs w:val="28"/>
        </w:rPr>
      </w:pPr>
    </w:p>
    <w:p w14:paraId="2B500587" w14:textId="77777777" w:rsidR="00747178" w:rsidRPr="00747178" w:rsidRDefault="00747178" w:rsidP="00747178">
      <w:pPr>
        <w:rPr>
          <w:sz w:val="28"/>
          <w:szCs w:val="28"/>
        </w:rPr>
      </w:pPr>
      <w:r w:rsidRPr="00747178">
        <w:rPr>
          <w:sz w:val="28"/>
          <w:szCs w:val="28"/>
        </w:rPr>
        <w:t>I want you to enhance and refine the opportunity statement below using the following framing and criteria:</w:t>
      </w:r>
    </w:p>
    <w:p w14:paraId="37F0CDF1" w14:textId="77777777" w:rsidR="00747178" w:rsidRPr="00747178" w:rsidRDefault="00747178" w:rsidP="00747178">
      <w:pPr>
        <w:rPr>
          <w:sz w:val="28"/>
          <w:szCs w:val="28"/>
        </w:rPr>
      </w:pPr>
      <w:r w:rsidRPr="00747178">
        <w:rPr>
          <w:sz w:val="28"/>
          <w:szCs w:val="28"/>
        </w:rPr>
        <w:t>An opportunity statement requires a clear, visionary, and actionable directive. An effective statement should ignite passion, drive focus, and communicate a future-oriented vision.</w:t>
      </w:r>
    </w:p>
    <w:p w14:paraId="2C196317" w14:textId="77777777" w:rsidR="00747178" w:rsidRPr="00747178" w:rsidRDefault="00747178" w:rsidP="00747178">
      <w:pPr>
        <w:rPr>
          <w:sz w:val="28"/>
          <w:szCs w:val="28"/>
        </w:rPr>
      </w:pPr>
      <w:r w:rsidRPr="00747178">
        <w:rPr>
          <w:sz w:val="28"/>
          <w:szCs w:val="28"/>
        </w:rPr>
        <w:t>The attributes of a good opportunity statement are:</w:t>
      </w:r>
    </w:p>
    <w:p w14:paraId="64FB44EA" w14:textId="77777777" w:rsidR="00747178" w:rsidRPr="00747178" w:rsidRDefault="00747178" w:rsidP="009F15CE">
      <w:pPr>
        <w:numPr>
          <w:ilvl w:val="0"/>
          <w:numId w:val="6"/>
        </w:numPr>
        <w:tabs>
          <w:tab w:val="num" w:pos="720"/>
        </w:tabs>
        <w:rPr>
          <w:sz w:val="28"/>
          <w:szCs w:val="28"/>
        </w:rPr>
      </w:pPr>
      <w:r w:rsidRPr="00747178">
        <w:rPr>
          <w:b/>
          <w:bCs/>
          <w:sz w:val="28"/>
          <w:szCs w:val="28"/>
        </w:rPr>
        <w:t>Visionary</w:t>
      </w:r>
      <w:r w:rsidRPr="00747178">
        <w:rPr>
          <w:sz w:val="28"/>
          <w:szCs w:val="28"/>
        </w:rPr>
        <w:t>: The statement should paint a compelling picture of the future and describe what success looks like. It should challenge the status quo and inspire a bold new direction.</w:t>
      </w:r>
    </w:p>
    <w:p w14:paraId="168FC3DD" w14:textId="77777777" w:rsidR="00747178" w:rsidRPr="00747178" w:rsidRDefault="00747178" w:rsidP="009F15CE">
      <w:pPr>
        <w:numPr>
          <w:ilvl w:val="0"/>
          <w:numId w:val="6"/>
        </w:numPr>
        <w:tabs>
          <w:tab w:val="num" w:pos="720"/>
        </w:tabs>
        <w:rPr>
          <w:sz w:val="28"/>
          <w:szCs w:val="28"/>
        </w:rPr>
      </w:pPr>
      <w:r w:rsidRPr="00747178">
        <w:rPr>
          <w:b/>
          <w:bCs/>
          <w:sz w:val="28"/>
          <w:szCs w:val="28"/>
        </w:rPr>
        <w:t>Customer-Centric</w:t>
      </w:r>
      <w:r w:rsidRPr="00747178">
        <w:rPr>
          <w:sz w:val="28"/>
          <w:szCs w:val="28"/>
        </w:rPr>
        <w:t>: It must emphasize creating value for the customer, understanding their needs, and how the transformation will enhance their experience.</w:t>
      </w:r>
    </w:p>
    <w:p w14:paraId="2459BC9E" w14:textId="77777777" w:rsidR="00747178" w:rsidRPr="00747178" w:rsidRDefault="00747178" w:rsidP="009F15CE">
      <w:pPr>
        <w:numPr>
          <w:ilvl w:val="0"/>
          <w:numId w:val="6"/>
        </w:numPr>
        <w:tabs>
          <w:tab w:val="num" w:pos="720"/>
        </w:tabs>
        <w:rPr>
          <w:sz w:val="28"/>
          <w:szCs w:val="28"/>
        </w:rPr>
      </w:pPr>
      <w:r w:rsidRPr="00747178">
        <w:rPr>
          <w:b/>
          <w:bCs/>
          <w:sz w:val="28"/>
          <w:szCs w:val="28"/>
        </w:rPr>
        <w:t>Outcome-Focused</w:t>
      </w:r>
      <w:r w:rsidRPr="00747178">
        <w:rPr>
          <w:sz w:val="28"/>
          <w:szCs w:val="28"/>
        </w:rPr>
        <w:t>: Instead of merely describing actions (like "implement AI"), it should describe desired outcomes ("become the industry benchmark for AI-driven personalized experiences").</w:t>
      </w:r>
    </w:p>
    <w:p w14:paraId="21A5D03E" w14:textId="77777777" w:rsidR="00747178" w:rsidRPr="00747178" w:rsidRDefault="00747178" w:rsidP="009F15CE">
      <w:pPr>
        <w:numPr>
          <w:ilvl w:val="0"/>
          <w:numId w:val="6"/>
        </w:numPr>
        <w:tabs>
          <w:tab w:val="num" w:pos="720"/>
        </w:tabs>
        <w:rPr>
          <w:sz w:val="28"/>
          <w:szCs w:val="28"/>
        </w:rPr>
      </w:pPr>
      <w:r w:rsidRPr="00747178">
        <w:rPr>
          <w:b/>
          <w:bCs/>
          <w:sz w:val="28"/>
          <w:szCs w:val="28"/>
        </w:rPr>
        <w:t>Measurable</w:t>
      </w:r>
      <w:r w:rsidRPr="00747178">
        <w:rPr>
          <w:sz w:val="28"/>
          <w:szCs w:val="28"/>
        </w:rPr>
        <w:t>: While it's aspirational, it should hint at something that can be tracked and measured. This allows the team to understand progress and adjust strategies as needed.</w:t>
      </w:r>
    </w:p>
    <w:p w14:paraId="7132A201" w14:textId="77777777" w:rsidR="00747178" w:rsidRPr="00747178" w:rsidRDefault="00747178" w:rsidP="009F15CE">
      <w:pPr>
        <w:numPr>
          <w:ilvl w:val="0"/>
          <w:numId w:val="6"/>
        </w:numPr>
        <w:tabs>
          <w:tab w:val="num" w:pos="720"/>
        </w:tabs>
        <w:rPr>
          <w:sz w:val="28"/>
          <w:szCs w:val="28"/>
        </w:rPr>
      </w:pPr>
      <w:r w:rsidRPr="00747178">
        <w:rPr>
          <w:b/>
          <w:bCs/>
          <w:sz w:val="28"/>
          <w:szCs w:val="28"/>
        </w:rPr>
        <w:t>Urgency</w:t>
      </w:r>
      <w:r w:rsidRPr="00747178">
        <w:rPr>
          <w:sz w:val="28"/>
          <w:szCs w:val="28"/>
        </w:rPr>
        <w:t>: Especially in a rapidly changing digital environment, the statement should create a sense of urgency, emphasizing the importance of acting now.</w:t>
      </w:r>
    </w:p>
    <w:p w14:paraId="3E7DE524" w14:textId="77777777" w:rsidR="00747178" w:rsidRPr="00747178" w:rsidRDefault="00747178" w:rsidP="00747178">
      <w:pPr>
        <w:rPr>
          <w:sz w:val="28"/>
          <w:szCs w:val="28"/>
        </w:rPr>
      </w:pPr>
      <w:r w:rsidRPr="00747178">
        <w:rPr>
          <w:sz w:val="28"/>
          <w:szCs w:val="28"/>
        </w:rPr>
        <w:t>Think this through step by step: generate an excellent Opportunity Statement inspired by the draft Opportunity Statement below in the “How might we …?” format.</w:t>
      </w:r>
    </w:p>
    <w:p w14:paraId="7ECC7BC1" w14:textId="77777777" w:rsidR="00747178" w:rsidRPr="00747178" w:rsidRDefault="00747178" w:rsidP="00747178">
      <w:pPr>
        <w:rPr>
          <w:b/>
          <w:bCs/>
          <w:sz w:val="28"/>
          <w:szCs w:val="28"/>
        </w:rPr>
      </w:pPr>
      <w:r w:rsidRPr="00747178">
        <w:rPr>
          <w:b/>
          <w:bCs/>
          <w:sz w:val="28"/>
          <w:szCs w:val="28"/>
        </w:rPr>
        <w:t>Steps</w:t>
      </w:r>
    </w:p>
    <w:p w14:paraId="05B4879D" w14:textId="77777777" w:rsidR="00710327" w:rsidRDefault="00710327" w:rsidP="009F15CE">
      <w:pPr>
        <w:numPr>
          <w:ilvl w:val="0"/>
          <w:numId w:val="7"/>
        </w:numPr>
        <w:rPr>
          <w:sz w:val="28"/>
          <w:szCs w:val="28"/>
        </w:rPr>
      </w:pPr>
      <w:r>
        <w:rPr>
          <w:sz w:val="28"/>
          <w:szCs w:val="28"/>
        </w:rPr>
        <w:t xml:space="preserve">Review and understand the </w:t>
      </w:r>
      <w:r w:rsidR="008B5727">
        <w:rPr>
          <w:sz w:val="28"/>
          <w:szCs w:val="28"/>
        </w:rPr>
        <w:t>draft opportunity statement</w:t>
      </w:r>
    </w:p>
    <w:p w14:paraId="79C3461B" w14:textId="77777777" w:rsidR="00747178" w:rsidRPr="00747178" w:rsidRDefault="00747178" w:rsidP="009F15CE">
      <w:pPr>
        <w:numPr>
          <w:ilvl w:val="0"/>
          <w:numId w:val="7"/>
        </w:numPr>
        <w:rPr>
          <w:sz w:val="28"/>
          <w:szCs w:val="28"/>
        </w:rPr>
      </w:pPr>
      <w:r w:rsidRPr="00747178">
        <w:rPr>
          <w:sz w:val="28"/>
          <w:szCs w:val="28"/>
        </w:rPr>
        <w:t>List</w:t>
      </w:r>
      <w:r w:rsidR="008B5727">
        <w:rPr>
          <w:sz w:val="28"/>
          <w:szCs w:val="28"/>
        </w:rPr>
        <w:t xml:space="preserve"> an additional</w:t>
      </w:r>
      <w:r w:rsidRPr="00747178">
        <w:rPr>
          <w:sz w:val="28"/>
          <w:szCs w:val="28"/>
        </w:rPr>
        <w:t xml:space="preserve"> 5 </w:t>
      </w:r>
      <w:r w:rsidR="008B5727">
        <w:rPr>
          <w:sz w:val="28"/>
          <w:szCs w:val="28"/>
        </w:rPr>
        <w:t xml:space="preserve">differentiated </w:t>
      </w:r>
      <w:r w:rsidRPr="00747178">
        <w:rPr>
          <w:sz w:val="28"/>
          <w:szCs w:val="28"/>
        </w:rPr>
        <w:t>possible opportunity statements.</w:t>
      </w:r>
    </w:p>
    <w:p w14:paraId="5365833A" w14:textId="77777777" w:rsidR="00747178" w:rsidRPr="00747178" w:rsidRDefault="00747178" w:rsidP="009F15CE">
      <w:pPr>
        <w:numPr>
          <w:ilvl w:val="0"/>
          <w:numId w:val="7"/>
        </w:numPr>
        <w:rPr>
          <w:sz w:val="28"/>
          <w:szCs w:val="28"/>
        </w:rPr>
      </w:pPr>
      <w:r w:rsidRPr="00747178">
        <w:rPr>
          <w:sz w:val="28"/>
          <w:szCs w:val="28"/>
        </w:rPr>
        <w:lastRenderedPageBreak/>
        <w:t>Critique the list</w:t>
      </w:r>
      <w:r w:rsidR="00975F0E">
        <w:rPr>
          <w:sz w:val="28"/>
          <w:szCs w:val="28"/>
        </w:rPr>
        <w:t>, summarise the critique</w:t>
      </w:r>
      <w:r w:rsidRPr="00747178">
        <w:rPr>
          <w:sz w:val="28"/>
          <w:szCs w:val="28"/>
        </w:rPr>
        <w:t xml:space="preserve"> and add three more.</w:t>
      </w:r>
    </w:p>
    <w:p w14:paraId="78682700" w14:textId="77777777" w:rsidR="00747178" w:rsidRPr="00747178" w:rsidRDefault="00747178" w:rsidP="009F15CE">
      <w:pPr>
        <w:numPr>
          <w:ilvl w:val="0"/>
          <w:numId w:val="7"/>
        </w:numPr>
        <w:rPr>
          <w:sz w:val="28"/>
          <w:szCs w:val="28"/>
        </w:rPr>
      </w:pPr>
      <w:r w:rsidRPr="00747178">
        <w:rPr>
          <w:sz w:val="28"/>
          <w:szCs w:val="28"/>
        </w:rPr>
        <w:t xml:space="preserve">Create a table </w:t>
      </w:r>
      <w:r w:rsidR="008B5727">
        <w:rPr>
          <w:sz w:val="28"/>
          <w:szCs w:val="28"/>
        </w:rPr>
        <w:t xml:space="preserve">of all opportunity statements, </w:t>
      </w:r>
      <w:r w:rsidR="00984AA6">
        <w:rPr>
          <w:sz w:val="28"/>
          <w:szCs w:val="28"/>
        </w:rPr>
        <w:t>including the draft</w:t>
      </w:r>
      <w:r w:rsidR="00C645A0">
        <w:rPr>
          <w:sz w:val="28"/>
          <w:szCs w:val="28"/>
        </w:rPr>
        <w:t xml:space="preserve">, </w:t>
      </w:r>
      <w:r w:rsidRPr="00747178">
        <w:rPr>
          <w:sz w:val="28"/>
          <w:szCs w:val="28"/>
        </w:rPr>
        <w:t xml:space="preserve">listing </w:t>
      </w:r>
      <w:r w:rsidR="00C645A0">
        <w:rPr>
          <w:sz w:val="28"/>
          <w:szCs w:val="28"/>
        </w:rPr>
        <w:t>detailed strengths and weaknesses</w:t>
      </w:r>
      <w:r w:rsidRPr="00747178">
        <w:rPr>
          <w:sz w:val="28"/>
          <w:szCs w:val="28"/>
        </w:rPr>
        <w:t xml:space="preserve"> of each.</w:t>
      </w:r>
    </w:p>
    <w:p w14:paraId="4EAD3086" w14:textId="77777777" w:rsidR="00747178" w:rsidRPr="00747178" w:rsidRDefault="00747178" w:rsidP="009F15CE">
      <w:pPr>
        <w:numPr>
          <w:ilvl w:val="0"/>
          <w:numId w:val="7"/>
        </w:numPr>
        <w:rPr>
          <w:sz w:val="28"/>
          <w:szCs w:val="28"/>
        </w:rPr>
      </w:pPr>
      <w:r w:rsidRPr="00747178">
        <w:rPr>
          <w:sz w:val="28"/>
          <w:szCs w:val="28"/>
        </w:rPr>
        <w:t xml:space="preserve">Pick the best and explain </w:t>
      </w:r>
      <w:r w:rsidR="00C645A0">
        <w:rPr>
          <w:sz w:val="28"/>
          <w:szCs w:val="28"/>
        </w:rPr>
        <w:t>why it is the best</w:t>
      </w:r>
      <w:r w:rsidRPr="00747178">
        <w:rPr>
          <w:sz w:val="28"/>
          <w:szCs w:val="28"/>
        </w:rPr>
        <w:t>.</w:t>
      </w:r>
    </w:p>
    <w:p w14:paraId="652B5287" w14:textId="77777777" w:rsidR="0006513E" w:rsidRDefault="0006513E" w:rsidP="00747178">
      <w:pPr>
        <w:rPr>
          <w:b/>
          <w:bCs/>
          <w:sz w:val="28"/>
          <w:szCs w:val="28"/>
        </w:rPr>
      </w:pPr>
    </w:p>
    <w:p w14:paraId="4A09FAAE" w14:textId="77777777" w:rsidR="00747178" w:rsidRPr="00747178" w:rsidRDefault="00747178" w:rsidP="00747178">
      <w:pPr>
        <w:rPr>
          <w:b/>
          <w:bCs/>
          <w:sz w:val="28"/>
          <w:szCs w:val="28"/>
        </w:rPr>
      </w:pPr>
      <w:r w:rsidRPr="00747178">
        <w:rPr>
          <w:b/>
          <w:bCs/>
          <w:sz w:val="28"/>
          <w:szCs w:val="28"/>
        </w:rPr>
        <w:t>Output Format</w:t>
      </w:r>
    </w:p>
    <w:p w14:paraId="7BE2C5CA" w14:textId="77777777" w:rsidR="00947642" w:rsidRDefault="001C3F5B" w:rsidP="0006513E">
      <w:pPr>
        <w:rPr>
          <w:sz w:val="28"/>
          <w:szCs w:val="28"/>
        </w:rPr>
      </w:pPr>
      <w:r>
        <w:rPr>
          <w:sz w:val="28"/>
          <w:szCs w:val="28"/>
        </w:rPr>
        <w:t xml:space="preserve">For the </w:t>
      </w:r>
      <w:r w:rsidR="00BF6F6F">
        <w:rPr>
          <w:sz w:val="28"/>
          <w:szCs w:val="28"/>
        </w:rPr>
        <w:t>original draft and each additional opportunity statement generate a</w:t>
      </w:r>
      <w:r w:rsidR="00947642" w:rsidRPr="00947642">
        <w:rPr>
          <w:sz w:val="28"/>
          <w:szCs w:val="28"/>
        </w:rPr>
        <w:t>n Opportunity Statement that is expert-level, detailed, ambitious, and forward-looking, providing a clear vision for innovation and growth.</w:t>
      </w:r>
    </w:p>
    <w:p w14:paraId="45CADBC1" w14:textId="77777777" w:rsidR="003915EC" w:rsidRPr="003915EC" w:rsidRDefault="003915EC" w:rsidP="009F15CE">
      <w:pPr>
        <w:pStyle w:val="ListParagraph"/>
        <w:numPr>
          <w:ilvl w:val="0"/>
          <w:numId w:val="28"/>
        </w:numPr>
        <w:rPr>
          <w:sz w:val="28"/>
          <w:szCs w:val="28"/>
        </w:rPr>
      </w:pPr>
      <w:r w:rsidRPr="003915EC">
        <w:rPr>
          <w:sz w:val="28"/>
          <w:szCs w:val="28"/>
        </w:rPr>
        <w:t>Structure and Format:</w:t>
      </w:r>
    </w:p>
    <w:p w14:paraId="125D613E" w14:textId="77777777" w:rsidR="003915EC" w:rsidRPr="003915EC" w:rsidRDefault="003915EC" w:rsidP="009F15CE">
      <w:pPr>
        <w:numPr>
          <w:ilvl w:val="1"/>
          <w:numId w:val="28"/>
        </w:numPr>
        <w:rPr>
          <w:sz w:val="28"/>
          <w:szCs w:val="28"/>
        </w:rPr>
      </w:pPr>
      <w:r w:rsidRPr="003915EC">
        <w:rPr>
          <w:sz w:val="28"/>
          <w:szCs w:val="28"/>
        </w:rPr>
        <w:t>Title:</w:t>
      </w:r>
    </w:p>
    <w:p w14:paraId="2368511B" w14:textId="77777777" w:rsidR="003915EC" w:rsidRPr="003915EC" w:rsidRDefault="003915EC" w:rsidP="009F15CE">
      <w:pPr>
        <w:numPr>
          <w:ilvl w:val="2"/>
          <w:numId w:val="28"/>
        </w:numPr>
        <w:rPr>
          <w:sz w:val="28"/>
          <w:szCs w:val="28"/>
        </w:rPr>
      </w:pPr>
      <w:r w:rsidRPr="003915EC">
        <w:rPr>
          <w:sz w:val="28"/>
          <w:szCs w:val="28"/>
        </w:rPr>
        <w:t>Purpose: Clearly state the focus of the opportunity.</w:t>
      </w:r>
    </w:p>
    <w:p w14:paraId="73FC3A85" w14:textId="77777777" w:rsidR="003915EC" w:rsidRPr="003915EC" w:rsidRDefault="003915EC" w:rsidP="009F15CE">
      <w:pPr>
        <w:numPr>
          <w:ilvl w:val="2"/>
          <w:numId w:val="28"/>
        </w:numPr>
        <w:rPr>
          <w:sz w:val="28"/>
          <w:szCs w:val="28"/>
        </w:rPr>
      </w:pPr>
      <w:r w:rsidRPr="003915EC">
        <w:rPr>
          <w:sz w:val="28"/>
          <w:szCs w:val="28"/>
        </w:rPr>
        <w:t xml:space="preserve">Format: Concise and impactful </w:t>
      </w:r>
    </w:p>
    <w:p w14:paraId="2E5DE59F" w14:textId="77777777" w:rsidR="003915EC" w:rsidRPr="003915EC" w:rsidRDefault="003915EC" w:rsidP="009F15CE">
      <w:pPr>
        <w:numPr>
          <w:ilvl w:val="1"/>
          <w:numId w:val="28"/>
        </w:numPr>
        <w:rPr>
          <w:sz w:val="28"/>
          <w:szCs w:val="28"/>
        </w:rPr>
      </w:pPr>
      <w:r w:rsidRPr="003915EC">
        <w:rPr>
          <w:sz w:val="28"/>
          <w:szCs w:val="28"/>
        </w:rPr>
        <w:t>Executive Summary:</w:t>
      </w:r>
    </w:p>
    <w:p w14:paraId="633ECE6A" w14:textId="77777777" w:rsidR="003915EC" w:rsidRPr="003915EC" w:rsidRDefault="003915EC" w:rsidP="009F15CE">
      <w:pPr>
        <w:numPr>
          <w:ilvl w:val="2"/>
          <w:numId w:val="28"/>
        </w:numPr>
        <w:rPr>
          <w:sz w:val="28"/>
          <w:szCs w:val="28"/>
        </w:rPr>
      </w:pPr>
      <w:r w:rsidRPr="003915EC">
        <w:rPr>
          <w:sz w:val="28"/>
          <w:szCs w:val="28"/>
        </w:rPr>
        <w:t>Purpose: Provide a brief overview of the opportunity.</w:t>
      </w:r>
    </w:p>
    <w:p w14:paraId="7B81A78C" w14:textId="77777777" w:rsidR="003915EC" w:rsidRPr="003915EC" w:rsidRDefault="003915EC" w:rsidP="009F15CE">
      <w:pPr>
        <w:numPr>
          <w:ilvl w:val="2"/>
          <w:numId w:val="28"/>
        </w:numPr>
        <w:rPr>
          <w:sz w:val="28"/>
          <w:szCs w:val="28"/>
        </w:rPr>
      </w:pPr>
      <w:r w:rsidRPr="003915EC">
        <w:rPr>
          <w:sz w:val="28"/>
          <w:szCs w:val="28"/>
        </w:rPr>
        <w:t>Format: 2-3 sentences summarizing the key points.</w:t>
      </w:r>
    </w:p>
    <w:p w14:paraId="3805AD68" w14:textId="77777777" w:rsidR="003915EC" w:rsidRPr="003915EC" w:rsidRDefault="003915EC" w:rsidP="009F15CE">
      <w:pPr>
        <w:numPr>
          <w:ilvl w:val="1"/>
          <w:numId w:val="28"/>
        </w:numPr>
        <w:rPr>
          <w:sz w:val="28"/>
          <w:szCs w:val="28"/>
        </w:rPr>
      </w:pPr>
      <w:r w:rsidRPr="003915EC">
        <w:rPr>
          <w:sz w:val="28"/>
          <w:szCs w:val="28"/>
        </w:rPr>
        <w:t>Opportunity Description:</w:t>
      </w:r>
    </w:p>
    <w:p w14:paraId="4CDA38E3" w14:textId="77777777" w:rsidR="003915EC" w:rsidRPr="003915EC" w:rsidRDefault="003915EC" w:rsidP="009F15CE">
      <w:pPr>
        <w:numPr>
          <w:ilvl w:val="2"/>
          <w:numId w:val="28"/>
        </w:numPr>
        <w:rPr>
          <w:sz w:val="28"/>
          <w:szCs w:val="28"/>
        </w:rPr>
      </w:pPr>
      <w:r w:rsidRPr="003915EC">
        <w:rPr>
          <w:sz w:val="28"/>
          <w:szCs w:val="28"/>
        </w:rPr>
        <w:t>Purpose: Define the specific opportunity for innovation.</w:t>
      </w:r>
    </w:p>
    <w:p w14:paraId="6AC52897" w14:textId="77777777" w:rsidR="003915EC" w:rsidRPr="003915EC" w:rsidRDefault="003915EC" w:rsidP="009F15CE">
      <w:pPr>
        <w:numPr>
          <w:ilvl w:val="2"/>
          <w:numId w:val="28"/>
        </w:numPr>
        <w:rPr>
          <w:sz w:val="28"/>
          <w:szCs w:val="28"/>
        </w:rPr>
      </w:pPr>
      <w:r w:rsidRPr="003915EC">
        <w:rPr>
          <w:sz w:val="28"/>
          <w:szCs w:val="28"/>
        </w:rPr>
        <w:t>Format:</w:t>
      </w:r>
    </w:p>
    <w:p w14:paraId="28B317AD" w14:textId="77777777" w:rsidR="003915EC" w:rsidRPr="003915EC" w:rsidRDefault="00EC7FAF" w:rsidP="009F15CE">
      <w:pPr>
        <w:numPr>
          <w:ilvl w:val="3"/>
          <w:numId w:val="28"/>
        </w:numPr>
        <w:rPr>
          <w:sz w:val="28"/>
          <w:szCs w:val="28"/>
        </w:rPr>
      </w:pPr>
      <w:r>
        <w:rPr>
          <w:sz w:val="28"/>
          <w:szCs w:val="28"/>
        </w:rPr>
        <w:t>Opportunity</w:t>
      </w:r>
      <w:r w:rsidR="003915EC" w:rsidRPr="003915EC">
        <w:rPr>
          <w:sz w:val="28"/>
          <w:szCs w:val="28"/>
        </w:rPr>
        <w:t xml:space="preserve"> Statement: Clearly articulate the </w:t>
      </w:r>
      <w:r>
        <w:rPr>
          <w:sz w:val="28"/>
          <w:szCs w:val="28"/>
        </w:rPr>
        <w:t>opportunity</w:t>
      </w:r>
      <w:r w:rsidR="003915EC" w:rsidRPr="003915EC">
        <w:rPr>
          <w:sz w:val="28"/>
          <w:szCs w:val="28"/>
        </w:rPr>
        <w:t xml:space="preserve"> or </w:t>
      </w:r>
      <w:r w:rsidR="008F7AD5">
        <w:rPr>
          <w:sz w:val="28"/>
          <w:szCs w:val="28"/>
        </w:rPr>
        <w:t>desired gain</w:t>
      </w:r>
      <w:r w:rsidR="003915EC" w:rsidRPr="003915EC">
        <w:rPr>
          <w:sz w:val="28"/>
          <w:szCs w:val="28"/>
        </w:rPr>
        <w:t>.</w:t>
      </w:r>
    </w:p>
    <w:p w14:paraId="79A01432" w14:textId="77777777" w:rsidR="003915EC" w:rsidRPr="003915EC" w:rsidRDefault="003915EC" w:rsidP="009F15CE">
      <w:pPr>
        <w:numPr>
          <w:ilvl w:val="3"/>
          <w:numId w:val="28"/>
        </w:numPr>
        <w:rPr>
          <w:sz w:val="28"/>
          <w:szCs w:val="28"/>
        </w:rPr>
      </w:pPr>
      <w:r w:rsidRPr="003915EC">
        <w:rPr>
          <w:sz w:val="28"/>
          <w:szCs w:val="28"/>
        </w:rPr>
        <w:t>Ambition and Vision: Highlight the ambitious nature and forward-looking aspects of the solution.</w:t>
      </w:r>
    </w:p>
    <w:p w14:paraId="0D33C5E4" w14:textId="77777777" w:rsidR="00AC7BEB" w:rsidRDefault="00947642" w:rsidP="00893AC1">
      <w:pPr>
        <w:rPr>
          <w:sz w:val="28"/>
          <w:szCs w:val="28"/>
          <w:lang w:val="en-US"/>
        </w:rPr>
      </w:pPr>
      <w:r w:rsidRPr="00947642">
        <w:rPr>
          <w:b/>
          <w:bCs/>
          <w:sz w:val="28"/>
          <w:szCs w:val="28"/>
        </w:rPr>
        <w:t xml:space="preserve">Draft </w:t>
      </w:r>
      <w:r w:rsidR="0006513E" w:rsidRPr="0006513E">
        <w:rPr>
          <w:b/>
          <w:bCs/>
          <w:sz w:val="28"/>
          <w:szCs w:val="28"/>
          <w:lang w:val="en-US"/>
        </w:rPr>
        <w:t>Opportunity Statement:</w:t>
      </w:r>
    </w:p>
    <w:p w14:paraId="163B7BE5" w14:textId="703F0DFA" w:rsidR="008A2A8E" w:rsidRDefault="00851130" w:rsidP="006A4075">
      <w:pPr>
        <w:rPr>
          <w:color w:val="0070C0"/>
          <w:sz w:val="28"/>
          <w:szCs w:val="28"/>
          <w:lang w:val="en-US"/>
        </w:rPr>
      </w:pPr>
      <w:r>
        <w:rPr>
          <w:color w:val="0070C0"/>
          <w:sz w:val="28"/>
          <w:szCs w:val="28"/>
          <w:lang w:val="en-US"/>
        </w:rPr>
        <w:t>Paste here …</w:t>
      </w:r>
      <w:r w:rsidR="008B7E12">
        <w:rPr>
          <w:color w:val="0070C0"/>
          <w:sz w:val="28"/>
          <w:szCs w:val="28"/>
          <w:lang w:val="en-US"/>
        </w:rPr>
        <w:t xml:space="preserve"> Capture energy from solar flares to use as energy on earth or </w:t>
      </w:r>
      <w:proofErr w:type="spellStart"/>
      <w:r w:rsidR="008B7E12">
        <w:rPr>
          <w:color w:val="0070C0"/>
          <w:sz w:val="28"/>
          <w:szCs w:val="28"/>
          <w:lang w:val="en-US"/>
        </w:rPr>
        <w:t>satelites</w:t>
      </w:r>
      <w:proofErr w:type="spellEnd"/>
      <w:r w:rsidR="008B7E12">
        <w:rPr>
          <w:color w:val="0070C0"/>
          <w:sz w:val="28"/>
          <w:szCs w:val="28"/>
          <w:lang w:val="en-US"/>
        </w:rPr>
        <w:t xml:space="preserve"> or space craft</w:t>
      </w:r>
      <w:r>
        <w:rPr>
          <w:color w:val="0070C0"/>
          <w:sz w:val="28"/>
          <w:szCs w:val="28"/>
          <w:lang w:val="en-US"/>
        </w:rPr>
        <w:br/>
        <w:t>Persona is:</w:t>
      </w:r>
      <w:r w:rsidR="008B7E12">
        <w:rPr>
          <w:color w:val="0070C0"/>
          <w:sz w:val="28"/>
          <w:szCs w:val="28"/>
          <w:lang w:val="en-US"/>
        </w:rPr>
        <w:t xml:space="preserve"> advanced systems engineer at </w:t>
      </w:r>
      <w:proofErr w:type="spellStart"/>
      <w:r w:rsidR="008B7E12">
        <w:rPr>
          <w:color w:val="0070C0"/>
          <w:sz w:val="28"/>
          <w:szCs w:val="28"/>
          <w:lang w:val="en-US"/>
        </w:rPr>
        <w:t>nasa</w:t>
      </w:r>
      <w:proofErr w:type="spellEnd"/>
    </w:p>
    <w:p w14:paraId="030CBF49" w14:textId="77777777" w:rsidR="008A2A8E" w:rsidRDefault="008A2A8E" w:rsidP="006A4075">
      <w:pPr>
        <w:rPr>
          <w:color w:val="0070C0"/>
          <w:sz w:val="28"/>
          <w:szCs w:val="28"/>
          <w:lang w:val="en-US"/>
        </w:rPr>
      </w:pPr>
    </w:p>
    <w:p w14:paraId="1B1304C0" w14:textId="77777777" w:rsidR="00236613" w:rsidRPr="007F0BF8" w:rsidRDefault="00236613" w:rsidP="006A4075">
      <w:pPr>
        <w:rPr>
          <w:sz w:val="56"/>
          <w:szCs w:val="56"/>
          <w:lang w:val="en-GB"/>
        </w:rPr>
      </w:pPr>
    </w:p>
    <w:p w14:paraId="43A9FA31" w14:textId="77777777" w:rsidR="00545D4C" w:rsidRPr="007F0BF8" w:rsidRDefault="00545D4C" w:rsidP="009F5F02">
      <w:pPr>
        <w:rPr>
          <w:rFonts w:asciiTheme="majorHAnsi" w:eastAsiaTheme="majorEastAsia" w:hAnsiTheme="majorHAnsi" w:cstheme="majorBidi"/>
          <w:color w:val="0F4761" w:themeColor="accent1" w:themeShade="BF"/>
          <w:sz w:val="56"/>
          <w:szCs w:val="56"/>
          <w:lang w:val="en-GB"/>
        </w:rPr>
      </w:pPr>
    </w:p>
    <w:p w14:paraId="6AEFFC5F" w14:textId="77777777" w:rsidR="00545D4C" w:rsidRDefault="00545D4C">
      <w:pPr>
        <w:rPr>
          <w:lang w:val="en-GB"/>
        </w:rPr>
      </w:pPr>
    </w:p>
    <w:p w14:paraId="13B1A8CC" w14:textId="77777777" w:rsidR="00D93C52" w:rsidRDefault="00D93C52">
      <w:pPr>
        <w:rPr>
          <w:rFonts w:asciiTheme="majorHAnsi" w:eastAsiaTheme="majorEastAsia" w:hAnsiTheme="majorHAnsi" w:cstheme="majorBidi"/>
          <w:color w:val="0F4761" w:themeColor="accent1" w:themeShade="BF"/>
          <w:sz w:val="40"/>
          <w:szCs w:val="40"/>
          <w:lang w:val="en-GB"/>
        </w:rPr>
      </w:pPr>
    </w:p>
    <w:p w14:paraId="21A55D52" w14:textId="77777777" w:rsidR="007366E0" w:rsidRDefault="007366E0">
      <w:pPr>
        <w:rPr>
          <w:rFonts w:asciiTheme="majorHAnsi" w:eastAsiaTheme="majorEastAsia" w:hAnsiTheme="majorHAnsi" w:cstheme="majorBidi"/>
          <w:color w:val="0F4761" w:themeColor="accent1" w:themeShade="BF"/>
          <w:sz w:val="40"/>
          <w:szCs w:val="40"/>
          <w:lang w:val="en-GB"/>
        </w:rPr>
      </w:pPr>
      <w:r>
        <w:rPr>
          <w:lang w:val="en-GB"/>
        </w:rPr>
        <w:br w:type="page"/>
      </w:r>
      <w:r w:rsidR="00271985">
        <w:rPr>
          <w:noProof/>
        </w:rPr>
        <mc:AlternateContent>
          <mc:Choice Requires="wpg">
            <w:drawing>
              <wp:anchor distT="0" distB="0" distL="114300" distR="114300" simplePos="0" relativeHeight="251658240" behindDoc="0" locked="0" layoutInCell="1" allowOverlap="1" wp14:anchorId="7C61311D" wp14:editId="37A60D63">
                <wp:simplePos x="0" y="0"/>
                <wp:positionH relativeFrom="column">
                  <wp:posOffset>0</wp:posOffset>
                </wp:positionH>
                <wp:positionV relativeFrom="paragraph">
                  <wp:posOffset>0</wp:posOffset>
                </wp:positionV>
                <wp:extent cx="6597050" cy="2710783"/>
                <wp:effectExtent l="0" t="0" r="0" b="0"/>
                <wp:wrapNone/>
                <wp:docPr id="22" name="Group 21">
                  <a:extLst xmlns:a="http://schemas.openxmlformats.org/drawingml/2006/main">
                    <a:ext uri="{FF2B5EF4-FFF2-40B4-BE49-F238E27FC236}">
                      <a16:creationId xmlns:a16="http://schemas.microsoft.com/office/drawing/2014/main" id="{758C40DC-BA27-9609-C219-A657753579FE}"/>
                    </a:ext>
                  </a:extLst>
                </wp:docPr>
                <wp:cNvGraphicFramePr/>
                <a:graphic xmlns:a="http://schemas.openxmlformats.org/drawingml/2006/main">
                  <a:graphicData uri="http://schemas.microsoft.com/office/word/2010/wordprocessingGroup">
                    <wpg:wgp>
                      <wpg:cNvGrpSpPr/>
                      <wpg:grpSpPr>
                        <a:xfrm>
                          <a:off x="0" y="0"/>
                          <a:ext cx="6597050" cy="2710783"/>
                          <a:chOff x="0" y="0"/>
                          <a:chExt cx="12152786" cy="4839014"/>
                        </a:xfrm>
                      </wpg:grpSpPr>
                      <wpg:grpSp>
                        <wpg:cNvPr id="1276561459" name="Group 1276561459">
                          <a:extLst>
                            <a:ext uri="{FF2B5EF4-FFF2-40B4-BE49-F238E27FC236}">
                              <a16:creationId xmlns:a16="http://schemas.microsoft.com/office/drawing/2014/main" id="{E386F202-6DD6-FE06-04AF-0C1EE04A53E9}"/>
                            </a:ext>
                          </a:extLst>
                        </wpg:cNvPr>
                        <wpg:cNvGrpSpPr/>
                        <wpg:grpSpPr>
                          <a:xfrm>
                            <a:off x="1553477" y="2002046"/>
                            <a:ext cx="8057984" cy="1400548"/>
                            <a:chOff x="1553477" y="2002046"/>
                            <a:chExt cx="8763161" cy="1523114"/>
                          </a:xfrm>
                        </wpg:grpSpPr>
                        <wps:wsp>
                          <wps:cNvPr id="775047106" name="Rectangle 775047106">
                            <a:extLst>
                              <a:ext uri="{FF2B5EF4-FFF2-40B4-BE49-F238E27FC236}">
                                <a16:creationId xmlns:a16="http://schemas.microsoft.com/office/drawing/2014/main" id="{3390C62E-7BA9-3B46-D92B-8B9C960C0AEA}"/>
                              </a:ext>
                            </a:extLst>
                          </wps:cNvPr>
                          <wps:cNvSpPr/>
                          <wps:spPr>
                            <a:xfrm>
                              <a:off x="1553477" y="2002046"/>
                              <a:ext cx="1909811" cy="1523114"/>
                            </a:xfrm>
                            <a:prstGeom prst="rect">
                              <a:avLst/>
                            </a:prstGeom>
                            <a:solidFill>
                              <a:srgbClr val="00B0F0"/>
                            </a:solidFill>
                            <a:ln w="19050" cap="flat" cmpd="sng" algn="ctr">
                              <a:solidFill>
                                <a:sysClr val="windowText" lastClr="000000"/>
                              </a:solidFill>
                              <a:prstDash val="solid"/>
                              <a:miter lim="800000"/>
                            </a:ln>
                            <a:effectLst/>
                          </wps:spPr>
                          <wps:txbx>
                            <w:txbxContent>
                              <w:p w14:paraId="27F8C698" w14:textId="77777777" w:rsidR="00271985" w:rsidRDefault="00271985" w:rsidP="00271985">
                                <w:pPr>
                                  <w:jc w:val="center"/>
                                  <w:textAlignment w:val="baseline"/>
                                  <w:rPr>
                                    <w:rFonts w:ascii="Segoe UI" w:hAnsi="Segoe UI" w:cs="Segoe UI"/>
                                    <w:b/>
                                    <w:bCs/>
                                    <w:color w:val="FFFFFF"/>
                                    <w:kern w:val="24"/>
                                    <w:sz w:val="20"/>
                                    <w:szCs w:val="20"/>
                                    <w:lang w:val="en-US"/>
                                  </w:rPr>
                                </w:pPr>
                                <w:r>
                                  <w:rPr>
                                    <w:rFonts w:ascii="Segoe UI" w:hAnsi="Segoe UI" w:cs="Segoe UI"/>
                                    <w:b/>
                                    <w:bCs/>
                                    <w:color w:val="FFFFFF"/>
                                    <w:kern w:val="24"/>
                                    <w:sz w:val="20"/>
                                    <w:szCs w:val="20"/>
                                    <w:lang w:val="en-US"/>
                                  </w:rPr>
                                  <w:t>Ideate</w:t>
                                </w:r>
                              </w:p>
                            </w:txbxContent>
                          </wps:txbx>
                          <wps:bodyPr rtlCol="0" anchor="ctr"/>
                        </wps:wsp>
                        <wps:wsp>
                          <wps:cNvPr id="239083970" name="Rectangle 239083970">
                            <a:extLst>
                              <a:ext uri="{FF2B5EF4-FFF2-40B4-BE49-F238E27FC236}">
                                <a16:creationId xmlns:a16="http://schemas.microsoft.com/office/drawing/2014/main" id="{1A60C31C-F145-3487-BFEF-E0D635E3D62E}"/>
                              </a:ext>
                            </a:extLst>
                          </wps:cNvPr>
                          <wps:cNvSpPr/>
                          <wps:spPr>
                            <a:xfrm>
                              <a:off x="3837927" y="2002046"/>
                              <a:ext cx="1909811" cy="1523114"/>
                            </a:xfrm>
                            <a:prstGeom prst="rect">
                              <a:avLst/>
                            </a:prstGeom>
                            <a:solidFill>
                              <a:sysClr val="window" lastClr="FFFFFF">
                                <a:lumMod val="95000"/>
                              </a:sysClr>
                            </a:solidFill>
                            <a:ln w="19050" cap="flat" cmpd="sng" algn="ctr">
                              <a:solidFill>
                                <a:sysClr val="windowText" lastClr="000000"/>
                              </a:solidFill>
                              <a:prstDash val="solid"/>
                              <a:miter lim="800000"/>
                            </a:ln>
                            <a:effectLst/>
                          </wps:spPr>
                          <wps:txbx>
                            <w:txbxContent>
                              <w:p w14:paraId="04996475" w14:textId="77777777" w:rsidR="00271985" w:rsidRDefault="00271985" w:rsidP="00271985">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Hack</w:t>
                                </w:r>
                              </w:p>
                            </w:txbxContent>
                          </wps:txbx>
                          <wps:bodyPr rtlCol="0" anchor="ctr"/>
                        </wps:wsp>
                        <wps:wsp>
                          <wps:cNvPr id="53219910" name="Rectangle 53219910">
                            <a:extLst>
                              <a:ext uri="{FF2B5EF4-FFF2-40B4-BE49-F238E27FC236}">
                                <a16:creationId xmlns:a16="http://schemas.microsoft.com/office/drawing/2014/main" id="{B769BDC8-FCDE-CC9D-263B-469982CA2E83}"/>
                              </a:ext>
                            </a:extLst>
                          </wps:cNvPr>
                          <wps:cNvSpPr/>
                          <wps:spPr>
                            <a:xfrm>
                              <a:off x="6122377" y="2002046"/>
                              <a:ext cx="1909811" cy="1523114"/>
                            </a:xfrm>
                            <a:prstGeom prst="rect">
                              <a:avLst/>
                            </a:prstGeom>
                            <a:solidFill>
                              <a:sysClr val="window" lastClr="FFFFFF">
                                <a:lumMod val="95000"/>
                              </a:sysClr>
                            </a:solidFill>
                            <a:ln w="19050" cap="flat" cmpd="sng" algn="ctr">
                              <a:solidFill>
                                <a:sysClr val="windowText" lastClr="000000"/>
                              </a:solidFill>
                              <a:prstDash val="solid"/>
                              <a:miter lim="800000"/>
                            </a:ln>
                            <a:effectLst/>
                          </wps:spPr>
                          <wps:txbx>
                            <w:txbxContent>
                              <w:p w14:paraId="684D6C33" w14:textId="77777777" w:rsidR="00271985" w:rsidRDefault="00271985" w:rsidP="00271985">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Validate</w:t>
                                </w:r>
                              </w:p>
                            </w:txbxContent>
                          </wps:txbx>
                          <wps:bodyPr rtlCol="0" anchor="ctr"/>
                        </wps:wsp>
                        <wps:wsp>
                          <wps:cNvPr id="1724877881" name="Rectangle 1724877881">
                            <a:extLst>
                              <a:ext uri="{FF2B5EF4-FFF2-40B4-BE49-F238E27FC236}">
                                <a16:creationId xmlns:a16="http://schemas.microsoft.com/office/drawing/2014/main" id="{F7750E29-4751-FBB1-C708-72799B06A720}"/>
                              </a:ext>
                            </a:extLst>
                          </wps:cNvPr>
                          <wps:cNvSpPr/>
                          <wps:spPr>
                            <a:xfrm>
                              <a:off x="8406827" y="2002046"/>
                              <a:ext cx="1909811" cy="1523114"/>
                            </a:xfrm>
                            <a:prstGeom prst="rect">
                              <a:avLst/>
                            </a:prstGeom>
                            <a:solidFill>
                              <a:sysClr val="window" lastClr="FFFFFF">
                                <a:lumMod val="95000"/>
                              </a:sysClr>
                            </a:solidFill>
                            <a:ln w="19050" cap="flat" cmpd="sng" algn="ctr">
                              <a:solidFill>
                                <a:sysClr val="windowText" lastClr="000000"/>
                              </a:solidFill>
                              <a:prstDash val="solid"/>
                              <a:miter lim="800000"/>
                            </a:ln>
                            <a:effectLst/>
                          </wps:spPr>
                          <wps:txbx>
                            <w:txbxContent>
                              <w:p w14:paraId="211F1349" w14:textId="77777777" w:rsidR="00271985" w:rsidRDefault="00271985" w:rsidP="00271985">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Sponsor</w:t>
                                </w:r>
                              </w:p>
                            </w:txbxContent>
                          </wps:txbx>
                          <wps:bodyPr rtlCol="0" anchor="ctr"/>
                        </wps:wsp>
                      </wpg:grpSp>
                      <wps:wsp>
                        <wps:cNvPr id="1919149951" name="TextBox 9">
                          <a:extLst>
                            <a:ext uri="{FF2B5EF4-FFF2-40B4-BE49-F238E27FC236}">
                              <a16:creationId xmlns:a16="http://schemas.microsoft.com/office/drawing/2014/main" id="{418CF91C-88A6-4A49-79B7-0E137EFBC3DC}"/>
                            </a:ext>
                          </a:extLst>
                        </wps:cNvPr>
                        <wps:cNvSpPr txBox="1"/>
                        <wps:spPr>
                          <a:xfrm>
                            <a:off x="1104749" y="0"/>
                            <a:ext cx="8963933" cy="800277"/>
                          </a:xfrm>
                          <a:prstGeom prst="rect">
                            <a:avLst/>
                          </a:prstGeom>
                          <a:noFill/>
                        </wps:spPr>
                        <wps:txbx>
                          <w:txbxContent>
                            <w:p w14:paraId="1445ABDD" w14:textId="77777777" w:rsidR="00271985" w:rsidRDefault="00271985" w:rsidP="00271985">
                              <w:pPr>
                                <w:jc w:val="center"/>
                                <w:textAlignment w:val="baseline"/>
                                <w:rPr>
                                  <w:rFonts w:ascii="Segoe UI Semilight" w:hAnsi="Segoe UI Semilight" w:cs="Segoe UI Semilight"/>
                                  <w:color w:val="000000"/>
                                  <w:kern w:val="24"/>
                                  <w:sz w:val="28"/>
                                  <w:szCs w:val="28"/>
                                  <w:lang w:val="en-US"/>
                                </w:rPr>
                              </w:pPr>
                              <w:r>
                                <w:rPr>
                                  <w:rFonts w:ascii="Segoe UI Semilight" w:hAnsi="Segoe UI Semilight" w:cs="Segoe UI Semilight"/>
                                  <w:color w:val="000000"/>
                                  <w:kern w:val="24"/>
                                  <w:sz w:val="28"/>
                                  <w:szCs w:val="28"/>
                                  <w:lang w:val="en-US"/>
                                </w:rPr>
                                <w:t>The Garage Growth Framework</w:t>
                              </w:r>
                            </w:p>
                          </w:txbxContent>
                        </wps:txbx>
                        <wps:bodyPr wrap="square" rtlCol="0">
                          <a:spAutoFit/>
                        </wps:bodyPr>
                      </wps:wsp>
                      <w14:contentPart bwMode="auto" r:id="rId16">
                        <w14:nvContentPartPr>
                          <w14:cNvPr id="108841171" name="Ink 108841171">
                            <a:extLst>
                              <a:ext uri="{FF2B5EF4-FFF2-40B4-BE49-F238E27FC236}">
                                <a16:creationId xmlns:a16="http://schemas.microsoft.com/office/drawing/2014/main" id="{8B99308E-2A07-4BA0-43A7-CA785C71A4C7}"/>
                              </a:ext>
                            </a:extLst>
                          </w14:cNvPr>
                          <w14:cNvContentPartPr/>
                        </w14:nvContentPartPr>
                        <w14:xfrm>
                          <a:off x="307810" y="981359"/>
                          <a:ext cx="10140790" cy="3272899"/>
                        </w14:xfrm>
                      </w14:contentPart>
                      <wps:wsp>
                        <wps:cNvPr id="1183069146" name="TextBox 11">
                          <a:extLst>
                            <a:ext uri="{FF2B5EF4-FFF2-40B4-BE49-F238E27FC236}">
                              <a16:creationId xmlns:a16="http://schemas.microsoft.com/office/drawing/2014/main" id="{1CE7597B-F248-55F7-06F1-8E01B7975822}"/>
                            </a:ext>
                          </a:extLst>
                        </wps:cNvPr>
                        <wps:cNvSpPr txBox="1"/>
                        <wps:spPr>
                          <a:xfrm>
                            <a:off x="10394624" y="1709305"/>
                            <a:ext cx="1758162" cy="669921"/>
                          </a:xfrm>
                          <a:prstGeom prst="rect">
                            <a:avLst/>
                          </a:prstGeom>
                          <a:noFill/>
                        </wps:spPr>
                        <wps:txbx>
                          <w:txbxContent>
                            <w:p w14:paraId="385F6826"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New Product, Service, Business</w:t>
                              </w:r>
                            </w:p>
                          </w:txbxContent>
                        </wps:txbx>
                        <wps:bodyPr wrap="square" rtlCol="0">
                          <a:spAutoFit/>
                        </wps:bodyPr>
                      </wps:wsp>
                      <wps:wsp>
                        <wps:cNvPr id="1644421494" name="TextBox 13">
                          <a:extLst>
                            <a:ext uri="{FF2B5EF4-FFF2-40B4-BE49-F238E27FC236}">
                              <a16:creationId xmlns:a16="http://schemas.microsoft.com/office/drawing/2014/main" id="{2D4FF3CE-4DA9-6805-162A-F0DDE411ECB9}"/>
                            </a:ext>
                          </a:extLst>
                        </wps:cNvPr>
                        <wps:cNvSpPr txBox="1"/>
                        <wps:spPr>
                          <a:xfrm>
                            <a:off x="10395380" y="2431443"/>
                            <a:ext cx="1643524" cy="507825"/>
                          </a:xfrm>
                          <a:prstGeom prst="rect">
                            <a:avLst/>
                          </a:prstGeom>
                          <a:noFill/>
                        </wps:spPr>
                        <wps:txbx>
                          <w:txbxContent>
                            <w:p w14:paraId="7AADC433"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Feature/Capability</w:t>
                              </w:r>
                            </w:p>
                          </w:txbxContent>
                        </wps:txbx>
                        <wps:bodyPr wrap="square" rtlCol="0">
                          <a:spAutoFit/>
                        </wps:bodyPr>
                      </wps:wsp>
                      <wps:wsp>
                        <wps:cNvPr id="516898495" name="TextBox 14">
                          <a:extLst>
                            <a:ext uri="{FF2B5EF4-FFF2-40B4-BE49-F238E27FC236}">
                              <a16:creationId xmlns:a16="http://schemas.microsoft.com/office/drawing/2014/main" id="{87D0B9BC-39B9-F9CD-ADBF-2E992678426C}"/>
                            </a:ext>
                          </a:extLst>
                        </wps:cNvPr>
                        <wps:cNvSpPr txBox="1"/>
                        <wps:spPr>
                          <a:xfrm>
                            <a:off x="10395380" y="2984307"/>
                            <a:ext cx="1269198" cy="507825"/>
                          </a:xfrm>
                          <a:prstGeom prst="rect">
                            <a:avLst/>
                          </a:prstGeom>
                          <a:noFill/>
                        </wps:spPr>
                        <wps:txbx>
                          <w:txbxContent>
                            <w:p w14:paraId="57D32A52"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Tech Transfer</w:t>
                              </w:r>
                            </w:p>
                          </w:txbxContent>
                        </wps:txbx>
                        <wps:bodyPr wrap="square" rtlCol="0">
                          <a:spAutoFit/>
                        </wps:bodyPr>
                      </wps:wsp>
                      <wps:wsp>
                        <wps:cNvPr id="211393738" name="TextBox 15">
                          <a:extLst>
                            <a:ext uri="{FF2B5EF4-FFF2-40B4-BE49-F238E27FC236}">
                              <a16:creationId xmlns:a16="http://schemas.microsoft.com/office/drawing/2014/main" id="{70069021-ADA1-AC03-87BC-E5ACCCEDAC83}"/>
                            </a:ext>
                          </a:extLst>
                        </wps:cNvPr>
                        <wps:cNvSpPr txBox="1"/>
                        <wps:spPr>
                          <a:xfrm>
                            <a:off x="10395378" y="3594686"/>
                            <a:ext cx="973247" cy="507825"/>
                          </a:xfrm>
                          <a:prstGeom prst="rect">
                            <a:avLst/>
                          </a:prstGeom>
                          <a:noFill/>
                        </wps:spPr>
                        <wps:txbx>
                          <w:txbxContent>
                            <w:p w14:paraId="61014F3E"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Learnings</w:t>
                              </w:r>
                            </w:p>
                          </w:txbxContent>
                        </wps:txbx>
                        <wps:bodyPr wrap="square" rtlCol="0">
                          <a:spAutoFit/>
                        </wps:bodyPr>
                      </wps:wsp>
                      <wps:wsp>
                        <wps:cNvPr id="1404103075" name="TextBox 16">
                          <a:extLst>
                            <a:ext uri="{FF2B5EF4-FFF2-40B4-BE49-F238E27FC236}">
                              <a16:creationId xmlns:a16="http://schemas.microsoft.com/office/drawing/2014/main" id="{74E740CA-5715-72E7-3C6A-B0B3F8E39AD0}"/>
                            </a:ext>
                          </a:extLst>
                        </wps:cNvPr>
                        <wps:cNvSpPr txBox="1"/>
                        <wps:spPr>
                          <a:xfrm>
                            <a:off x="6934406" y="4239115"/>
                            <a:ext cx="1561641" cy="507825"/>
                          </a:xfrm>
                          <a:prstGeom prst="rect">
                            <a:avLst/>
                          </a:prstGeom>
                          <a:noFill/>
                        </wps:spPr>
                        <wps:txbx>
                          <w:txbxContent>
                            <w:p w14:paraId="50673EF8"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Vetted Idea</w:t>
                              </w:r>
                            </w:p>
                          </w:txbxContent>
                        </wps:txbx>
                        <wps:bodyPr wrap="square" rtlCol="0">
                          <a:spAutoFit/>
                        </wps:bodyPr>
                      </wps:wsp>
                      <wps:wsp>
                        <wps:cNvPr id="1265606671" name="TextBox 17">
                          <a:extLst>
                            <a:ext uri="{FF2B5EF4-FFF2-40B4-BE49-F238E27FC236}">
                              <a16:creationId xmlns:a16="http://schemas.microsoft.com/office/drawing/2014/main" id="{DDA0288A-ECD8-84BC-8AA0-A26710AB83C5}"/>
                            </a:ext>
                          </a:extLst>
                        </wps:cNvPr>
                        <wps:cNvSpPr txBox="1"/>
                        <wps:spPr>
                          <a:xfrm>
                            <a:off x="5030838" y="1282075"/>
                            <a:ext cx="1264519" cy="507825"/>
                          </a:xfrm>
                          <a:prstGeom prst="rect">
                            <a:avLst/>
                          </a:prstGeom>
                          <a:noFill/>
                        </wps:spPr>
                        <wps:txbx>
                          <w:txbxContent>
                            <w:p w14:paraId="077D86A7"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Prototype to Test</w:t>
                              </w:r>
                            </w:p>
                          </w:txbxContent>
                        </wps:txbx>
                        <wps:bodyPr wrap="square" rtlCol="0">
                          <a:spAutoFit/>
                        </wps:bodyPr>
                      </wps:wsp>
                      <wps:wsp>
                        <wps:cNvPr id="1828547582" name="TextBox 18">
                          <a:extLst>
                            <a:ext uri="{FF2B5EF4-FFF2-40B4-BE49-F238E27FC236}">
                              <a16:creationId xmlns:a16="http://schemas.microsoft.com/office/drawing/2014/main" id="{EAFE357F-B6A6-9299-39E4-56C0817344CA}"/>
                            </a:ext>
                          </a:extLst>
                        </wps:cNvPr>
                        <wps:cNvSpPr txBox="1"/>
                        <wps:spPr>
                          <a:xfrm>
                            <a:off x="2931809" y="4331189"/>
                            <a:ext cx="1080866" cy="507825"/>
                          </a:xfrm>
                          <a:prstGeom prst="rect">
                            <a:avLst/>
                          </a:prstGeom>
                          <a:noFill/>
                        </wps:spPr>
                        <wps:txbx>
                          <w:txbxContent>
                            <w:p w14:paraId="172A38C6"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Concept to try</w:t>
                              </w:r>
                            </w:p>
                          </w:txbxContent>
                        </wps:txbx>
                        <wps:bodyPr wrap="square" rtlCol="0">
                          <a:spAutoFit/>
                        </wps:bodyPr>
                      </wps:wsp>
                      <wps:wsp>
                        <wps:cNvPr id="657776836" name="TextBox 19">
                          <a:extLst>
                            <a:ext uri="{FF2B5EF4-FFF2-40B4-BE49-F238E27FC236}">
                              <a16:creationId xmlns:a16="http://schemas.microsoft.com/office/drawing/2014/main" id="{EE15CEEC-3CEA-4DBE-FB7C-E2C6DA5FD6F8}"/>
                            </a:ext>
                          </a:extLst>
                        </wps:cNvPr>
                        <wps:cNvSpPr txBox="1"/>
                        <wps:spPr>
                          <a:xfrm>
                            <a:off x="0" y="1919586"/>
                            <a:ext cx="1209540" cy="507825"/>
                          </a:xfrm>
                          <a:prstGeom prst="rect">
                            <a:avLst/>
                          </a:prstGeom>
                          <a:noFill/>
                        </wps:spPr>
                        <wps:txbx>
                          <w:txbxContent>
                            <w:p w14:paraId="68F04D3E"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Passionate Ideas</w:t>
                              </w:r>
                            </w:p>
                          </w:txbxContent>
                        </wps:txbx>
                        <wps:bodyPr wrap="square" rtlCol="0">
                          <a:spAutoFit/>
                        </wps:bodyPr>
                      </wps:wsp>
                    </wpg:wgp>
                  </a:graphicData>
                </a:graphic>
              </wp:anchor>
            </w:drawing>
          </mc:Choice>
          <mc:Fallback>
            <w:pict>
              <v:group w14:anchorId="7C61311D" id="Group 21" o:spid="_x0000_s1026" style="position:absolute;margin-left:0;margin-top:0;width:519.45pt;height:213.45pt;z-index:251658240" coordsize="121527,48390"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">
                <v:group id="Group 1276561459" o:spid="_x0000_s1027" style="position:absolute;left:15534;top:20020;width:80580;height:14005" coordorigin="15534,20020" coordsize="87631,1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">
                  <v:rect id="Rectangle 775047106" o:spid="_x0000_s1028" style="position:absolute;left:15534;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" fillcolor="#00b0f0" strokecolor="windowText" strokeweight="1.5pt">
                    <v:textbox>
                      <w:txbxContent>
                        <w:p w14:paraId="27F8C698" w14:textId="77777777" w:rsidR="00271985" w:rsidRDefault="00271985" w:rsidP="00271985">
                          <w:pPr>
                            <w:jc w:val="center"/>
                            <w:textAlignment w:val="baseline"/>
                            <w:rPr>
                              <w:rFonts w:ascii="Segoe UI" w:hAnsi="Segoe UI" w:cs="Segoe UI"/>
                              <w:b/>
                              <w:bCs/>
                              <w:color w:val="FFFFFF"/>
                              <w:kern w:val="24"/>
                              <w:sz w:val="20"/>
                              <w:szCs w:val="20"/>
                              <w:lang w:val="en-US"/>
                            </w:rPr>
                          </w:pPr>
                          <w:r>
                            <w:rPr>
                              <w:rFonts w:ascii="Segoe UI" w:hAnsi="Segoe UI" w:cs="Segoe UI"/>
                              <w:b/>
                              <w:bCs/>
                              <w:color w:val="FFFFFF"/>
                              <w:kern w:val="24"/>
                              <w:sz w:val="20"/>
                              <w:szCs w:val="20"/>
                              <w:lang w:val="en-US"/>
                            </w:rPr>
                            <w:t>Ideate</w:t>
                          </w:r>
                        </w:p>
                      </w:txbxContent>
                    </v:textbox>
                  </v:rect>
                  <v:rect id="Rectangle 239083970" o:spid="_x0000_s1029" style="position:absolute;left:38379;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" fillcolor="#f2f2f2" strokecolor="windowText" strokeweight="1.5pt">
                    <v:textbox>
                      <w:txbxContent>
                        <w:p w14:paraId="04996475" w14:textId="77777777" w:rsidR="00271985" w:rsidRDefault="00271985" w:rsidP="00271985">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Hack</w:t>
                          </w:r>
                        </w:p>
                      </w:txbxContent>
                    </v:textbox>
                  </v:rect>
                  <v:rect id="Rectangle 53219910" o:spid="_x0000_s1030" style="position:absolute;left:61223;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" fillcolor="#f2f2f2" strokecolor="windowText" strokeweight="1.5pt">
                    <v:textbox>
                      <w:txbxContent>
                        <w:p w14:paraId="684D6C33" w14:textId="77777777" w:rsidR="00271985" w:rsidRDefault="00271985" w:rsidP="00271985">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Validate</w:t>
                          </w:r>
                        </w:p>
                      </w:txbxContent>
                    </v:textbox>
                  </v:rect>
                  <v:rect id="Rectangle 1724877881" o:spid="_x0000_s1031" style="position:absolute;left:84068;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" fillcolor="#f2f2f2" strokecolor="windowText" strokeweight="1.5pt">
                    <v:textbox>
                      <w:txbxContent>
                        <w:p w14:paraId="211F1349" w14:textId="77777777" w:rsidR="00271985" w:rsidRDefault="00271985" w:rsidP="00271985">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Sponsor</w:t>
                          </w:r>
                        </w:p>
                      </w:txbxContent>
                    </v:textbox>
                  </v:rect>
                </v:group>
                <v:shapetype id="_x0000_t202" coordsize="21600,21600" o:spt="202" path="m,l,21600r21600,l21600,xe">
                  <v:stroke joinstyle="miter"/>
                  <v:path gradientshapeok="t" o:connecttype="rect"/>
                </v:shapetype>
                <v:shape id="TextBox 9" o:spid="_x0000_s1032" type="#_x0000_t202" style="position:absolute;left:11047;width:89639;height:8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" filled="f" stroked="f">
                  <v:textbox style="mso-fit-shape-to-text:t">
                    <w:txbxContent>
                      <w:p w14:paraId="1445ABDD" w14:textId="77777777" w:rsidR="00271985" w:rsidRDefault="00271985" w:rsidP="00271985">
                        <w:pPr>
                          <w:jc w:val="center"/>
                          <w:textAlignment w:val="baseline"/>
                          <w:rPr>
                            <w:rFonts w:ascii="Segoe UI Semilight" w:hAnsi="Segoe UI Semilight" w:cs="Segoe UI Semilight"/>
                            <w:color w:val="000000"/>
                            <w:kern w:val="24"/>
                            <w:sz w:val="28"/>
                            <w:szCs w:val="28"/>
                            <w:lang w:val="en-US"/>
                          </w:rPr>
                        </w:pPr>
                        <w:r>
                          <w:rPr>
                            <w:rFonts w:ascii="Segoe UI Semilight" w:hAnsi="Segoe UI Semilight" w:cs="Segoe UI Semilight"/>
                            <w:color w:val="000000"/>
                            <w:kern w:val="24"/>
                            <w:sz w:val="28"/>
                            <w:szCs w:val="28"/>
                            <w:lang w:val="en-US"/>
                          </w:rPr>
                          <w:t>The Garage Growth Framework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8841171" o:spid="_x0000_s1033" type="#_x0000_t75" style="position:absolute;left:2905;top:9646;width:101753;height:3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">
                  <v:imagedata r:id="rId17" o:title=""/>
                </v:shape>
                <v:shape id="TextBox 11" o:spid="_x0000_s1034" type="#_x0000_t202" style="position:absolute;left:103946;top:17093;width:17581;height:6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" filled="f" stroked="f">
                  <v:textbox style="mso-fit-shape-to-text:t">
                    <w:txbxContent>
                      <w:p w14:paraId="385F6826"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New Product, Service, Business</w:t>
                        </w:r>
                      </w:p>
                    </w:txbxContent>
                  </v:textbox>
                </v:shape>
                <v:shape id="TextBox 13" o:spid="_x0000_s1035" type="#_x0000_t202" style="position:absolute;left:103953;top:24314;width:16436;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" filled="f" stroked="f">
                  <v:textbox style="mso-fit-shape-to-text:t">
                    <w:txbxContent>
                      <w:p w14:paraId="7AADC433"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Feature/Capability</w:t>
                        </w:r>
                      </w:p>
                    </w:txbxContent>
                  </v:textbox>
                </v:shape>
                <v:shape id="TextBox 14" o:spid="_x0000_s1036" type="#_x0000_t202" style="position:absolute;left:103953;top:29843;width:12692;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" filled="f" stroked="f">
                  <v:textbox style="mso-fit-shape-to-text:t">
                    <w:txbxContent>
                      <w:p w14:paraId="57D32A52"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Tech Transfer</w:t>
                        </w:r>
                      </w:p>
                    </w:txbxContent>
                  </v:textbox>
                </v:shape>
                <v:shape id="TextBox 15" o:spid="_x0000_s1037" type="#_x0000_t202" style="position:absolute;left:103953;top:35946;width:9733;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" filled="f" stroked="f">
                  <v:textbox style="mso-fit-shape-to-text:t">
                    <w:txbxContent>
                      <w:p w14:paraId="61014F3E"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Learnings</w:t>
                        </w:r>
                      </w:p>
                    </w:txbxContent>
                  </v:textbox>
                </v:shape>
                <v:shape id="TextBox 16" o:spid="_x0000_s1038" type="#_x0000_t202" style="position:absolute;left:69344;top:42391;width:15616;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" filled="f" stroked="f">
                  <v:textbox style="mso-fit-shape-to-text:t">
                    <w:txbxContent>
                      <w:p w14:paraId="50673EF8"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Vetted Idea</w:t>
                        </w:r>
                      </w:p>
                    </w:txbxContent>
                  </v:textbox>
                </v:shape>
                <v:shape id="TextBox 17" o:spid="_x0000_s1039" type="#_x0000_t202" style="position:absolute;left:50308;top:12820;width:12645;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" filled="f" stroked="f">
                  <v:textbox style="mso-fit-shape-to-text:t">
                    <w:txbxContent>
                      <w:p w14:paraId="077D86A7"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Prototype to Test</w:t>
                        </w:r>
                      </w:p>
                    </w:txbxContent>
                  </v:textbox>
                </v:shape>
                <v:shape id="TextBox 18" o:spid="_x0000_s1040" type="#_x0000_t202" style="position:absolute;left:29318;top:43311;width:10808;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" filled="f" stroked="f">
                  <v:textbox style="mso-fit-shape-to-text:t">
                    <w:txbxContent>
                      <w:p w14:paraId="172A38C6"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Concept to try</w:t>
                        </w:r>
                      </w:p>
                    </w:txbxContent>
                  </v:textbox>
                </v:shape>
                <v:shape id="TextBox 19" o:spid="_x0000_s1041" type="#_x0000_t202" style="position:absolute;top:19195;width:12095;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" filled="f" stroked="f">
                  <v:textbox style="mso-fit-shape-to-text:t">
                    <w:txbxContent>
                      <w:p w14:paraId="68F04D3E" w14:textId="77777777" w:rsidR="00271985" w:rsidRDefault="00271985" w:rsidP="00271985">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Passionate Ideas</w:t>
                        </w:r>
                      </w:p>
                    </w:txbxContent>
                  </v:textbox>
                </v:shape>
              </v:group>
            </w:pict>
          </mc:Fallback>
        </mc:AlternateContent>
      </w:r>
    </w:p>
    <w:p w14:paraId="5FF9EA01" w14:textId="77777777" w:rsidR="00271985" w:rsidRDefault="00271985" w:rsidP="00271985">
      <w:pPr>
        <w:pStyle w:val="Title"/>
        <w:jc w:val="center"/>
        <w:rPr>
          <w:sz w:val="96"/>
          <w:szCs w:val="96"/>
          <w:lang w:val="en-GB"/>
        </w:rPr>
      </w:pPr>
      <w:r>
        <w:rPr>
          <w:sz w:val="96"/>
          <w:szCs w:val="96"/>
          <w:lang w:val="en-GB"/>
        </w:rPr>
        <w:lastRenderedPageBreak/>
        <w:t>Generate</w:t>
      </w:r>
    </w:p>
    <w:p w14:paraId="119312B1" w14:textId="77777777" w:rsidR="00271985" w:rsidRPr="00484ECB" w:rsidRDefault="00271985" w:rsidP="00271985">
      <w:pPr>
        <w:pStyle w:val="Title"/>
        <w:jc w:val="center"/>
        <w:rPr>
          <w:sz w:val="96"/>
          <w:szCs w:val="96"/>
          <w:lang w:val="en-GB"/>
        </w:rPr>
      </w:pPr>
      <w:r>
        <w:rPr>
          <w:sz w:val="96"/>
          <w:szCs w:val="96"/>
          <w:lang w:val="en-GB"/>
        </w:rPr>
        <w:t>Ideas</w:t>
      </w:r>
      <w:r w:rsidRPr="00484ECB">
        <w:rPr>
          <w:sz w:val="96"/>
          <w:szCs w:val="96"/>
          <w:lang w:val="en-GB"/>
        </w:rPr>
        <w:t>.</w:t>
      </w:r>
    </w:p>
    <w:p w14:paraId="5240BA1C" w14:textId="77777777" w:rsidR="00271985" w:rsidRDefault="00271985">
      <w:pPr>
        <w:rPr>
          <w:rFonts w:asciiTheme="majorHAnsi" w:eastAsiaTheme="majorEastAsia" w:hAnsiTheme="majorHAnsi" w:cstheme="majorBidi"/>
          <w:color w:val="0F4761" w:themeColor="accent1" w:themeShade="BF"/>
          <w:sz w:val="40"/>
          <w:szCs w:val="40"/>
          <w:lang w:val="en-GB"/>
        </w:rPr>
      </w:pPr>
    </w:p>
    <w:p w14:paraId="1830ABA7" w14:textId="77777777" w:rsidR="00271985" w:rsidRDefault="00271985">
      <w:pPr>
        <w:rPr>
          <w:rFonts w:asciiTheme="majorHAnsi" w:eastAsiaTheme="majorEastAsia" w:hAnsiTheme="majorHAnsi" w:cstheme="majorBidi"/>
          <w:color w:val="0F4761" w:themeColor="accent1" w:themeShade="BF"/>
          <w:sz w:val="40"/>
          <w:szCs w:val="40"/>
          <w:lang w:val="en-GB"/>
        </w:rPr>
      </w:pPr>
      <w:r>
        <w:rPr>
          <w:lang w:val="en-GB"/>
        </w:rPr>
        <w:br w:type="page"/>
      </w:r>
    </w:p>
    <w:p w14:paraId="1E35D33A" w14:textId="77777777" w:rsidR="00F45229" w:rsidRDefault="00F45229" w:rsidP="00F45229">
      <w:pPr>
        <w:pStyle w:val="Heading1"/>
        <w:rPr>
          <w:lang w:val="en-GB"/>
        </w:rPr>
      </w:pPr>
      <w:r>
        <w:rPr>
          <w:lang w:val="en-GB"/>
        </w:rPr>
        <w:lastRenderedPageBreak/>
        <w:t>Leveraging Copilot to generate ideas.</w:t>
      </w:r>
    </w:p>
    <w:p w14:paraId="11F51C55" w14:textId="77777777" w:rsidR="00F45229" w:rsidRDefault="00F45229" w:rsidP="00F45229"/>
    <w:p w14:paraId="034CAE91" w14:textId="77777777" w:rsidR="00F45229" w:rsidRPr="00D81B7C" w:rsidRDefault="00F45229" w:rsidP="00F45229">
      <w:pPr>
        <w:pBdr>
          <w:bottom w:val="single" w:sz="6" w:space="1" w:color="auto"/>
        </w:pBdr>
        <w:rPr>
          <w:sz w:val="28"/>
          <w:szCs w:val="28"/>
        </w:rPr>
      </w:pPr>
      <w:r w:rsidRPr="00D81B7C">
        <w:rPr>
          <w:sz w:val="28"/>
          <w:szCs w:val="28"/>
        </w:rPr>
        <w:t>Prompt:</w:t>
      </w:r>
    </w:p>
    <w:p w14:paraId="2FD1A14E" w14:textId="77777777" w:rsidR="005312E1" w:rsidRDefault="005312E1" w:rsidP="005312E1">
      <w:pPr>
        <w:rPr>
          <w:b/>
          <w:bCs/>
          <w:sz w:val="28"/>
          <w:szCs w:val="28"/>
        </w:rPr>
      </w:pPr>
    </w:p>
    <w:p w14:paraId="182602C2" w14:textId="77777777" w:rsidR="005312E1" w:rsidRPr="005312E1" w:rsidRDefault="005312E1" w:rsidP="005312E1">
      <w:pPr>
        <w:rPr>
          <w:sz w:val="24"/>
          <w:szCs w:val="24"/>
        </w:rPr>
      </w:pPr>
      <w:r w:rsidRPr="005312E1">
        <w:rPr>
          <w:b/>
          <w:bCs/>
          <w:sz w:val="24"/>
          <w:szCs w:val="24"/>
        </w:rPr>
        <w:t xml:space="preserve">Generate </w:t>
      </w:r>
      <w:r w:rsidR="00201DED">
        <w:rPr>
          <w:b/>
          <w:bCs/>
          <w:sz w:val="24"/>
          <w:szCs w:val="24"/>
        </w:rPr>
        <w:t>10</w:t>
      </w:r>
      <w:r w:rsidRPr="005312E1">
        <w:rPr>
          <w:b/>
          <w:bCs/>
          <w:sz w:val="24"/>
          <w:szCs w:val="24"/>
        </w:rPr>
        <w:t xml:space="preserve"> Radical, Non-Obvious Ideas</w:t>
      </w:r>
    </w:p>
    <w:p w14:paraId="054499A8" w14:textId="77777777" w:rsidR="005312E1" w:rsidRPr="005312E1" w:rsidRDefault="005312E1" w:rsidP="005312E1">
      <w:pPr>
        <w:rPr>
          <w:sz w:val="24"/>
          <w:szCs w:val="24"/>
        </w:rPr>
      </w:pPr>
      <w:r w:rsidRPr="005312E1">
        <w:rPr>
          <w:b/>
          <w:bCs/>
          <w:sz w:val="24"/>
          <w:szCs w:val="24"/>
        </w:rPr>
        <w:t>Objective:</w:t>
      </w:r>
      <w:r w:rsidRPr="005312E1">
        <w:rPr>
          <w:sz w:val="24"/>
          <w:szCs w:val="24"/>
        </w:rPr>
        <w:t xml:space="preserve"> Innovate by generating genuinely new, novel, wild, and radical ideas to tackle the final opportunity statement </w:t>
      </w:r>
      <w:r w:rsidR="00061C82">
        <w:rPr>
          <w:sz w:val="24"/>
          <w:szCs w:val="24"/>
        </w:rPr>
        <w:t xml:space="preserve">below </w:t>
      </w:r>
      <w:r w:rsidRPr="005312E1">
        <w:rPr>
          <w:sz w:val="24"/>
          <w:szCs w:val="24"/>
        </w:rPr>
        <w:t>on behalf of the persona.</w:t>
      </w:r>
    </w:p>
    <w:p w14:paraId="33C778F4" w14:textId="77777777" w:rsidR="005312E1" w:rsidRPr="005312E1" w:rsidRDefault="005312E1" w:rsidP="005312E1">
      <w:pPr>
        <w:rPr>
          <w:sz w:val="24"/>
          <w:szCs w:val="24"/>
        </w:rPr>
      </w:pPr>
      <w:r w:rsidRPr="005312E1">
        <w:rPr>
          <w:b/>
          <w:bCs/>
          <w:sz w:val="24"/>
          <w:szCs w:val="24"/>
        </w:rPr>
        <w:t>Guidelines:</w:t>
      </w:r>
    </w:p>
    <w:p w14:paraId="067807F4" w14:textId="77777777" w:rsidR="005312E1" w:rsidRPr="005312E1" w:rsidRDefault="005312E1" w:rsidP="009F15CE">
      <w:pPr>
        <w:numPr>
          <w:ilvl w:val="0"/>
          <w:numId w:val="8"/>
        </w:numPr>
        <w:rPr>
          <w:sz w:val="24"/>
          <w:szCs w:val="24"/>
        </w:rPr>
      </w:pPr>
      <w:r w:rsidRPr="005312E1">
        <w:rPr>
          <w:b/>
          <w:bCs/>
          <w:sz w:val="24"/>
          <w:szCs w:val="24"/>
        </w:rPr>
        <w:t>Challenge the Status Quo:</w:t>
      </w:r>
      <w:r w:rsidRPr="005312E1">
        <w:rPr>
          <w:sz w:val="24"/>
          <w:szCs w:val="24"/>
        </w:rPr>
        <w:t> The ideas should disrupt the market and challenge existing norms.</w:t>
      </w:r>
    </w:p>
    <w:p w14:paraId="45D5D0EA" w14:textId="77777777" w:rsidR="005312E1" w:rsidRPr="005312E1" w:rsidRDefault="005312E1" w:rsidP="009F15CE">
      <w:pPr>
        <w:numPr>
          <w:ilvl w:val="0"/>
          <w:numId w:val="8"/>
        </w:numPr>
        <w:rPr>
          <w:sz w:val="24"/>
          <w:szCs w:val="24"/>
        </w:rPr>
      </w:pPr>
      <w:r w:rsidRPr="005312E1">
        <w:rPr>
          <w:b/>
          <w:bCs/>
          <w:sz w:val="24"/>
          <w:szCs w:val="24"/>
        </w:rPr>
        <w:t>Excite and Energise:</w:t>
      </w:r>
      <w:r w:rsidRPr="005312E1">
        <w:rPr>
          <w:sz w:val="24"/>
          <w:szCs w:val="24"/>
        </w:rPr>
        <w:t> The ideas should be ambitious, written from an abundance perspective, and have huge potential.</w:t>
      </w:r>
    </w:p>
    <w:p w14:paraId="36BC8078" w14:textId="77777777" w:rsidR="005312E1" w:rsidRPr="005312E1" w:rsidRDefault="005312E1" w:rsidP="009F15CE">
      <w:pPr>
        <w:numPr>
          <w:ilvl w:val="0"/>
          <w:numId w:val="8"/>
        </w:numPr>
        <w:rPr>
          <w:sz w:val="24"/>
          <w:szCs w:val="24"/>
        </w:rPr>
      </w:pPr>
      <w:r w:rsidRPr="005312E1">
        <w:rPr>
          <w:b/>
          <w:bCs/>
          <w:sz w:val="24"/>
          <w:szCs w:val="24"/>
        </w:rPr>
        <w:t>Brevity:</w:t>
      </w:r>
      <w:r w:rsidRPr="005312E1">
        <w:rPr>
          <w:sz w:val="24"/>
          <w:szCs w:val="24"/>
        </w:rPr>
        <w:t> Keep the ideas brief and to the point.</w:t>
      </w:r>
    </w:p>
    <w:p w14:paraId="78993ECD" w14:textId="77777777" w:rsidR="005312E1" w:rsidRPr="005312E1" w:rsidRDefault="005312E1" w:rsidP="009F15CE">
      <w:pPr>
        <w:numPr>
          <w:ilvl w:val="0"/>
          <w:numId w:val="8"/>
        </w:numPr>
        <w:rPr>
          <w:sz w:val="24"/>
          <w:szCs w:val="24"/>
        </w:rPr>
      </w:pPr>
      <w:r w:rsidRPr="005312E1">
        <w:rPr>
          <w:b/>
          <w:bCs/>
          <w:sz w:val="24"/>
          <w:szCs w:val="24"/>
        </w:rPr>
        <w:t>Highlight Disruption:</w:t>
      </w:r>
      <w:r w:rsidRPr="005312E1">
        <w:rPr>
          <w:sz w:val="24"/>
          <w:szCs w:val="24"/>
        </w:rPr>
        <w:t> Clearly indicate how each idea disrupts the current status quo.</w:t>
      </w:r>
    </w:p>
    <w:p w14:paraId="2A0B3C0E" w14:textId="77777777" w:rsidR="005312E1" w:rsidRPr="005312E1" w:rsidRDefault="005312E1" w:rsidP="009F15CE">
      <w:pPr>
        <w:numPr>
          <w:ilvl w:val="0"/>
          <w:numId w:val="8"/>
        </w:numPr>
        <w:rPr>
          <w:sz w:val="24"/>
          <w:szCs w:val="24"/>
        </w:rPr>
      </w:pPr>
      <w:r w:rsidRPr="005312E1">
        <w:rPr>
          <w:b/>
          <w:bCs/>
          <w:sz w:val="24"/>
          <w:szCs w:val="24"/>
        </w:rPr>
        <w:t>Feasibility:</w:t>
      </w:r>
      <w:r w:rsidRPr="005312E1">
        <w:rPr>
          <w:sz w:val="24"/>
          <w:szCs w:val="24"/>
        </w:rPr>
        <w:t> Ensure that the ideas are technically feasible within the next 5 years.</w:t>
      </w:r>
    </w:p>
    <w:p w14:paraId="0C0BA90D" w14:textId="77777777" w:rsidR="005312E1" w:rsidRPr="005312E1" w:rsidRDefault="00CD17B8" w:rsidP="009F15CE">
      <w:pPr>
        <w:numPr>
          <w:ilvl w:val="0"/>
          <w:numId w:val="8"/>
        </w:numPr>
        <w:rPr>
          <w:sz w:val="24"/>
          <w:szCs w:val="24"/>
        </w:rPr>
      </w:pPr>
      <w:r>
        <w:rPr>
          <w:b/>
          <w:bCs/>
          <w:sz w:val="24"/>
          <w:szCs w:val="24"/>
        </w:rPr>
        <w:t>Customer</w:t>
      </w:r>
      <w:r w:rsidR="005312E1" w:rsidRPr="005312E1">
        <w:rPr>
          <w:b/>
          <w:bCs/>
          <w:sz w:val="24"/>
          <w:szCs w:val="24"/>
        </w:rPr>
        <w:t>-Centric:</w:t>
      </w:r>
      <w:r w:rsidR="005312E1" w:rsidRPr="005312E1">
        <w:rPr>
          <w:sz w:val="24"/>
          <w:szCs w:val="24"/>
        </w:rPr>
        <w:t xml:space="preserve"> Focus on the </w:t>
      </w:r>
      <w:r>
        <w:rPr>
          <w:sz w:val="24"/>
          <w:szCs w:val="24"/>
        </w:rPr>
        <w:t>customer</w:t>
      </w:r>
      <w:r w:rsidR="005312E1" w:rsidRPr="005312E1">
        <w:rPr>
          <w:sz w:val="24"/>
          <w:szCs w:val="24"/>
        </w:rPr>
        <w:t xml:space="preserve"> and how the ideas will benefit them.</w:t>
      </w:r>
    </w:p>
    <w:p w14:paraId="36610189" w14:textId="77777777" w:rsidR="005312E1" w:rsidRPr="005312E1" w:rsidRDefault="005312E1" w:rsidP="005312E1">
      <w:pPr>
        <w:rPr>
          <w:sz w:val="24"/>
          <w:szCs w:val="24"/>
        </w:rPr>
      </w:pPr>
      <w:r w:rsidRPr="005312E1">
        <w:rPr>
          <w:b/>
          <w:bCs/>
          <w:sz w:val="24"/>
          <w:szCs w:val="24"/>
        </w:rPr>
        <w:t>Steps:</w:t>
      </w:r>
    </w:p>
    <w:p w14:paraId="4284A5E2" w14:textId="77777777" w:rsidR="005312E1" w:rsidRPr="005312E1" w:rsidRDefault="005312E1" w:rsidP="009F15CE">
      <w:pPr>
        <w:numPr>
          <w:ilvl w:val="0"/>
          <w:numId w:val="9"/>
        </w:numPr>
        <w:rPr>
          <w:sz w:val="24"/>
          <w:szCs w:val="24"/>
        </w:rPr>
      </w:pPr>
      <w:r w:rsidRPr="005312E1">
        <w:rPr>
          <w:b/>
          <w:bCs/>
          <w:sz w:val="24"/>
          <w:szCs w:val="24"/>
        </w:rPr>
        <w:t xml:space="preserve">Understand the </w:t>
      </w:r>
      <w:r w:rsidR="00A53F5B">
        <w:rPr>
          <w:b/>
          <w:bCs/>
          <w:sz w:val="24"/>
          <w:szCs w:val="24"/>
        </w:rPr>
        <w:t>Customer</w:t>
      </w:r>
      <w:r w:rsidRPr="005312E1">
        <w:rPr>
          <w:b/>
          <w:bCs/>
          <w:sz w:val="24"/>
          <w:szCs w:val="24"/>
        </w:rPr>
        <w:t>:</w:t>
      </w:r>
      <w:r w:rsidRPr="005312E1">
        <w:rPr>
          <w:sz w:val="24"/>
          <w:szCs w:val="24"/>
        </w:rPr>
        <w:t> Consider the needs, pain points, and desire</w:t>
      </w:r>
      <w:r w:rsidR="00EB2969">
        <w:rPr>
          <w:sz w:val="24"/>
          <w:szCs w:val="24"/>
        </w:rPr>
        <w:t>d gains</w:t>
      </w:r>
      <w:r w:rsidRPr="005312E1">
        <w:rPr>
          <w:sz w:val="24"/>
          <w:szCs w:val="24"/>
        </w:rPr>
        <w:t xml:space="preserve"> of the </w:t>
      </w:r>
      <w:r w:rsidR="00EB2969">
        <w:rPr>
          <w:sz w:val="24"/>
          <w:szCs w:val="24"/>
        </w:rPr>
        <w:t>customer with respect to the Opportuni</w:t>
      </w:r>
      <w:r w:rsidR="00CE44DF">
        <w:rPr>
          <w:sz w:val="24"/>
          <w:szCs w:val="24"/>
        </w:rPr>
        <w:t>ty Statement,</w:t>
      </w:r>
      <w:r w:rsidRPr="005312E1">
        <w:rPr>
          <w:sz w:val="24"/>
          <w:szCs w:val="24"/>
        </w:rPr>
        <w:t xml:space="preserve"> for whom you are generating ideas</w:t>
      </w:r>
      <w:r w:rsidR="00CE44DF">
        <w:rPr>
          <w:sz w:val="24"/>
          <w:szCs w:val="24"/>
        </w:rPr>
        <w:t xml:space="preserve"> for</w:t>
      </w:r>
      <w:r w:rsidRPr="005312E1">
        <w:rPr>
          <w:sz w:val="24"/>
          <w:szCs w:val="24"/>
        </w:rPr>
        <w:t>.</w:t>
      </w:r>
    </w:p>
    <w:p w14:paraId="75DCA305" w14:textId="77777777" w:rsidR="005312E1" w:rsidRPr="005312E1" w:rsidRDefault="00FC75DA" w:rsidP="009F15CE">
      <w:pPr>
        <w:numPr>
          <w:ilvl w:val="0"/>
          <w:numId w:val="9"/>
        </w:numPr>
        <w:rPr>
          <w:sz w:val="24"/>
          <w:szCs w:val="24"/>
        </w:rPr>
      </w:pPr>
      <w:r>
        <w:rPr>
          <w:b/>
          <w:bCs/>
          <w:sz w:val="24"/>
          <w:szCs w:val="24"/>
        </w:rPr>
        <w:t>Generate</w:t>
      </w:r>
      <w:r w:rsidR="005312E1" w:rsidRPr="005312E1">
        <w:rPr>
          <w:b/>
          <w:bCs/>
          <w:sz w:val="24"/>
          <w:szCs w:val="24"/>
        </w:rPr>
        <w:t xml:space="preserve"> Wild</w:t>
      </w:r>
      <w:r>
        <w:rPr>
          <w:b/>
          <w:bCs/>
          <w:sz w:val="24"/>
          <w:szCs w:val="24"/>
        </w:rPr>
        <w:t>, Radical, Non-Obvious</w:t>
      </w:r>
      <w:r w:rsidR="005312E1" w:rsidRPr="005312E1">
        <w:rPr>
          <w:b/>
          <w:bCs/>
          <w:sz w:val="24"/>
          <w:szCs w:val="24"/>
        </w:rPr>
        <w:t xml:space="preserve"> Ideas:</w:t>
      </w:r>
      <w:r w:rsidR="005312E1" w:rsidRPr="005312E1">
        <w:rPr>
          <w:sz w:val="24"/>
          <w:szCs w:val="24"/>
        </w:rPr>
        <w:t xml:space="preserve"> Think beyond conventional solutions and explore </w:t>
      </w:r>
      <w:r w:rsidR="004531EE">
        <w:rPr>
          <w:sz w:val="24"/>
          <w:szCs w:val="24"/>
        </w:rPr>
        <w:t xml:space="preserve">wild, </w:t>
      </w:r>
      <w:r w:rsidR="005312E1" w:rsidRPr="005312E1">
        <w:rPr>
          <w:sz w:val="24"/>
          <w:szCs w:val="24"/>
        </w:rPr>
        <w:t>radical possibilities.</w:t>
      </w:r>
    </w:p>
    <w:p w14:paraId="2C66E171" w14:textId="77777777" w:rsidR="005312E1" w:rsidRPr="005312E1" w:rsidRDefault="005312E1" w:rsidP="005312E1">
      <w:pPr>
        <w:rPr>
          <w:sz w:val="24"/>
          <w:szCs w:val="24"/>
        </w:rPr>
      </w:pPr>
      <w:r w:rsidRPr="005312E1">
        <w:rPr>
          <w:b/>
          <w:bCs/>
          <w:sz w:val="24"/>
          <w:szCs w:val="24"/>
        </w:rPr>
        <w:t>Output Format:</w:t>
      </w:r>
    </w:p>
    <w:p w14:paraId="01E371D0" w14:textId="77777777" w:rsidR="005312E1" w:rsidRPr="005312E1" w:rsidRDefault="005312E1" w:rsidP="009F15CE">
      <w:pPr>
        <w:numPr>
          <w:ilvl w:val="0"/>
          <w:numId w:val="10"/>
        </w:numPr>
        <w:rPr>
          <w:sz w:val="24"/>
          <w:szCs w:val="24"/>
        </w:rPr>
      </w:pPr>
      <w:r w:rsidRPr="005312E1">
        <w:rPr>
          <w:sz w:val="24"/>
          <w:szCs w:val="24"/>
        </w:rPr>
        <w:t xml:space="preserve">List </w:t>
      </w:r>
      <w:r w:rsidR="00D232CE">
        <w:rPr>
          <w:sz w:val="24"/>
          <w:szCs w:val="24"/>
        </w:rPr>
        <w:t>10</w:t>
      </w:r>
      <w:r w:rsidRPr="005312E1">
        <w:rPr>
          <w:sz w:val="24"/>
          <w:szCs w:val="24"/>
        </w:rPr>
        <w:t xml:space="preserve"> radical, non-obvious ideas.</w:t>
      </w:r>
    </w:p>
    <w:p w14:paraId="0D91F02A" w14:textId="77777777" w:rsidR="005312E1" w:rsidRPr="005312E1" w:rsidRDefault="005312E1" w:rsidP="009F15CE">
      <w:pPr>
        <w:numPr>
          <w:ilvl w:val="0"/>
          <w:numId w:val="10"/>
        </w:numPr>
        <w:rPr>
          <w:sz w:val="24"/>
          <w:szCs w:val="24"/>
        </w:rPr>
      </w:pPr>
      <w:r w:rsidRPr="005312E1">
        <w:rPr>
          <w:sz w:val="24"/>
          <w:szCs w:val="24"/>
        </w:rPr>
        <w:t>Each idea should be brief, to the point, and clearly indicate how it disrupts the current status quo.</w:t>
      </w:r>
    </w:p>
    <w:p w14:paraId="32B72632" w14:textId="77777777" w:rsidR="00253C48" w:rsidRPr="00253C48" w:rsidRDefault="005312E1" w:rsidP="009F15CE">
      <w:pPr>
        <w:numPr>
          <w:ilvl w:val="0"/>
          <w:numId w:val="10"/>
        </w:numPr>
        <w:rPr>
          <w:rFonts w:asciiTheme="majorHAnsi" w:eastAsiaTheme="majorEastAsia" w:hAnsiTheme="majorHAnsi" w:cstheme="majorBidi"/>
          <w:color w:val="0F4761" w:themeColor="accent1" w:themeShade="BF"/>
          <w:sz w:val="40"/>
          <w:szCs w:val="40"/>
          <w:lang w:val="en-GB"/>
        </w:rPr>
      </w:pPr>
      <w:r w:rsidRPr="005312E1">
        <w:rPr>
          <w:sz w:val="24"/>
          <w:szCs w:val="24"/>
        </w:rPr>
        <w:t xml:space="preserve">Include a brief explanation of the feasibility and </w:t>
      </w:r>
      <w:r w:rsidR="00624231">
        <w:rPr>
          <w:sz w:val="24"/>
          <w:szCs w:val="24"/>
        </w:rPr>
        <w:t>customer</w:t>
      </w:r>
      <w:r w:rsidRPr="005312E1">
        <w:rPr>
          <w:sz w:val="24"/>
          <w:szCs w:val="24"/>
        </w:rPr>
        <w:t>-centric benefits of each idea.</w:t>
      </w:r>
    </w:p>
    <w:p w14:paraId="374119B7" w14:textId="77777777" w:rsidR="00AA2A95" w:rsidRDefault="00253C48" w:rsidP="00893AC1">
      <w:pPr>
        <w:rPr>
          <w:b/>
          <w:bCs/>
          <w:sz w:val="24"/>
          <w:szCs w:val="24"/>
        </w:rPr>
      </w:pPr>
      <w:r w:rsidRPr="00061C82">
        <w:rPr>
          <w:b/>
          <w:bCs/>
          <w:sz w:val="24"/>
          <w:szCs w:val="24"/>
        </w:rPr>
        <w:t>Final Opportunity Statement</w:t>
      </w:r>
      <w:r w:rsidR="00061C82">
        <w:rPr>
          <w:b/>
          <w:bCs/>
          <w:sz w:val="24"/>
          <w:szCs w:val="24"/>
        </w:rPr>
        <w:t>:</w:t>
      </w:r>
    </w:p>
    <w:p w14:paraId="57845B3E" w14:textId="5BDB3E84" w:rsidR="00B73D29" w:rsidRDefault="00EA66A0">
      <w:pPr>
        <w:rPr>
          <w:color w:val="0070C0"/>
          <w:sz w:val="24"/>
          <w:szCs w:val="24"/>
        </w:rPr>
      </w:pPr>
      <w:r w:rsidRPr="00EA66A0">
        <w:rPr>
          <w:color w:val="0070C0"/>
          <w:sz w:val="24"/>
          <w:szCs w:val="24"/>
        </w:rPr>
        <w:t xml:space="preserve">How might we transform solar superstorms from existential threats into the foundation of a new space-powered economy — by harvesting their excess energy to power </w:t>
      </w:r>
      <w:r w:rsidRPr="00EA66A0">
        <w:rPr>
          <w:color w:val="0070C0"/>
          <w:sz w:val="24"/>
          <w:szCs w:val="24"/>
        </w:rPr>
        <w:lastRenderedPageBreak/>
        <w:t>autonomous orbital stations, beam clean electricity to Earth, and establish a resilient, intelligent interplanetary energy grid?</w:t>
      </w:r>
      <w:r w:rsidR="00B73D29">
        <w:rPr>
          <w:color w:val="0070C0"/>
          <w:sz w:val="24"/>
          <w:szCs w:val="24"/>
        </w:rPr>
        <w:br w:type="page"/>
      </w:r>
    </w:p>
    <w:p w14:paraId="0BAD4A98" w14:textId="77777777" w:rsidR="00CA0AC1" w:rsidRPr="00B73D29" w:rsidRDefault="00CA0AC1" w:rsidP="00CA0AC1">
      <w:pPr>
        <w:pStyle w:val="Heading1"/>
        <w:rPr>
          <w:rFonts w:asciiTheme="minorHAnsi" w:eastAsiaTheme="minorHAnsi" w:hAnsiTheme="minorHAnsi" w:cstheme="minorBidi"/>
          <w:color w:val="0070C0"/>
          <w:sz w:val="24"/>
          <w:szCs w:val="24"/>
        </w:rPr>
      </w:pPr>
      <w:r>
        <w:rPr>
          <w:lang w:val="en-GB"/>
        </w:rPr>
        <w:lastRenderedPageBreak/>
        <w:t>Leveraging Copilot to rate and rank ideas.</w:t>
      </w:r>
    </w:p>
    <w:p w14:paraId="1213605E" w14:textId="77777777" w:rsidR="00CA0AC1" w:rsidRDefault="00CA0AC1" w:rsidP="00CA0AC1"/>
    <w:p w14:paraId="0C64C401" w14:textId="77777777" w:rsidR="00CA0AC1" w:rsidRPr="00D81B7C" w:rsidRDefault="00CA0AC1" w:rsidP="00CA0AC1">
      <w:pPr>
        <w:pBdr>
          <w:bottom w:val="single" w:sz="6" w:space="1" w:color="auto"/>
        </w:pBdr>
        <w:rPr>
          <w:sz w:val="28"/>
          <w:szCs w:val="28"/>
        </w:rPr>
      </w:pPr>
      <w:r w:rsidRPr="00D81B7C">
        <w:rPr>
          <w:sz w:val="28"/>
          <w:szCs w:val="28"/>
        </w:rPr>
        <w:t>Prompt:</w:t>
      </w:r>
    </w:p>
    <w:p w14:paraId="10C00347" w14:textId="77777777" w:rsidR="00BA16EC" w:rsidRDefault="00BA16EC" w:rsidP="00BA16EC">
      <w:pPr>
        <w:rPr>
          <w:b/>
          <w:bCs/>
        </w:rPr>
      </w:pPr>
    </w:p>
    <w:p w14:paraId="314A7503" w14:textId="77777777" w:rsidR="00BA16EC" w:rsidRPr="00BA16EC" w:rsidRDefault="00BA16EC" w:rsidP="00BA16EC">
      <w:r w:rsidRPr="00BA16EC">
        <w:rPr>
          <w:b/>
          <w:bCs/>
        </w:rPr>
        <w:t>Rate and Rank All the Ideas</w:t>
      </w:r>
    </w:p>
    <w:p w14:paraId="1077D31A" w14:textId="77777777" w:rsidR="00BA16EC" w:rsidRPr="00BA16EC" w:rsidRDefault="00BA16EC" w:rsidP="00BA16EC">
      <w:r w:rsidRPr="00BA16EC">
        <w:rPr>
          <w:b/>
          <w:bCs/>
        </w:rPr>
        <w:t>Objective:</w:t>
      </w:r>
      <w:r w:rsidRPr="00BA16EC">
        <w:t> </w:t>
      </w:r>
      <w:r>
        <w:t>Critically</w:t>
      </w:r>
      <w:r w:rsidR="00624231">
        <w:t xml:space="preserve">, </w:t>
      </w:r>
      <w:r>
        <w:t xml:space="preserve">expertly </w:t>
      </w:r>
      <w:r w:rsidR="00624231">
        <w:t xml:space="preserve">and objectively </w:t>
      </w:r>
      <w:r>
        <w:t>r</w:t>
      </w:r>
      <w:r w:rsidRPr="00BA16EC">
        <w:t xml:space="preserve">eview </w:t>
      </w:r>
      <w:r>
        <w:t xml:space="preserve">and analyse </w:t>
      </w:r>
      <w:r w:rsidRPr="00BA16EC">
        <w:t>the generated ideas</w:t>
      </w:r>
      <w:r w:rsidR="00061EBD">
        <w:t>.</w:t>
      </w:r>
      <w:r w:rsidRPr="00BA16EC">
        <w:t xml:space="preserve"> </w:t>
      </w:r>
      <w:r w:rsidR="00061EBD">
        <w:t>R</w:t>
      </w:r>
      <w:r w:rsidRPr="00BA16EC">
        <w:t>ate and rank them according to the criteria below with precision and accuracy.</w:t>
      </w:r>
    </w:p>
    <w:p w14:paraId="5FEA4C35" w14:textId="77777777" w:rsidR="00BA16EC" w:rsidRPr="00BA16EC" w:rsidRDefault="00BA16EC" w:rsidP="00BA16EC">
      <w:r w:rsidRPr="00BA16EC">
        <w:rPr>
          <w:b/>
          <w:bCs/>
        </w:rPr>
        <w:t>Guidelines:</w:t>
      </w:r>
    </w:p>
    <w:p w14:paraId="3A7A7D33" w14:textId="77777777" w:rsidR="00BA16EC" w:rsidRPr="00BA16EC" w:rsidRDefault="00BA16EC" w:rsidP="009F15CE">
      <w:pPr>
        <w:numPr>
          <w:ilvl w:val="0"/>
          <w:numId w:val="11"/>
        </w:numPr>
      </w:pPr>
      <w:r w:rsidRPr="00BA16EC">
        <w:rPr>
          <w:b/>
          <w:bCs/>
        </w:rPr>
        <w:t>Desirability:</w:t>
      </w:r>
      <w:r w:rsidRPr="00BA16EC">
        <w:t xml:space="preserve"> Does the idea show a deep understanding of </w:t>
      </w:r>
      <w:r w:rsidR="00061EBD">
        <w:t>customer</w:t>
      </w:r>
      <w:r w:rsidRPr="00BA16EC">
        <w:t xml:space="preserve">’s </w:t>
      </w:r>
      <w:r w:rsidR="001F6CEF">
        <w:t>pain points</w:t>
      </w:r>
      <w:r w:rsidRPr="00BA16EC">
        <w:t xml:space="preserve">, </w:t>
      </w:r>
      <w:r w:rsidR="001F6CEF">
        <w:t>desired gains</w:t>
      </w:r>
      <w:r w:rsidRPr="00BA16EC">
        <w:t>, and limitations?</w:t>
      </w:r>
    </w:p>
    <w:p w14:paraId="0821CF3E" w14:textId="77777777" w:rsidR="00BA16EC" w:rsidRPr="00BA16EC" w:rsidRDefault="00BA16EC" w:rsidP="009F15CE">
      <w:pPr>
        <w:numPr>
          <w:ilvl w:val="0"/>
          <w:numId w:val="11"/>
        </w:numPr>
      </w:pPr>
      <w:r w:rsidRPr="00BA16EC">
        <w:rPr>
          <w:b/>
          <w:bCs/>
        </w:rPr>
        <w:t>Opportunity Relevance:</w:t>
      </w:r>
      <w:r w:rsidRPr="00BA16EC">
        <w:t xml:space="preserve"> Does the idea address </w:t>
      </w:r>
      <w:r w:rsidR="003669C9">
        <w:t>the specific opportunity statement for career.io?</w:t>
      </w:r>
      <w:r w:rsidRPr="00BA16EC">
        <w:t xml:space="preserve"> </w:t>
      </w:r>
    </w:p>
    <w:p w14:paraId="14183C77" w14:textId="77777777" w:rsidR="00BA16EC" w:rsidRPr="00BA16EC" w:rsidRDefault="00BA16EC" w:rsidP="009F15CE">
      <w:pPr>
        <w:numPr>
          <w:ilvl w:val="0"/>
          <w:numId w:val="11"/>
        </w:numPr>
      </w:pPr>
      <w:r w:rsidRPr="00BA16EC">
        <w:rPr>
          <w:b/>
          <w:bCs/>
        </w:rPr>
        <w:t>Innovation Level:</w:t>
      </w:r>
      <w:r w:rsidRPr="00BA16EC">
        <w:t> Is the idea new and creative, or is it a replication of existing solutions?</w:t>
      </w:r>
    </w:p>
    <w:p w14:paraId="00D46AE4" w14:textId="77777777" w:rsidR="00BA16EC" w:rsidRPr="00BA16EC" w:rsidRDefault="00BA16EC" w:rsidP="009F15CE">
      <w:pPr>
        <w:numPr>
          <w:ilvl w:val="0"/>
          <w:numId w:val="11"/>
        </w:numPr>
      </w:pPr>
      <w:r w:rsidRPr="00BA16EC">
        <w:rPr>
          <w:b/>
          <w:bCs/>
        </w:rPr>
        <w:t>Feasibility:</w:t>
      </w:r>
      <w:r w:rsidRPr="00BA16EC">
        <w:t> Can the product or service be built? Can the idea be quickly turned into a prototype for testing?</w:t>
      </w:r>
    </w:p>
    <w:p w14:paraId="70154F25" w14:textId="77777777" w:rsidR="00BA16EC" w:rsidRPr="00BA16EC" w:rsidRDefault="00BA16EC" w:rsidP="009F15CE">
      <w:pPr>
        <w:numPr>
          <w:ilvl w:val="0"/>
          <w:numId w:val="11"/>
        </w:numPr>
      </w:pPr>
      <w:r w:rsidRPr="00BA16EC">
        <w:rPr>
          <w:b/>
          <w:bCs/>
        </w:rPr>
        <w:t>Market Opportunity:</w:t>
      </w:r>
      <w:r w:rsidRPr="00BA16EC">
        <w:t> Is there a market for this idea? What is the estimated Total Addressable Market (TAM) and are there potential customers willing to pay for this idea?</w:t>
      </w:r>
    </w:p>
    <w:p w14:paraId="7C8A1F9F" w14:textId="77777777" w:rsidR="00BA16EC" w:rsidRPr="00BA16EC" w:rsidRDefault="00BA16EC" w:rsidP="009F15CE">
      <w:pPr>
        <w:numPr>
          <w:ilvl w:val="0"/>
          <w:numId w:val="11"/>
        </w:numPr>
      </w:pPr>
      <w:r w:rsidRPr="00BA16EC">
        <w:rPr>
          <w:b/>
          <w:bCs/>
        </w:rPr>
        <w:t>Impact:</w:t>
      </w:r>
      <w:r w:rsidRPr="00BA16EC">
        <w:t> What is the potential</w:t>
      </w:r>
      <w:r w:rsidR="0076619C">
        <w:t xml:space="preserve"> business</w:t>
      </w:r>
      <w:r w:rsidRPr="00BA16EC">
        <w:t xml:space="preserve"> </w:t>
      </w:r>
      <w:r w:rsidR="0076619C">
        <w:t>value</w:t>
      </w:r>
      <w:r w:rsidRPr="00BA16EC">
        <w:t xml:space="preserve"> of the idea on the market and the </w:t>
      </w:r>
      <w:r w:rsidR="0076619C">
        <w:t>customer’s pain points and desired gains</w:t>
      </w:r>
      <w:r w:rsidRPr="00BA16EC">
        <w:t>?</w:t>
      </w:r>
    </w:p>
    <w:p w14:paraId="59EC12C4" w14:textId="77777777" w:rsidR="00BA16EC" w:rsidRPr="00BA16EC" w:rsidRDefault="00BA16EC" w:rsidP="00BA16EC">
      <w:r w:rsidRPr="00BA16EC">
        <w:rPr>
          <w:b/>
          <w:bCs/>
        </w:rPr>
        <w:t>Instructions:</w:t>
      </w:r>
    </w:p>
    <w:p w14:paraId="5098DAB8" w14:textId="77777777" w:rsidR="00BA16EC" w:rsidRPr="00BA16EC" w:rsidRDefault="009A1329" w:rsidP="009F15CE">
      <w:pPr>
        <w:numPr>
          <w:ilvl w:val="0"/>
          <w:numId w:val="12"/>
        </w:numPr>
      </w:pPr>
      <w:r>
        <w:rPr>
          <w:b/>
          <w:bCs/>
        </w:rPr>
        <w:t xml:space="preserve">Critically </w:t>
      </w:r>
      <w:r w:rsidR="0076619C">
        <w:rPr>
          <w:b/>
          <w:bCs/>
        </w:rPr>
        <w:t xml:space="preserve">and objectively </w:t>
      </w:r>
      <w:r>
        <w:rPr>
          <w:b/>
          <w:bCs/>
        </w:rPr>
        <w:t>a</w:t>
      </w:r>
      <w:r w:rsidR="00BA16EC" w:rsidRPr="00BA16EC">
        <w:rPr>
          <w:b/>
          <w:bCs/>
        </w:rPr>
        <w:t>pply the Criteria:</w:t>
      </w:r>
      <w:r w:rsidR="00BA16EC" w:rsidRPr="00BA16EC">
        <w:t xml:space="preserve"> Apply the criteria to each </w:t>
      </w:r>
      <w:r w:rsidR="00B23898">
        <w:t xml:space="preserve">all </w:t>
      </w:r>
      <w:r w:rsidR="00BA16EC" w:rsidRPr="00BA16EC">
        <w:t>the</w:t>
      </w:r>
      <w:r w:rsidR="00C91174">
        <w:t xml:space="preserve"> </w:t>
      </w:r>
      <w:r w:rsidR="00BA16EC" w:rsidRPr="00BA16EC">
        <w:t>ideas.</w:t>
      </w:r>
    </w:p>
    <w:p w14:paraId="130BA5CE" w14:textId="77777777" w:rsidR="00BA16EC" w:rsidRPr="00BA16EC" w:rsidRDefault="00BA16EC" w:rsidP="009F15CE">
      <w:pPr>
        <w:numPr>
          <w:ilvl w:val="0"/>
          <w:numId w:val="12"/>
        </w:numPr>
      </w:pPr>
      <w:r w:rsidRPr="00BA16EC">
        <w:rPr>
          <w:b/>
          <w:bCs/>
        </w:rPr>
        <w:t>Score Each Idea:</w:t>
      </w:r>
      <w:r w:rsidRPr="00BA16EC">
        <w:t> Score each idea on each criterion on a scale of 0 to 5, where 0 is the lowest and 5 is the highest.</w:t>
      </w:r>
      <w:r w:rsidR="00521C34">
        <w:t xml:space="preserve"> Ensure differentiation </w:t>
      </w:r>
      <w:r w:rsidR="00D04D4A">
        <w:t xml:space="preserve">between each idea for each </w:t>
      </w:r>
      <w:r w:rsidR="00C91174">
        <w:t>criterion</w:t>
      </w:r>
      <w:r w:rsidR="00D04D4A">
        <w:t>.</w:t>
      </w:r>
    </w:p>
    <w:p w14:paraId="40E484F6" w14:textId="77777777" w:rsidR="00BA16EC" w:rsidRPr="00BA16EC" w:rsidRDefault="00BA16EC" w:rsidP="009F15CE">
      <w:pPr>
        <w:numPr>
          <w:ilvl w:val="0"/>
          <w:numId w:val="12"/>
        </w:numPr>
      </w:pPr>
      <w:r w:rsidRPr="00BA16EC">
        <w:rPr>
          <w:b/>
          <w:bCs/>
        </w:rPr>
        <w:t>Justify Scores:</w:t>
      </w:r>
      <w:r w:rsidRPr="00BA16EC">
        <w:t> Provide a brief justification for each score to ensure a thorough evaluation.</w:t>
      </w:r>
    </w:p>
    <w:p w14:paraId="19CDA2E4" w14:textId="77777777" w:rsidR="00BA16EC" w:rsidRPr="00BA16EC" w:rsidRDefault="00BA16EC" w:rsidP="009F15CE">
      <w:pPr>
        <w:numPr>
          <w:ilvl w:val="0"/>
          <w:numId w:val="12"/>
        </w:numPr>
      </w:pPr>
      <w:r w:rsidRPr="00BA16EC">
        <w:rPr>
          <w:b/>
          <w:bCs/>
        </w:rPr>
        <w:t>Rank the Ideas:</w:t>
      </w:r>
      <w:r w:rsidRPr="00BA16EC">
        <w:t> Rank the ideas in a table based on their total scores.</w:t>
      </w:r>
      <w:r w:rsidR="005C068F">
        <w:t xml:space="preserve"> </w:t>
      </w:r>
    </w:p>
    <w:p w14:paraId="00EED049" w14:textId="77777777" w:rsidR="00BA16EC" w:rsidRPr="00BA16EC" w:rsidRDefault="00BA16EC" w:rsidP="00BA16EC">
      <w:r w:rsidRPr="00BA16EC">
        <w:rPr>
          <w:b/>
          <w:bCs/>
        </w:rPr>
        <w:t>Output Format:</w:t>
      </w:r>
    </w:p>
    <w:p w14:paraId="64B9309F" w14:textId="77777777" w:rsidR="00BA16EC" w:rsidRPr="00BA16EC" w:rsidRDefault="00BA16EC" w:rsidP="009F15CE">
      <w:pPr>
        <w:numPr>
          <w:ilvl w:val="0"/>
          <w:numId w:val="13"/>
        </w:numPr>
      </w:pPr>
      <w:r w:rsidRPr="00BA16EC">
        <w:t>Provide a table with the ideas ranked based on their total scores.</w:t>
      </w:r>
    </w:p>
    <w:p w14:paraId="2F8B3521" w14:textId="77777777" w:rsidR="00BA16EC" w:rsidRPr="00BA16EC" w:rsidRDefault="00BA16EC" w:rsidP="009F15CE">
      <w:pPr>
        <w:numPr>
          <w:ilvl w:val="0"/>
          <w:numId w:val="13"/>
        </w:numPr>
      </w:pPr>
      <w:r w:rsidRPr="00BA16EC">
        <w:t>Include the scores for each criterion and a brief justification for each score.</w:t>
      </w:r>
    </w:p>
    <w:p w14:paraId="0A82117A" w14:textId="77777777" w:rsidR="00BA16EC" w:rsidRPr="00BA16EC" w:rsidRDefault="00BA16EC" w:rsidP="009F15CE">
      <w:pPr>
        <w:numPr>
          <w:ilvl w:val="0"/>
          <w:numId w:val="13"/>
        </w:numPr>
      </w:pPr>
      <w:r w:rsidRPr="00BA16EC">
        <w:t>Ensure the table is clear and easy to read.</w:t>
      </w:r>
    </w:p>
    <w:p w14:paraId="3AE52AAB" w14:textId="77777777" w:rsidR="00CA0AC1" w:rsidRDefault="00CA0AC1">
      <w:pPr>
        <w:rPr>
          <w:rFonts w:asciiTheme="majorHAnsi" w:eastAsiaTheme="majorEastAsia" w:hAnsiTheme="majorHAnsi" w:cstheme="majorBidi"/>
          <w:color w:val="0F4761" w:themeColor="accent1" w:themeShade="BF"/>
          <w:sz w:val="40"/>
          <w:szCs w:val="40"/>
          <w:lang w:val="en-GB"/>
        </w:rPr>
      </w:pPr>
      <w:r>
        <w:rPr>
          <w:lang w:val="en-GB"/>
        </w:rPr>
        <w:br w:type="page"/>
      </w:r>
    </w:p>
    <w:p w14:paraId="04A2C88D" w14:textId="77777777" w:rsidR="001615B9" w:rsidRDefault="001615B9">
      <w:pPr>
        <w:rPr>
          <w:rFonts w:asciiTheme="majorHAnsi" w:eastAsiaTheme="majorEastAsia" w:hAnsiTheme="majorHAnsi" w:cstheme="majorBidi"/>
          <w:color w:val="0F4761" w:themeColor="accent1" w:themeShade="BF"/>
          <w:sz w:val="40"/>
          <w:szCs w:val="40"/>
          <w:lang w:val="en-GB"/>
        </w:rPr>
      </w:pPr>
      <w:r>
        <w:rPr>
          <w:lang w:val="en-GB"/>
        </w:rPr>
        <w:lastRenderedPageBreak/>
        <w:br w:type="page"/>
      </w:r>
      <w:r w:rsidRPr="001615B9">
        <w:rPr>
          <w:noProof/>
        </w:rPr>
        <mc:AlternateContent>
          <mc:Choice Requires="wpg">
            <w:drawing>
              <wp:anchor distT="0" distB="0" distL="114300" distR="114300" simplePos="0" relativeHeight="251658241" behindDoc="0" locked="0" layoutInCell="1" allowOverlap="1" wp14:anchorId="785C5F82" wp14:editId="0AC9088C">
                <wp:simplePos x="0" y="0"/>
                <wp:positionH relativeFrom="column">
                  <wp:posOffset>0</wp:posOffset>
                </wp:positionH>
                <wp:positionV relativeFrom="paragraph">
                  <wp:posOffset>0</wp:posOffset>
                </wp:positionV>
                <wp:extent cx="6597050" cy="2710783"/>
                <wp:effectExtent l="0" t="0" r="0" b="0"/>
                <wp:wrapNone/>
                <wp:docPr id="890384927" name="Group 21"/>
                <wp:cNvGraphicFramePr/>
                <a:graphic xmlns:a="http://schemas.openxmlformats.org/drawingml/2006/main">
                  <a:graphicData uri="http://schemas.microsoft.com/office/word/2010/wordprocessingGroup">
                    <wpg:wgp>
                      <wpg:cNvGrpSpPr/>
                      <wpg:grpSpPr>
                        <a:xfrm>
                          <a:off x="0" y="0"/>
                          <a:ext cx="6597050" cy="2710783"/>
                          <a:chOff x="0" y="0"/>
                          <a:chExt cx="12152786" cy="4839014"/>
                        </a:xfrm>
                      </wpg:grpSpPr>
                      <wpg:grpSp>
                        <wpg:cNvPr id="624462795" name="Group 624462795"/>
                        <wpg:cNvGrpSpPr/>
                        <wpg:grpSpPr>
                          <a:xfrm>
                            <a:off x="1553477" y="2002046"/>
                            <a:ext cx="8057984" cy="1400548"/>
                            <a:chOff x="1553477" y="2002046"/>
                            <a:chExt cx="8763161" cy="1523114"/>
                          </a:xfrm>
                        </wpg:grpSpPr>
                        <wps:wsp>
                          <wps:cNvPr id="194678912" name="Rectangle 194678912"/>
                          <wps:cNvSpPr/>
                          <wps:spPr>
                            <a:xfrm>
                              <a:off x="1553477" y="2002046"/>
                              <a:ext cx="1909811" cy="1523114"/>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2571E2" w14:textId="77777777" w:rsidR="001615B9" w:rsidRDefault="001615B9" w:rsidP="001615B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Ideate</w:t>
                                </w:r>
                              </w:p>
                            </w:txbxContent>
                          </wps:txbx>
                          <wps:bodyPr rtlCol="0" anchor="ctr"/>
                        </wps:wsp>
                        <wps:wsp>
                          <wps:cNvPr id="778577065" name="Rectangle 778577065"/>
                          <wps:cNvSpPr/>
                          <wps:spPr>
                            <a:xfrm>
                              <a:off x="3837927" y="2002046"/>
                              <a:ext cx="1909811" cy="1523114"/>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78FD04" w14:textId="77777777" w:rsidR="001615B9" w:rsidRDefault="001615B9" w:rsidP="001615B9">
                                <w:pPr>
                                  <w:jc w:val="center"/>
                                  <w:textAlignment w:val="baseline"/>
                                  <w:rPr>
                                    <w:rFonts w:ascii="Segoe UI" w:hAnsi="Segoe UI" w:cs="Segoe UI"/>
                                    <w:b/>
                                    <w:bCs/>
                                    <w:color w:val="FFFFFF"/>
                                    <w:kern w:val="24"/>
                                    <w:sz w:val="20"/>
                                    <w:szCs w:val="20"/>
                                    <w:lang w:val="en-US"/>
                                  </w:rPr>
                                </w:pPr>
                                <w:r>
                                  <w:rPr>
                                    <w:rFonts w:ascii="Segoe UI" w:hAnsi="Segoe UI" w:cs="Segoe UI"/>
                                    <w:b/>
                                    <w:bCs/>
                                    <w:color w:val="FFFFFF"/>
                                    <w:kern w:val="24"/>
                                    <w:sz w:val="20"/>
                                    <w:szCs w:val="20"/>
                                    <w:lang w:val="en-US"/>
                                  </w:rPr>
                                  <w:t>Hack</w:t>
                                </w:r>
                              </w:p>
                            </w:txbxContent>
                          </wps:txbx>
                          <wps:bodyPr rtlCol="0" anchor="ctr"/>
                        </wps:wsp>
                        <wps:wsp>
                          <wps:cNvPr id="1827999592" name="Rectangle 1827999592"/>
                          <wps:cNvSpPr/>
                          <wps:spPr>
                            <a:xfrm>
                              <a:off x="6122377" y="2002046"/>
                              <a:ext cx="1909811" cy="1523114"/>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C622A" w14:textId="77777777" w:rsidR="001615B9" w:rsidRDefault="001615B9" w:rsidP="001615B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Validate</w:t>
                                </w:r>
                              </w:p>
                            </w:txbxContent>
                          </wps:txbx>
                          <wps:bodyPr rtlCol="0" anchor="ctr"/>
                        </wps:wsp>
                        <wps:wsp>
                          <wps:cNvPr id="174220804" name="Rectangle 174220804"/>
                          <wps:cNvSpPr/>
                          <wps:spPr>
                            <a:xfrm>
                              <a:off x="8406827" y="2002046"/>
                              <a:ext cx="1909811" cy="1523114"/>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6B11C2" w14:textId="77777777" w:rsidR="001615B9" w:rsidRDefault="001615B9" w:rsidP="001615B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Sponsor</w:t>
                                </w:r>
                              </w:p>
                            </w:txbxContent>
                          </wps:txbx>
                          <wps:bodyPr rtlCol="0" anchor="ctr"/>
                        </wps:wsp>
                      </wpg:grpSp>
                      <wps:wsp>
                        <wps:cNvPr id="438471827" name="TextBox 9"/>
                        <wps:cNvSpPr txBox="1"/>
                        <wps:spPr>
                          <a:xfrm>
                            <a:off x="1104749" y="0"/>
                            <a:ext cx="8963933" cy="800277"/>
                          </a:xfrm>
                          <a:prstGeom prst="rect">
                            <a:avLst/>
                          </a:prstGeom>
                          <a:noFill/>
                        </wps:spPr>
                        <wps:txbx>
                          <w:txbxContent>
                            <w:p w14:paraId="5E74D00C" w14:textId="77777777" w:rsidR="001615B9" w:rsidRDefault="001615B9" w:rsidP="001615B9">
                              <w:pPr>
                                <w:jc w:val="center"/>
                                <w:textAlignment w:val="baseline"/>
                                <w:rPr>
                                  <w:rFonts w:ascii="Segoe UI Semilight" w:hAnsi="Segoe UI Semilight" w:cs="Segoe UI Semilight"/>
                                  <w:color w:val="000000"/>
                                  <w:kern w:val="24"/>
                                  <w:sz w:val="28"/>
                                  <w:szCs w:val="28"/>
                                  <w:lang w:val="en-US"/>
                                </w:rPr>
                              </w:pPr>
                              <w:r>
                                <w:rPr>
                                  <w:rFonts w:ascii="Segoe UI Semilight" w:hAnsi="Segoe UI Semilight" w:cs="Segoe UI Semilight"/>
                                  <w:color w:val="000000"/>
                                  <w:kern w:val="24"/>
                                  <w:sz w:val="28"/>
                                  <w:szCs w:val="28"/>
                                  <w:lang w:val="en-US"/>
                                </w:rPr>
                                <w:t>The Garage Growth Framework</w:t>
                              </w:r>
                            </w:p>
                          </w:txbxContent>
                        </wps:txbx>
                        <wps:bodyPr wrap="square" rtlCol="0">
                          <a:spAutoFit/>
                        </wps:bodyPr>
                      </wps:wsp>
                      <w14:contentPart bwMode="auto" r:id="rId18">
                        <w14:nvContentPartPr>
                          <w14:cNvPr id="614246561" name="Ink 614246561"/>
                          <w14:cNvContentPartPr/>
                        </w14:nvContentPartPr>
                        <w14:xfrm>
                          <a:off x="307810" y="981359"/>
                          <a:ext cx="10140790" cy="3272899"/>
                        </w14:xfrm>
                      </w14:contentPart>
                      <wps:wsp>
                        <wps:cNvPr id="1834041068" name="TextBox 11"/>
                        <wps:cNvSpPr txBox="1"/>
                        <wps:spPr>
                          <a:xfrm>
                            <a:off x="10394624" y="1709305"/>
                            <a:ext cx="1758162" cy="669921"/>
                          </a:xfrm>
                          <a:prstGeom prst="rect">
                            <a:avLst/>
                          </a:prstGeom>
                          <a:noFill/>
                        </wps:spPr>
                        <wps:txbx>
                          <w:txbxContent>
                            <w:p w14:paraId="32EA98DB"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New Product, Service, Business</w:t>
                              </w:r>
                            </w:p>
                          </w:txbxContent>
                        </wps:txbx>
                        <wps:bodyPr wrap="square" rtlCol="0">
                          <a:spAutoFit/>
                        </wps:bodyPr>
                      </wps:wsp>
                      <wps:wsp>
                        <wps:cNvPr id="1236069835" name="TextBox 13"/>
                        <wps:cNvSpPr txBox="1"/>
                        <wps:spPr>
                          <a:xfrm>
                            <a:off x="10395380" y="2431443"/>
                            <a:ext cx="1643524" cy="507825"/>
                          </a:xfrm>
                          <a:prstGeom prst="rect">
                            <a:avLst/>
                          </a:prstGeom>
                          <a:noFill/>
                        </wps:spPr>
                        <wps:txbx>
                          <w:txbxContent>
                            <w:p w14:paraId="55A9DB4C"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Feature/Capability</w:t>
                              </w:r>
                            </w:p>
                          </w:txbxContent>
                        </wps:txbx>
                        <wps:bodyPr wrap="square" rtlCol="0">
                          <a:spAutoFit/>
                        </wps:bodyPr>
                      </wps:wsp>
                      <wps:wsp>
                        <wps:cNvPr id="1786105533" name="TextBox 14"/>
                        <wps:cNvSpPr txBox="1"/>
                        <wps:spPr>
                          <a:xfrm>
                            <a:off x="10395380" y="2984307"/>
                            <a:ext cx="1269198" cy="507825"/>
                          </a:xfrm>
                          <a:prstGeom prst="rect">
                            <a:avLst/>
                          </a:prstGeom>
                          <a:noFill/>
                        </wps:spPr>
                        <wps:txbx>
                          <w:txbxContent>
                            <w:p w14:paraId="19AA2D97"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Tech Transfer</w:t>
                              </w:r>
                            </w:p>
                          </w:txbxContent>
                        </wps:txbx>
                        <wps:bodyPr wrap="square" rtlCol="0">
                          <a:spAutoFit/>
                        </wps:bodyPr>
                      </wps:wsp>
                      <wps:wsp>
                        <wps:cNvPr id="995529801" name="TextBox 15"/>
                        <wps:cNvSpPr txBox="1"/>
                        <wps:spPr>
                          <a:xfrm>
                            <a:off x="10395378" y="3594686"/>
                            <a:ext cx="973247" cy="507825"/>
                          </a:xfrm>
                          <a:prstGeom prst="rect">
                            <a:avLst/>
                          </a:prstGeom>
                          <a:noFill/>
                        </wps:spPr>
                        <wps:txbx>
                          <w:txbxContent>
                            <w:p w14:paraId="14B5CB1A"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Learnings</w:t>
                              </w:r>
                            </w:p>
                          </w:txbxContent>
                        </wps:txbx>
                        <wps:bodyPr wrap="square" rtlCol="0">
                          <a:spAutoFit/>
                        </wps:bodyPr>
                      </wps:wsp>
                      <wps:wsp>
                        <wps:cNvPr id="738345248" name="TextBox 16"/>
                        <wps:cNvSpPr txBox="1"/>
                        <wps:spPr>
                          <a:xfrm>
                            <a:off x="6934406" y="4239115"/>
                            <a:ext cx="1561641" cy="507825"/>
                          </a:xfrm>
                          <a:prstGeom prst="rect">
                            <a:avLst/>
                          </a:prstGeom>
                          <a:noFill/>
                        </wps:spPr>
                        <wps:txbx>
                          <w:txbxContent>
                            <w:p w14:paraId="576DF2DE"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Vetted Idea</w:t>
                              </w:r>
                            </w:p>
                          </w:txbxContent>
                        </wps:txbx>
                        <wps:bodyPr wrap="square" rtlCol="0">
                          <a:spAutoFit/>
                        </wps:bodyPr>
                      </wps:wsp>
                      <wps:wsp>
                        <wps:cNvPr id="1020926828" name="TextBox 17"/>
                        <wps:cNvSpPr txBox="1"/>
                        <wps:spPr>
                          <a:xfrm>
                            <a:off x="5030838" y="1282075"/>
                            <a:ext cx="1264519" cy="507825"/>
                          </a:xfrm>
                          <a:prstGeom prst="rect">
                            <a:avLst/>
                          </a:prstGeom>
                          <a:noFill/>
                        </wps:spPr>
                        <wps:txbx>
                          <w:txbxContent>
                            <w:p w14:paraId="34D5581D"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Prototype to Test</w:t>
                              </w:r>
                            </w:p>
                          </w:txbxContent>
                        </wps:txbx>
                        <wps:bodyPr wrap="square" rtlCol="0">
                          <a:spAutoFit/>
                        </wps:bodyPr>
                      </wps:wsp>
                      <wps:wsp>
                        <wps:cNvPr id="786262800" name="TextBox 18"/>
                        <wps:cNvSpPr txBox="1"/>
                        <wps:spPr>
                          <a:xfrm>
                            <a:off x="2931809" y="4331189"/>
                            <a:ext cx="1080866" cy="507825"/>
                          </a:xfrm>
                          <a:prstGeom prst="rect">
                            <a:avLst/>
                          </a:prstGeom>
                          <a:noFill/>
                        </wps:spPr>
                        <wps:txbx>
                          <w:txbxContent>
                            <w:p w14:paraId="22D33B77"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Concept to try</w:t>
                              </w:r>
                            </w:p>
                          </w:txbxContent>
                        </wps:txbx>
                        <wps:bodyPr wrap="square" rtlCol="0">
                          <a:spAutoFit/>
                        </wps:bodyPr>
                      </wps:wsp>
                      <wps:wsp>
                        <wps:cNvPr id="267315706" name="TextBox 19"/>
                        <wps:cNvSpPr txBox="1"/>
                        <wps:spPr>
                          <a:xfrm>
                            <a:off x="0" y="1919586"/>
                            <a:ext cx="1209540" cy="507825"/>
                          </a:xfrm>
                          <a:prstGeom prst="rect">
                            <a:avLst/>
                          </a:prstGeom>
                          <a:noFill/>
                        </wps:spPr>
                        <wps:txbx>
                          <w:txbxContent>
                            <w:p w14:paraId="4D3F27C5"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Passionate Ideas</w:t>
                              </w:r>
                            </w:p>
                          </w:txbxContent>
                        </wps:txbx>
                        <wps:bodyPr wrap="square" rtlCol="0">
                          <a:spAutoFit/>
                        </wps:bodyPr>
                      </wps:wsp>
                    </wpg:wgp>
                  </a:graphicData>
                </a:graphic>
              </wp:anchor>
            </w:drawing>
          </mc:Choice>
          <mc:Fallback>
            <w:pict>
              <v:group w14:anchorId="785C5F82" id="_x0000_s1042" style="position:absolute;margin-left:0;margin-top:0;width:519.45pt;height:213.45pt;z-index:251658241" coordsize="121527,48390"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">
                <v:group id="Group 624462795" o:spid="_x0000_s1043" style="position:absolute;left:15534;top:20020;width:80580;height:14005" coordorigin="15534,20020" coordsize="87631,1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">
                  <v:rect id="Rectangle 194678912" o:spid="_x0000_s1044" style="position:absolute;left:15534;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" fillcolor="#f2f2f2 [3052]" strokecolor="black [3213]" strokeweight="1pt">
                    <v:textbox>
                      <w:txbxContent>
                        <w:p w14:paraId="7E2571E2" w14:textId="77777777" w:rsidR="001615B9" w:rsidRDefault="001615B9" w:rsidP="001615B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Ideate</w:t>
                          </w:r>
                        </w:p>
                      </w:txbxContent>
                    </v:textbox>
                  </v:rect>
                  <v:rect id="Rectangle 778577065" o:spid="_x0000_s1045" style="position:absolute;left:38379;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" fillcolor="#00b0f0" strokecolor="black [3213]" strokeweight="1pt">
                    <v:textbox>
                      <w:txbxContent>
                        <w:p w14:paraId="6C78FD04" w14:textId="77777777" w:rsidR="001615B9" w:rsidRDefault="001615B9" w:rsidP="001615B9">
                          <w:pPr>
                            <w:jc w:val="center"/>
                            <w:textAlignment w:val="baseline"/>
                            <w:rPr>
                              <w:rFonts w:ascii="Segoe UI" w:hAnsi="Segoe UI" w:cs="Segoe UI"/>
                              <w:b/>
                              <w:bCs/>
                              <w:color w:val="FFFFFF"/>
                              <w:kern w:val="24"/>
                              <w:sz w:val="20"/>
                              <w:szCs w:val="20"/>
                              <w:lang w:val="en-US"/>
                            </w:rPr>
                          </w:pPr>
                          <w:r>
                            <w:rPr>
                              <w:rFonts w:ascii="Segoe UI" w:hAnsi="Segoe UI" w:cs="Segoe UI"/>
                              <w:b/>
                              <w:bCs/>
                              <w:color w:val="FFFFFF"/>
                              <w:kern w:val="24"/>
                              <w:sz w:val="20"/>
                              <w:szCs w:val="20"/>
                              <w:lang w:val="en-US"/>
                            </w:rPr>
                            <w:t>Hack</w:t>
                          </w:r>
                        </w:p>
                      </w:txbxContent>
                    </v:textbox>
                  </v:rect>
                  <v:rect id="Rectangle 1827999592" o:spid="_x0000_s1046" style="position:absolute;left:61223;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" fillcolor="#f2f2f2 [3052]" strokecolor="black [3213]" strokeweight="1pt">
                    <v:textbox>
                      <w:txbxContent>
                        <w:p w14:paraId="30FC622A" w14:textId="77777777" w:rsidR="001615B9" w:rsidRDefault="001615B9" w:rsidP="001615B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Validate</w:t>
                          </w:r>
                        </w:p>
                      </w:txbxContent>
                    </v:textbox>
                  </v:rect>
                  <v:rect id="Rectangle 174220804" o:spid="_x0000_s1047" style="position:absolute;left:84068;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" fillcolor="#f2f2f2 [3052]" strokecolor="black [3213]" strokeweight="1pt">
                    <v:textbox>
                      <w:txbxContent>
                        <w:p w14:paraId="2E6B11C2" w14:textId="77777777" w:rsidR="001615B9" w:rsidRDefault="001615B9" w:rsidP="001615B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Sponsor</w:t>
                          </w:r>
                        </w:p>
                      </w:txbxContent>
                    </v:textbox>
                  </v:rect>
                </v:group>
                <v:shape id="TextBox 9" o:spid="_x0000_s1048" type="#_x0000_t202" style="position:absolute;left:11047;width:89639;height:8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" filled="f" stroked="f">
                  <v:textbox style="mso-fit-shape-to-text:t">
                    <w:txbxContent>
                      <w:p w14:paraId="5E74D00C" w14:textId="77777777" w:rsidR="001615B9" w:rsidRDefault="001615B9" w:rsidP="001615B9">
                        <w:pPr>
                          <w:jc w:val="center"/>
                          <w:textAlignment w:val="baseline"/>
                          <w:rPr>
                            <w:rFonts w:ascii="Segoe UI Semilight" w:hAnsi="Segoe UI Semilight" w:cs="Segoe UI Semilight"/>
                            <w:color w:val="000000"/>
                            <w:kern w:val="24"/>
                            <w:sz w:val="28"/>
                            <w:szCs w:val="28"/>
                            <w:lang w:val="en-US"/>
                          </w:rPr>
                        </w:pPr>
                        <w:r>
                          <w:rPr>
                            <w:rFonts w:ascii="Segoe UI Semilight" w:hAnsi="Segoe UI Semilight" w:cs="Segoe UI Semilight"/>
                            <w:color w:val="000000"/>
                            <w:kern w:val="24"/>
                            <w:sz w:val="28"/>
                            <w:szCs w:val="28"/>
                            <w:lang w:val="en-US"/>
                          </w:rPr>
                          <w:t>The Garage Growth Framework</w:t>
                        </w:r>
                      </w:p>
                    </w:txbxContent>
                  </v:textbox>
                </v:shape>
                <v:shape id="Ink 614246561" o:spid="_x0000_s1049" type="#_x0000_t75" style="position:absolute;left:2905;top:9646;width:101753;height:3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">
                  <v:imagedata r:id="rId17" o:title=""/>
                </v:shape>
                <v:shape id="TextBox 11" o:spid="_x0000_s1050" type="#_x0000_t202" style="position:absolute;left:103946;top:17093;width:17581;height:6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" filled="f" stroked="f">
                  <v:textbox style="mso-fit-shape-to-text:t">
                    <w:txbxContent>
                      <w:p w14:paraId="32EA98DB"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New Product, Service, Business</w:t>
                        </w:r>
                      </w:p>
                    </w:txbxContent>
                  </v:textbox>
                </v:shape>
                <v:shape id="TextBox 13" o:spid="_x0000_s1051" type="#_x0000_t202" style="position:absolute;left:103953;top:24314;width:16436;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" filled="f" stroked="f">
                  <v:textbox style="mso-fit-shape-to-text:t">
                    <w:txbxContent>
                      <w:p w14:paraId="55A9DB4C"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Feature/Capability</w:t>
                        </w:r>
                      </w:p>
                    </w:txbxContent>
                  </v:textbox>
                </v:shape>
                <v:shape id="TextBox 14" o:spid="_x0000_s1052" type="#_x0000_t202" style="position:absolute;left:103953;top:29843;width:12692;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" filled="f" stroked="f">
                  <v:textbox style="mso-fit-shape-to-text:t">
                    <w:txbxContent>
                      <w:p w14:paraId="19AA2D97"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Tech Transfer</w:t>
                        </w:r>
                      </w:p>
                    </w:txbxContent>
                  </v:textbox>
                </v:shape>
                <v:shape id="TextBox 15" o:spid="_x0000_s1053" type="#_x0000_t202" style="position:absolute;left:103953;top:35946;width:9733;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" filled="f" stroked="f">
                  <v:textbox style="mso-fit-shape-to-text:t">
                    <w:txbxContent>
                      <w:p w14:paraId="14B5CB1A"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Learnings</w:t>
                        </w:r>
                      </w:p>
                    </w:txbxContent>
                  </v:textbox>
                </v:shape>
                <v:shape id="TextBox 16" o:spid="_x0000_s1054" type="#_x0000_t202" style="position:absolute;left:69344;top:42391;width:15616;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" filled="f" stroked="f">
                  <v:textbox style="mso-fit-shape-to-text:t">
                    <w:txbxContent>
                      <w:p w14:paraId="576DF2DE"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Vetted Idea</w:t>
                        </w:r>
                      </w:p>
                    </w:txbxContent>
                  </v:textbox>
                </v:shape>
                <v:shape id="TextBox 17" o:spid="_x0000_s1055" type="#_x0000_t202" style="position:absolute;left:50308;top:12820;width:12645;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" filled="f" stroked="f">
                  <v:textbox style="mso-fit-shape-to-text:t">
                    <w:txbxContent>
                      <w:p w14:paraId="34D5581D"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Prototype to Test</w:t>
                        </w:r>
                      </w:p>
                    </w:txbxContent>
                  </v:textbox>
                </v:shape>
                <v:shape id="TextBox 18" o:spid="_x0000_s1056" type="#_x0000_t202" style="position:absolute;left:29318;top:43311;width:10808;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" filled="f" stroked="f">
                  <v:textbox style="mso-fit-shape-to-text:t">
                    <w:txbxContent>
                      <w:p w14:paraId="22D33B77"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Concept to try</w:t>
                        </w:r>
                      </w:p>
                    </w:txbxContent>
                  </v:textbox>
                </v:shape>
                <v:shape id="TextBox 19" o:spid="_x0000_s1057" type="#_x0000_t202" style="position:absolute;top:19195;width:12095;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" filled="f" stroked="f">
                  <v:textbox style="mso-fit-shape-to-text:t">
                    <w:txbxContent>
                      <w:p w14:paraId="4D3F27C5" w14:textId="77777777" w:rsidR="001615B9" w:rsidRDefault="001615B9" w:rsidP="001615B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Passionate Ideas</w:t>
                        </w:r>
                      </w:p>
                    </w:txbxContent>
                  </v:textbox>
                </v:shape>
              </v:group>
            </w:pict>
          </mc:Fallback>
        </mc:AlternateContent>
      </w:r>
    </w:p>
    <w:p w14:paraId="73F4884F" w14:textId="77777777" w:rsidR="001615B9" w:rsidRPr="00484ECB" w:rsidRDefault="008D23A3" w:rsidP="001615B9">
      <w:pPr>
        <w:pStyle w:val="Title"/>
        <w:jc w:val="center"/>
        <w:rPr>
          <w:sz w:val="96"/>
          <w:szCs w:val="96"/>
          <w:lang w:val="en-GB"/>
        </w:rPr>
      </w:pPr>
      <w:r>
        <w:rPr>
          <w:sz w:val="96"/>
          <w:szCs w:val="96"/>
          <w:lang w:val="en-GB"/>
        </w:rPr>
        <w:lastRenderedPageBreak/>
        <w:t>Hack together something to test out the idea.</w:t>
      </w:r>
    </w:p>
    <w:p w14:paraId="071E3CA8" w14:textId="77777777" w:rsidR="001615B9" w:rsidRDefault="001615B9">
      <w:pPr>
        <w:rPr>
          <w:rFonts w:asciiTheme="majorHAnsi" w:eastAsiaTheme="majorEastAsia" w:hAnsiTheme="majorHAnsi" w:cstheme="majorBidi"/>
          <w:color w:val="0F4761" w:themeColor="accent1" w:themeShade="BF"/>
          <w:sz w:val="40"/>
          <w:szCs w:val="40"/>
          <w:lang w:val="en-GB"/>
        </w:rPr>
      </w:pPr>
    </w:p>
    <w:p w14:paraId="2E09B98C" w14:textId="77777777" w:rsidR="001615B9" w:rsidRDefault="001615B9">
      <w:pPr>
        <w:rPr>
          <w:rFonts w:asciiTheme="majorHAnsi" w:eastAsiaTheme="majorEastAsia" w:hAnsiTheme="majorHAnsi" w:cstheme="majorBidi"/>
          <w:color w:val="0F4761" w:themeColor="accent1" w:themeShade="BF"/>
          <w:sz w:val="40"/>
          <w:szCs w:val="40"/>
          <w:lang w:val="en-GB"/>
        </w:rPr>
      </w:pPr>
      <w:r>
        <w:rPr>
          <w:lang w:val="en-GB"/>
        </w:rPr>
        <w:br w:type="page"/>
      </w:r>
    </w:p>
    <w:p w14:paraId="461FF265" w14:textId="77777777" w:rsidR="00434323" w:rsidRDefault="00C609B0" w:rsidP="00434323">
      <w:pPr>
        <w:pStyle w:val="Heading1"/>
        <w:rPr>
          <w:lang w:val="en-GB"/>
        </w:rPr>
      </w:pPr>
      <w:r>
        <w:rPr>
          <w:lang w:val="en-GB"/>
        </w:rPr>
        <w:lastRenderedPageBreak/>
        <w:t xml:space="preserve">Create a Storyboard </w:t>
      </w:r>
      <w:r w:rsidR="00FD7E9D">
        <w:rPr>
          <w:lang w:val="en-GB"/>
        </w:rPr>
        <w:t>–</w:t>
      </w:r>
      <w:r>
        <w:rPr>
          <w:lang w:val="en-GB"/>
        </w:rPr>
        <w:t xml:space="preserve"> </w:t>
      </w:r>
      <w:r w:rsidR="00FD7E9D">
        <w:rPr>
          <w:lang w:val="en-GB"/>
        </w:rPr>
        <w:t>a universal Prototype</w:t>
      </w:r>
    </w:p>
    <w:p w14:paraId="52A2F1EB" w14:textId="77777777" w:rsidR="00434323" w:rsidRDefault="00434323" w:rsidP="00434323"/>
    <w:p w14:paraId="5027AD6B" w14:textId="77777777" w:rsidR="00434323" w:rsidRPr="00D81B7C" w:rsidRDefault="00434323" w:rsidP="00434323">
      <w:pPr>
        <w:pBdr>
          <w:bottom w:val="single" w:sz="6" w:space="1" w:color="auto"/>
        </w:pBdr>
        <w:rPr>
          <w:sz w:val="28"/>
          <w:szCs w:val="28"/>
        </w:rPr>
      </w:pPr>
      <w:r w:rsidRPr="00D81B7C">
        <w:rPr>
          <w:sz w:val="28"/>
          <w:szCs w:val="28"/>
        </w:rPr>
        <w:t>Prompt:</w:t>
      </w:r>
    </w:p>
    <w:p w14:paraId="1D34D50A" w14:textId="77777777" w:rsidR="00434323" w:rsidRDefault="00434323" w:rsidP="00434323">
      <w:pPr>
        <w:rPr>
          <w:b/>
          <w:bCs/>
        </w:rPr>
      </w:pPr>
    </w:p>
    <w:p w14:paraId="0EDD9B15" w14:textId="77777777" w:rsidR="008977C3" w:rsidRPr="00A030A1" w:rsidRDefault="008977C3" w:rsidP="008977C3">
      <w:pPr>
        <w:rPr>
          <w:b/>
          <w:bCs/>
          <w:sz w:val="24"/>
          <w:szCs w:val="24"/>
        </w:rPr>
      </w:pPr>
      <w:r w:rsidRPr="00A030A1">
        <w:rPr>
          <w:b/>
          <w:bCs/>
          <w:sz w:val="24"/>
          <w:szCs w:val="24"/>
        </w:rPr>
        <w:t xml:space="preserve">Storyboard for </w:t>
      </w:r>
      <w:r w:rsidR="00B47354">
        <w:rPr>
          <w:b/>
          <w:bCs/>
          <w:color w:val="0070C0"/>
          <w:sz w:val="24"/>
          <w:szCs w:val="24"/>
        </w:rPr>
        <w:t xml:space="preserve">the final </w:t>
      </w:r>
      <w:r w:rsidRPr="00A030A1">
        <w:rPr>
          <w:b/>
          <w:bCs/>
          <w:sz w:val="24"/>
          <w:szCs w:val="24"/>
        </w:rPr>
        <w:t>Idea</w:t>
      </w:r>
      <w:r w:rsidR="00B47354">
        <w:rPr>
          <w:b/>
          <w:bCs/>
          <w:sz w:val="24"/>
          <w:szCs w:val="24"/>
        </w:rPr>
        <w:t xml:space="preserve"> below</w:t>
      </w:r>
    </w:p>
    <w:p w14:paraId="66931BD0" w14:textId="77777777" w:rsidR="008977C3" w:rsidRPr="00A030A1" w:rsidRDefault="008977C3" w:rsidP="008977C3">
      <w:pPr>
        <w:rPr>
          <w:sz w:val="24"/>
          <w:szCs w:val="24"/>
        </w:rPr>
      </w:pPr>
      <w:r w:rsidRPr="00A030A1">
        <w:rPr>
          <w:b/>
          <w:bCs/>
          <w:sz w:val="24"/>
          <w:szCs w:val="24"/>
        </w:rPr>
        <w:t>Objective:</w:t>
      </w:r>
      <w:r w:rsidRPr="00A030A1">
        <w:rPr>
          <w:sz w:val="24"/>
          <w:szCs w:val="24"/>
        </w:rPr>
        <w:t> To help understand the idea, and how it would work in reality, tell the story for the idea in the form of a storyboard.</w:t>
      </w:r>
      <w:r w:rsidR="00E45481">
        <w:rPr>
          <w:sz w:val="24"/>
          <w:szCs w:val="24"/>
        </w:rPr>
        <w:br/>
      </w:r>
      <w:r w:rsidR="00E45481">
        <w:rPr>
          <w:sz w:val="24"/>
          <w:szCs w:val="24"/>
        </w:rPr>
        <w:br/>
        <w:t>The customer</w:t>
      </w:r>
      <w:r w:rsidR="0007047B">
        <w:rPr>
          <w:sz w:val="24"/>
          <w:szCs w:val="24"/>
        </w:rPr>
        <w:t>/user</w:t>
      </w:r>
      <w:r w:rsidR="00E45481">
        <w:rPr>
          <w:sz w:val="24"/>
          <w:szCs w:val="24"/>
        </w:rPr>
        <w:t xml:space="preserve">: </w:t>
      </w:r>
      <w:r w:rsidR="006C2738">
        <w:rPr>
          <w:color w:val="0070C0"/>
          <w:sz w:val="24"/>
          <w:szCs w:val="24"/>
        </w:rPr>
        <w:t xml:space="preserve"> </w:t>
      </w:r>
      <w:r w:rsidR="0007047B">
        <w:rPr>
          <w:color w:val="0070C0"/>
          <w:sz w:val="24"/>
          <w:szCs w:val="24"/>
        </w:rPr>
        <w:t>the customer / user</w:t>
      </w:r>
    </w:p>
    <w:p w14:paraId="349EFAB1" w14:textId="77777777" w:rsidR="008977C3" w:rsidRPr="00A030A1" w:rsidRDefault="008977C3" w:rsidP="008977C3">
      <w:pPr>
        <w:rPr>
          <w:b/>
          <w:bCs/>
          <w:sz w:val="24"/>
          <w:szCs w:val="24"/>
        </w:rPr>
      </w:pPr>
      <w:r w:rsidRPr="00A030A1">
        <w:rPr>
          <w:b/>
          <w:bCs/>
          <w:sz w:val="24"/>
          <w:szCs w:val="24"/>
        </w:rPr>
        <w:t>Guidelines:</w:t>
      </w:r>
    </w:p>
    <w:p w14:paraId="52042301" w14:textId="77777777" w:rsidR="008977C3" w:rsidRPr="00A030A1" w:rsidRDefault="008977C3" w:rsidP="009F15CE">
      <w:pPr>
        <w:pStyle w:val="ListParagraph"/>
        <w:numPr>
          <w:ilvl w:val="0"/>
          <w:numId w:val="14"/>
        </w:numPr>
        <w:rPr>
          <w:sz w:val="24"/>
          <w:szCs w:val="24"/>
        </w:rPr>
      </w:pPr>
      <w:r w:rsidRPr="00A030A1">
        <w:rPr>
          <w:b/>
          <w:bCs/>
          <w:sz w:val="24"/>
          <w:szCs w:val="24"/>
        </w:rPr>
        <w:t>Specificity:</w:t>
      </w:r>
      <w:r w:rsidRPr="00A030A1">
        <w:rPr>
          <w:sz w:val="24"/>
          <w:szCs w:val="24"/>
        </w:rPr>
        <w:t> The storyboard should be specific to the idea.</w:t>
      </w:r>
    </w:p>
    <w:p w14:paraId="03BFBAE1" w14:textId="77777777" w:rsidR="008977C3" w:rsidRPr="00A030A1" w:rsidRDefault="008977C3" w:rsidP="009F15CE">
      <w:pPr>
        <w:pStyle w:val="ListParagraph"/>
        <w:numPr>
          <w:ilvl w:val="0"/>
          <w:numId w:val="14"/>
        </w:numPr>
        <w:rPr>
          <w:sz w:val="24"/>
          <w:szCs w:val="24"/>
        </w:rPr>
      </w:pPr>
      <w:r w:rsidRPr="00A030A1">
        <w:rPr>
          <w:b/>
          <w:bCs/>
          <w:sz w:val="24"/>
          <w:szCs w:val="24"/>
        </w:rPr>
        <w:t>Expert Level:</w:t>
      </w:r>
      <w:r w:rsidRPr="00A030A1">
        <w:rPr>
          <w:sz w:val="24"/>
          <w:szCs w:val="24"/>
        </w:rPr>
        <w:t> Ensure the storyboard is at an expert level with at least three bullet points per cell.</w:t>
      </w:r>
    </w:p>
    <w:p w14:paraId="6D70F139" w14:textId="77777777" w:rsidR="008977C3" w:rsidRPr="00A030A1" w:rsidRDefault="008977C3" w:rsidP="009F15CE">
      <w:pPr>
        <w:pStyle w:val="ListParagraph"/>
        <w:numPr>
          <w:ilvl w:val="0"/>
          <w:numId w:val="14"/>
        </w:numPr>
        <w:rPr>
          <w:sz w:val="24"/>
          <w:szCs w:val="24"/>
        </w:rPr>
      </w:pPr>
      <w:r w:rsidRPr="00A030A1">
        <w:rPr>
          <w:b/>
          <w:bCs/>
          <w:sz w:val="24"/>
          <w:szCs w:val="24"/>
        </w:rPr>
        <w:t>Demo Video:</w:t>
      </w:r>
      <w:r w:rsidRPr="00A030A1">
        <w:rPr>
          <w:sz w:val="24"/>
          <w:szCs w:val="24"/>
        </w:rPr>
        <w:t> The storyboard should be designed to help create a demo video.</w:t>
      </w:r>
    </w:p>
    <w:p w14:paraId="20E30D59" w14:textId="77777777" w:rsidR="008977C3" w:rsidRPr="00A030A1" w:rsidRDefault="008977C3" w:rsidP="009F15CE">
      <w:pPr>
        <w:pStyle w:val="ListParagraph"/>
        <w:numPr>
          <w:ilvl w:val="0"/>
          <w:numId w:val="14"/>
        </w:numPr>
        <w:rPr>
          <w:sz w:val="24"/>
          <w:szCs w:val="24"/>
        </w:rPr>
      </w:pPr>
      <w:r w:rsidRPr="00A030A1">
        <w:rPr>
          <w:b/>
          <w:bCs/>
          <w:sz w:val="24"/>
          <w:szCs w:val="24"/>
        </w:rPr>
        <w:t>Voice-Over:</w:t>
      </w:r>
      <w:r w:rsidRPr="00A030A1">
        <w:rPr>
          <w:sz w:val="24"/>
          <w:szCs w:val="24"/>
        </w:rPr>
        <w:t> Include a voice-over for each panel.</w:t>
      </w:r>
    </w:p>
    <w:p w14:paraId="4183C9B4" w14:textId="77777777" w:rsidR="008977C3" w:rsidRPr="00A030A1" w:rsidRDefault="008977C3" w:rsidP="008977C3">
      <w:pPr>
        <w:rPr>
          <w:b/>
          <w:bCs/>
          <w:sz w:val="24"/>
          <w:szCs w:val="24"/>
        </w:rPr>
      </w:pPr>
      <w:r w:rsidRPr="00A030A1">
        <w:rPr>
          <w:b/>
          <w:bCs/>
          <w:sz w:val="24"/>
          <w:szCs w:val="24"/>
        </w:rPr>
        <w:t>Instructions:</w:t>
      </w:r>
    </w:p>
    <w:p w14:paraId="77DDC4F8" w14:textId="77777777" w:rsidR="008977C3" w:rsidRPr="00A030A1" w:rsidRDefault="008977C3" w:rsidP="009F15CE">
      <w:pPr>
        <w:pStyle w:val="ListParagraph"/>
        <w:numPr>
          <w:ilvl w:val="0"/>
          <w:numId w:val="15"/>
        </w:numPr>
        <w:rPr>
          <w:sz w:val="24"/>
          <w:szCs w:val="24"/>
        </w:rPr>
      </w:pPr>
      <w:r w:rsidRPr="00A030A1">
        <w:rPr>
          <w:b/>
          <w:bCs/>
          <w:sz w:val="24"/>
          <w:szCs w:val="24"/>
        </w:rPr>
        <w:t>Generate Storyboard:</w:t>
      </w:r>
      <w:r w:rsidRPr="00A030A1">
        <w:rPr>
          <w:sz w:val="24"/>
          <w:szCs w:val="24"/>
        </w:rPr>
        <w:t> Generate a 6-</w:t>
      </w:r>
      <w:r w:rsidR="00A76B68">
        <w:rPr>
          <w:sz w:val="24"/>
          <w:szCs w:val="24"/>
        </w:rPr>
        <w:t>scene</w:t>
      </w:r>
      <w:r w:rsidRPr="00A030A1">
        <w:rPr>
          <w:sz w:val="24"/>
          <w:szCs w:val="24"/>
        </w:rPr>
        <w:t xml:space="preserve"> storyboard to explain how the idea will transform for the better </w:t>
      </w:r>
      <w:r w:rsidRPr="00E45481">
        <w:rPr>
          <w:sz w:val="24"/>
          <w:szCs w:val="24"/>
        </w:rPr>
        <w:t xml:space="preserve">the </w:t>
      </w:r>
      <w:r w:rsidR="00F601A0" w:rsidRPr="00E45481">
        <w:rPr>
          <w:sz w:val="24"/>
          <w:szCs w:val="24"/>
        </w:rPr>
        <w:t>customer</w:t>
      </w:r>
      <w:r w:rsidRPr="00E45481">
        <w:rPr>
          <w:sz w:val="24"/>
          <w:szCs w:val="24"/>
        </w:rPr>
        <w:t xml:space="preserve">’s </w:t>
      </w:r>
      <w:r w:rsidRPr="00A030A1">
        <w:rPr>
          <w:sz w:val="24"/>
          <w:szCs w:val="24"/>
        </w:rPr>
        <w:t>situation.</w:t>
      </w:r>
    </w:p>
    <w:p w14:paraId="11DA6258" w14:textId="77777777" w:rsidR="008977C3" w:rsidRPr="00A030A1" w:rsidRDefault="008977C3" w:rsidP="009F15CE">
      <w:pPr>
        <w:pStyle w:val="ListParagraph"/>
        <w:numPr>
          <w:ilvl w:val="0"/>
          <w:numId w:val="15"/>
        </w:numPr>
        <w:rPr>
          <w:sz w:val="24"/>
          <w:szCs w:val="24"/>
        </w:rPr>
      </w:pPr>
      <w:r w:rsidRPr="00A030A1">
        <w:rPr>
          <w:b/>
          <w:bCs/>
          <w:sz w:val="24"/>
          <w:szCs w:val="24"/>
        </w:rPr>
        <w:t>Panel Details:</w:t>
      </w:r>
      <w:r w:rsidRPr="00A030A1">
        <w:rPr>
          <w:sz w:val="24"/>
          <w:szCs w:val="24"/>
        </w:rPr>
        <w:t xml:space="preserve"> Each </w:t>
      </w:r>
      <w:r w:rsidR="00ED4A63">
        <w:rPr>
          <w:sz w:val="24"/>
          <w:szCs w:val="24"/>
        </w:rPr>
        <w:t>scene</w:t>
      </w:r>
      <w:r w:rsidRPr="00A030A1">
        <w:rPr>
          <w:sz w:val="24"/>
          <w:szCs w:val="24"/>
        </w:rPr>
        <w:t xml:space="preserve"> should have a detailed scene description and voice-over.</w:t>
      </w:r>
    </w:p>
    <w:p w14:paraId="01FB9460" w14:textId="77777777" w:rsidR="008977C3" w:rsidRPr="00A030A1" w:rsidRDefault="008977C3" w:rsidP="009F15CE">
      <w:pPr>
        <w:pStyle w:val="ListParagraph"/>
        <w:numPr>
          <w:ilvl w:val="0"/>
          <w:numId w:val="15"/>
        </w:numPr>
        <w:rPr>
          <w:sz w:val="24"/>
          <w:szCs w:val="24"/>
        </w:rPr>
      </w:pPr>
      <w:r w:rsidRPr="00A030A1">
        <w:rPr>
          <w:b/>
          <w:bCs/>
          <w:sz w:val="24"/>
          <w:szCs w:val="24"/>
        </w:rPr>
        <w:t>Table Format:</w:t>
      </w:r>
      <w:r w:rsidRPr="00A030A1">
        <w:rPr>
          <w:sz w:val="24"/>
          <w:szCs w:val="24"/>
        </w:rPr>
        <w:t xml:space="preserve"> Represent the storyboard in a table with the following columns: </w:t>
      </w:r>
      <w:r w:rsidR="00DC19F2">
        <w:rPr>
          <w:sz w:val="24"/>
          <w:szCs w:val="24"/>
        </w:rPr>
        <w:t>Scene</w:t>
      </w:r>
      <w:r w:rsidRPr="00A030A1">
        <w:rPr>
          <w:sz w:val="24"/>
          <w:szCs w:val="24"/>
        </w:rPr>
        <w:t xml:space="preserve"> Number, Scene Description, Voice Over.</w:t>
      </w:r>
    </w:p>
    <w:p w14:paraId="2B77E884" w14:textId="77777777" w:rsidR="008977C3" w:rsidRPr="00A030A1" w:rsidRDefault="008977C3" w:rsidP="008977C3">
      <w:pPr>
        <w:rPr>
          <w:b/>
          <w:bCs/>
          <w:sz w:val="24"/>
          <w:szCs w:val="24"/>
        </w:rPr>
      </w:pPr>
      <w:r w:rsidRPr="00A030A1">
        <w:rPr>
          <w:b/>
          <w:bCs/>
          <w:sz w:val="24"/>
          <w:szCs w:val="24"/>
        </w:rPr>
        <w:t>Steps:</w:t>
      </w:r>
    </w:p>
    <w:p w14:paraId="321FC7EE" w14:textId="77777777" w:rsidR="008977C3" w:rsidRPr="00A030A1" w:rsidRDefault="008977C3" w:rsidP="009F15CE">
      <w:pPr>
        <w:pStyle w:val="ListParagraph"/>
        <w:numPr>
          <w:ilvl w:val="0"/>
          <w:numId w:val="16"/>
        </w:numPr>
        <w:rPr>
          <w:sz w:val="24"/>
          <w:szCs w:val="24"/>
        </w:rPr>
      </w:pPr>
      <w:r w:rsidRPr="00A030A1">
        <w:rPr>
          <w:b/>
          <w:bCs/>
          <w:sz w:val="24"/>
          <w:szCs w:val="24"/>
        </w:rPr>
        <w:t>Identify Key Moments:</w:t>
      </w:r>
      <w:r w:rsidRPr="00A030A1">
        <w:rPr>
          <w:sz w:val="24"/>
          <w:szCs w:val="24"/>
        </w:rPr>
        <w:t xml:space="preserve"> Identify the key moments that illustrate how the idea transforms the </w:t>
      </w:r>
      <w:r w:rsidR="00301E9C" w:rsidRPr="00E45481">
        <w:rPr>
          <w:sz w:val="24"/>
          <w:szCs w:val="24"/>
        </w:rPr>
        <w:t>customer</w:t>
      </w:r>
      <w:r w:rsidRPr="00E45481">
        <w:rPr>
          <w:sz w:val="24"/>
          <w:szCs w:val="24"/>
        </w:rPr>
        <w:t>’s situation</w:t>
      </w:r>
      <w:r w:rsidRPr="00A030A1">
        <w:rPr>
          <w:sz w:val="24"/>
          <w:szCs w:val="24"/>
        </w:rPr>
        <w:t>.</w:t>
      </w:r>
    </w:p>
    <w:p w14:paraId="0845B3E1" w14:textId="77777777" w:rsidR="008977C3" w:rsidRPr="00A030A1" w:rsidRDefault="008977C3" w:rsidP="009F15CE">
      <w:pPr>
        <w:pStyle w:val="ListParagraph"/>
        <w:numPr>
          <w:ilvl w:val="0"/>
          <w:numId w:val="16"/>
        </w:numPr>
        <w:rPr>
          <w:sz w:val="24"/>
          <w:szCs w:val="24"/>
        </w:rPr>
      </w:pPr>
      <w:r w:rsidRPr="00A030A1">
        <w:rPr>
          <w:b/>
          <w:bCs/>
          <w:sz w:val="24"/>
          <w:szCs w:val="24"/>
        </w:rPr>
        <w:t>Describe Scenes:</w:t>
      </w:r>
      <w:r w:rsidRPr="00A030A1">
        <w:rPr>
          <w:sz w:val="24"/>
          <w:szCs w:val="24"/>
        </w:rPr>
        <w:t> Describe each scene in detail, focusing on the visual elements and actions.</w:t>
      </w:r>
    </w:p>
    <w:p w14:paraId="75127DFA" w14:textId="77777777" w:rsidR="008977C3" w:rsidRPr="00A030A1" w:rsidRDefault="008977C3" w:rsidP="009F15CE">
      <w:pPr>
        <w:pStyle w:val="ListParagraph"/>
        <w:numPr>
          <w:ilvl w:val="0"/>
          <w:numId w:val="16"/>
        </w:numPr>
        <w:rPr>
          <w:sz w:val="24"/>
          <w:szCs w:val="24"/>
        </w:rPr>
      </w:pPr>
      <w:r w:rsidRPr="00A030A1">
        <w:rPr>
          <w:b/>
          <w:bCs/>
          <w:sz w:val="24"/>
          <w:szCs w:val="24"/>
        </w:rPr>
        <w:t>Write Voice-Over:</w:t>
      </w:r>
      <w:r w:rsidRPr="00A030A1">
        <w:rPr>
          <w:sz w:val="24"/>
          <w:szCs w:val="24"/>
        </w:rPr>
        <w:t xml:space="preserve"> Write a voice-over script for each </w:t>
      </w:r>
      <w:r w:rsidR="00301E9C">
        <w:rPr>
          <w:sz w:val="24"/>
          <w:szCs w:val="24"/>
        </w:rPr>
        <w:t>scene</w:t>
      </w:r>
      <w:r w:rsidRPr="00A030A1">
        <w:rPr>
          <w:sz w:val="24"/>
          <w:szCs w:val="24"/>
        </w:rPr>
        <w:t xml:space="preserve"> that complements the scene description.</w:t>
      </w:r>
    </w:p>
    <w:p w14:paraId="6177C559" w14:textId="77777777" w:rsidR="008977C3" w:rsidRPr="00A030A1" w:rsidRDefault="008977C3" w:rsidP="009F15CE">
      <w:pPr>
        <w:pStyle w:val="ListParagraph"/>
        <w:numPr>
          <w:ilvl w:val="0"/>
          <w:numId w:val="16"/>
        </w:numPr>
        <w:rPr>
          <w:sz w:val="24"/>
          <w:szCs w:val="24"/>
        </w:rPr>
      </w:pPr>
      <w:r w:rsidRPr="00A030A1">
        <w:rPr>
          <w:b/>
          <w:bCs/>
          <w:sz w:val="24"/>
          <w:szCs w:val="24"/>
        </w:rPr>
        <w:t xml:space="preserve">Organise in </w:t>
      </w:r>
      <w:r w:rsidR="00C64986">
        <w:rPr>
          <w:b/>
          <w:bCs/>
          <w:sz w:val="24"/>
          <w:szCs w:val="24"/>
        </w:rPr>
        <w:t>a</w:t>
      </w:r>
      <w:r w:rsidR="00E70A25">
        <w:rPr>
          <w:b/>
          <w:bCs/>
          <w:sz w:val="24"/>
          <w:szCs w:val="24"/>
        </w:rPr>
        <w:t xml:space="preserve"> </w:t>
      </w:r>
      <w:r w:rsidRPr="00A030A1">
        <w:rPr>
          <w:b/>
          <w:bCs/>
          <w:sz w:val="24"/>
          <w:szCs w:val="24"/>
        </w:rPr>
        <w:t>Table:</w:t>
      </w:r>
      <w:r w:rsidRPr="00A030A1">
        <w:rPr>
          <w:sz w:val="24"/>
          <w:szCs w:val="24"/>
        </w:rPr>
        <w:t xml:space="preserve"> Organise the storyboard </w:t>
      </w:r>
      <w:r w:rsidR="00C64986">
        <w:rPr>
          <w:sz w:val="24"/>
          <w:szCs w:val="24"/>
        </w:rPr>
        <w:t>as a table in</w:t>
      </w:r>
      <w:r w:rsidRPr="00A030A1">
        <w:rPr>
          <w:sz w:val="24"/>
          <w:szCs w:val="24"/>
        </w:rPr>
        <w:t xml:space="preserve"> a </w:t>
      </w:r>
      <w:r w:rsidR="00C64986">
        <w:rPr>
          <w:sz w:val="24"/>
          <w:szCs w:val="24"/>
        </w:rPr>
        <w:t>file with</w:t>
      </w:r>
      <w:r w:rsidRPr="00A030A1">
        <w:rPr>
          <w:sz w:val="24"/>
          <w:szCs w:val="24"/>
        </w:rPr>
        <w:t xml:space="preserve"> the specified columns.</w:t>
      </w:r>
    </w:p>
    <w:p w14:paraId="4ADAC5F7" w14:textId="77777777" w:rsidR="008977C3" w:rsidRPr="00A030A1" w:rsidRDefault="008977C3" w:rsidP="008977C3">
      <w:pPr>
        <w:rPr>
          <w:b/>
          <w:bCs/>
          <w:sz w:val="24"/>
          <w:szCs w:val="24"/>
        </w:rPr>
      </w:pPr>
      <w:r w:rsidRPr="00A030A1">
        <w:rPr>
          <w:b/>
          <w:bCs/>
          <w:sz w:val="24"/>
          <w:szCs w:val="24"/>
        </w:rPr>
        <w:t>Output Format:</w:t>
      </w:r>
    </w:p>
    <w:p w14:paraId="45E97E61" w14:textId="77777777" w:rsidR="008977C3" w:rsidRPr="00A030A1" w:rsidRDefault="008977C3" w:rsidP="009F15CE">
      <w:pPr>
        <w:pStyle w:val="ListParagraph"/>
        <w:numPr>
          <w:ilvl w:val="0"/>
          <w:numId w:val="17"/>
        </w:numPr>
        <w:rPr>
          <w:sz w:val="24"/>
          <w:szCs w:val="24"/>
        </w:rPr>
      </w:pPr>
      <w:r w:rsidRPr="00A030A1">
        <w:rPr>
          <w:sz w:val="24"/>
          <w:szCs w:val="24"/>
        </w:rPr>
        <w:t>Provide a</w:t>
      </w:r>
      <w:r w:rsidR="00F06B27">
        <w:rPr>
          <w:sz w:val="24"/>
          <w:szCs w:val="24"/>
        </w:rPr>
        <w:t xml:space="preserve"> </w:t>
      </w:r>
      <w:r w:rsidRPr="00A030A1">
        <w:rPr>
          <w:sz w:val="24"/>
          <w:szCs w:val="24"/>
        </w:rPr>
        <w:t xml:space="preserve">table with 6 </w:t>
      </w:r>
      <w:r w:rsidR="00D75EBF">
        <w:rPr>
          <w:sz w:val="24"/>
          <w:szCs w:val="24"/>
        </w:rPr>
        <w:t>scenes</w:t>
      </w:r>
      <w:r w:rsidRPr="00A030A1">
        <w:rPr>
          <w:sz w:val="24"/>
          <w:szCs w:val="24"/>
        </w:rPr>
        <w:t>.</w:t>
      </w:r>
    </w:p>
    <w:p w14:paraId="29A22D6D" w14:textId="77777777" w:rsidR="008977C3" w:rsidRPr="00A030A1" w:rsidRDefault="008977C3" w:rsidP="009F15CE">
      <w:pPr>
        <w:pStyle w:val="ListParagraph"/>
        <w:numPr>
          <w:ilvl w:val="0"/>
          <w:numId w:val="17"/>
        </w:numPr>
        <w:rPr>
          <w:sz w:val="24"/>
          <w:szCs w:val="24"/>
        </w:rPr>
      </w:pPr>
      <w:r w:rsidRPr="00A030A1">
        <w:rPr>
          <w:sz w:val="24"/>
          <w:szCs w:val="24"/>
        </w:rPr>
        <w:t xml:space="preserve">Each </w:t>
      </w:r>
      <w:r w:rsidR="00D75EBF">
        <w:rPr>
          <w:sz w:val="24"/>
          <w:szCs w:val="24"/>
        </w:rPr>
        <w:t>scene</w:t>
      </w:r>
      <w:r w:rsidRPr="00A030A1">
        <w:rPr>
          <w:sz w:val="24"/>
          <w:szCs w:val="24"/>
        </w:rPr>
        <w:t xml:space="preserve"> should include a detailed scene description and a voice-over script.</w:t>
      </w:r>
    </w:p>
    <w:p w14:paraId="4DB56E70" w14:textId="77777777" w:rsidR="008977C3" w:rsidRDefault="008977C3" w:rsidP="009F15CE">
      <w:pPr>
        <w:pStyle w:val="ListParagraph"/>
        <w:numPr>
          <w:ilvl w:val="0"/>
          <w:numId w:val="17"/>
        </w:numPr>
        <w:rPr>
          <w:sz w:val="24"/>
          <w:szCs w:val="24"/>
        </w:rPr>
      </w:pPr>
      <w:r w:rsidRPr="00A030A1">
        <w:rPr>
          <w:sz w:val="24"/>
          <w:szCs w:val="24"/>
        </w:rPr>
        <w:t>Ensure the table is clear and easy to read.</w:t>
      </w:r>
      <w:r w:rsidR="00B47354">
        <w:rPr>
          <w:sz w:val="24"/>
          <w:szCs w:val="24"/>
        </w:rPr>
        <w:br/>
      </w:r>
    </w:p>
    <w:p w14:paraId="445A8F3C" w14:textId="77777777" w:rsidR="00B47354" w:rsidRDefault="00B47354" w:rsidP="0007047B">
      <w:pPr>
        <w:rPr>
          <w:color w:val="0070C0"/>
          <w:sz w:val="28"/>
          <w:szCs w:val="28"/>
        </w:rPr>
      </w:pPr>
      <w:r>
        <w:rPr>
          <w:sz w:val="24"/>
          <w:szCs w:val="24"/>
        </w:rPr>
        <w:lastRenderedPageBreak/>
        <w:t>Final idea:</w:t>
      </w:r>
      <w:r>
        <w:rPr>
          <w:sz w:val="24"/>
          <w:szCs w:val="24"/>
        </w:rPr>
        <w:br/>
      </w:r>
      <w:r w:rsidR="0007047B" w:rsidRPr="0007047B">
        <w:rPr>
          <w:color w:val="0070C0"/>
          <w:sz w:val="28"/>
          <w:szCs w:val="28"/>
        </w:rPr>
        <w:t>Paste here</w:t>
      </w:r>
    </w:p>
    <w:p w14:paraId="365C4942" w14:textId="77777777" w:rsidR="0082740D" w:rsidRDefault="0082740D" w:rsidP="0007047B">
      <w:pPr>
        <w:rPr>
          <w:color w:val="0070C0"/>
          <w:sz w:val="28"/>
          <w:szCs w:val="28"/>
        </w:rPr>
      </w:pPr>
    </w:p>
    <w:p w14:paraId="4B0985B2" w14:textId="45ACA3E0" w:rsidR="0082740D" w:rsidRPr="0082740D" w:rsidRDefault="0082740D" w:rsidP="0082740D">
      <w:pPr>
        <w:rPr>
          <w:b/>
          <w:bCs/>
          <w:sz w:val="36"/>
          <w:szCs w:val="36"/>
          <w:lang w:val="en-IN"/>
        </w:rPr>
      </w:pPr>
      <w:r w:rsidRPr="0082740D">
        <w:rPr>
          <w:b/>
          <w:bCs/>
          <w:sz w:val="36"/>
          <w:szCs w:val="36"/>
          <w:lang w:val="en-IN"/>
        </w:rPr>
        <w:t>Solar Storm Catcher Swarms:</w:t>
      </w:r>
    </w:p>
    <w:p w14:paraId="475AEA16" w14:textId="77777777" w:rsidR="0082740D" w:rsidRPr="0082740D" w:rsidRDefault="0082740D" w:rsidP="0082740D">
      <w:pPr>
        <w:rPr>
          <w:sz w:val="36"/>
          <w:szCs w:val="36"/>
          <w:lang w:val="en-IN"/>
        </w:rPr>
      </w:pPr>
      <w:r w:rsidRPr="0082740D">
        <w:rPr>
          <w:sz w:val="36"/>
          <w:szCs w:val="36"/>
          <w:lang w:val="en-IN"/>
        </w:rPr>
        <w:t xml:space="preserve">This initiative proposes the development of </w:t>
      </w:r>
      <w:r w:rsidRPr="0082740D">
        <w:rPr>
          <w:b/>
          <w:bCs/>
          <w:sz w:val="36"/>
          <w:szCs w:val="36"/>
          <w:lang w:val="en-IN"/>
        </w:rPr>
        <w:t>AI-driven, autonomous swarms of energy-harvesting satellites</w:t>
      </w:r>
      <w:r w:rsidRPr="0082740D">
        <w:rPr>
          <w:sz w:val="36"/>
          <w:szCs w:val="36"/>
          <w:lang w:val="en-IN"/>
        </w:rPr>
        <w:t xml:space="preserve"> that dynamically reposition during solar superstorms to capture peak electromagnetic and particle radiation. Unlike static systems, these swarms act as intelligent, adaptive collectors — converting solar volatility into a </w:t>
      </w:r>
      <w:r w:rsidRPr="0082740D">
        <w:rPr>
          <w:b/>
          <w:bCs/>
          <w:sz w:val="36"/>
          <w:szCs w:val="36"/>
          <w:lang w:val="en-IN"/>
        </w:rPr>
        <w:t>distributed energy network</w:t>
      </w:r>
      <w:r w:rsidRPr="0082740D">
        <w:rPr>
          <w:sz w:val="36"/>
          <w:szCs w:val="36"/>
          <w:lang w:val="en-IN"/>
        </w:rPr>
        <w:t xml:space="preserve"> that powers orbital stations, lunar infrastructure, and eventually beams energy to Earth.</w:t>
      </w:r>
    </w:p>
    <w:p w14:paraId="05D32177" w14:textId="77777777" w:rsidR="0082740D" w:rsidRPr="0082740D" w:rsidRDefault="0082740D" w:rsidP="0082740D">
      <w:pPr>
        <w:rPr>
          <w:sz w:val="36"/>
          <w:szCs w:val="36"/>
          <w:lang w:val="en-IN"/>
        </w:rPr>
      </w:pPr>
      <w:r w:rsidRPr="0082740D">
        <w:rPr>
          <w:sz w:val="36"/>
          <w:szCs w:val="36"/>
          <w:lang w:val="en-IN"/>
        </w:rPr>
        <w:t xml:space="preserve">By harnessing the </w:t>
      </w:r>
      <w:r w:rsidRPr="0082740D">
        <w:rPr>
          <w:b/>
          <w:bCs/>
          <w:sz w:val="36"/>
          <w:szCs w:val="36"/>
          <w:lang w:val="en-IN"/>
        </w:rPr>
        <w:t>most extreme bursts of solar power</w:t>
      </w:r>
      <w:r w:rsidRPr="0082740D">
        <w:rPr>
          <w:sz w:val="36"/>
          <w:szCs w:val="36"/>
          <w:lang w:val="en-IN"/>
        </w:rPr>
        <w:t xml:space="preserve">, these swarms serve as the foundation of a </w:t>
      </w:r>
      <w:r w:rsidRPr="0082740D">
        <w:rPr>
          <w:b/>
          <w:bCs/>
          <w:sz w:val="36"/>
          <w:szCs w:val="36"/>
          <w:lang w:val="en-IN"/>
        </w:rPr>
        <w:t>new space energy economy</w:t>
      </w:r>
      <w:r w:rsidRPr="0082740D">
        <w:rPr>
          <w:sz w:val="36"/>
          <w:szCs w:val="36"/>
          <w:lang w:val="en-IN"/>
        </w:rPr>
        <w:t xml:space="preserve">, enabling scalable, resilient, and </w:t>
      </w:r>
      <w:proofErr w:type="spellStart"/>
      <w:r w:rsidRPr="0082740D">
        <w:rPr>
          <w:sz w:val="36"/>
          <w:szCs w:val="36"/>
          <w:lang w:val="en-IN"/>
        </w:rPr>
        <w:t>monetisable</w:t>
      </w:r>
      <w:proofErr w:type="spellEnd"/>
      <w:r w:rsidRPr="0082740D">
        <w:rPr>
          <w:sz w:val="36"/>
          <w:szCs w:val="36"/>
          <w:lang w:val="en-IN"/>
        </w:rPr>
        <w:t xml:space="preserve"> power in orbit.</w:t>
      </w:r>
    </w:p>
    <w:p w14:paraId="17561A71" w14:textId="77777777" w:rsidR="0082740D" w:rsidRDefault="0082740D" w:rsidP="0007047B">
      <w:pPr>
        <w:rPr>
          <w:sz w:val="36"/>
          <w:szCs w:val="36"/>
        </w:rPr>
      </w:pPr>
    </w:p>
    <w:p w14:paraId="6135D4C0" w14:textId="77777777" w:rsidR="00B47354" w:rsidRPr="00B47354" w:rsidRDefault="00B47354" w:rsidP="00B47354">
      <w:pPr>
        <w:ind w:left="360"/>
        <w:rPr>
          <w:sz w:val="24"/>
          <w:szCs w:val="24"/>
        </w:rPr>
      </w:pPr>
    </w:p>
    <w:p w14:paraId="692FAF6D" w14:textId="77777777" w:rsidR="007E3196" w:rsidRDefault="007E3196">
      <w:pPr>
        <w:rPr>
          <w:rFonts w:asciiTheme="majorHAnsi" w:eastAsiaTheme="majorEastAsia" w:hAnsiTheme="majorHAnsi" w:cstheme="majorBidi"/>
          <w:color w:val="0F4761" w:themeColor="accent1" w:themeShade="BF"/>
          <w:sz w:val="40"/>
          <w:szCs w:val="40"/>
          <w:lang w:val="en-GB"/>
        </w:rPr>
      </w:pPr>
    </w:p>
    <w:p w14:paraId="6569D518" w14:textId="77777777" w:rsidR="00B47354" w:rsidRDefault="00B47354">
      <w:pPr>
        <w:rPr>
          <w:rFonts w:asciiTheme="majorHAnsi" w:eastAsiaTheme="majorEastAsia" w:hAnsiTheme="majorHAnsi" w:cstheme="majorBidi"/>
          <w:color w:val="0F4761" w:themeColor="accent1" w:themeShade="BF"/>
          <w:sz w:val="40"/>
          <w:szCs w:val="40"/>
          <w:lang w:val="en-GB"/>
        </w:rPr>
      </w:pPr>
      <w:r>
        <w:rPr>
          <w:lang w:val="en-GB"/>
        </w:rPr>
        <w:br w:type="page"/>
      </w:r>
    </w:p>
    <w:p w14:paraId="2820D429" w14:textId="77777777" w:rsidR="00CC2B92" w:rsidRDefault="00CC2B92" w:rsidP="00CC2B92">
      <w:pPr>
        <w:pStyle w:val="Heading1"/>
        <w:rPr>
          <w:lang w:val="en-GB"/>
        </w:rPr>
      </w:pPr>
      <w:r>
        <w:rPr>
          <w:lang w:val="en-GB"/>
        </w:rPr>
        <w:lastRenderedPageBreak/>
        <w:t>Create Storyboard Images</w:t>
      </w:r>
    </w:p>
    <w:p w14:paraId="0E77E597" w14:textId="77777777" w:rsidR="00CC2B92" w:rsidRDefault="00CC2B92" w:rsidP="00CC2B92"/>
    <w:p w14:paraId="28AF8A47" w14:textId="77777777" w:rsidR="00CC2B92" w:rsidRPr="00D81B7C" w:rsidRDefault="00CC2B92" w:rsidP="00CC2B92">
      <w:pPr>
        <w:pBdr>
          <w:bottom w:val="single" w:sz="6" w:space="1" w:color="auto"/>
        </w:pBdr>
        <w:rPr>
          <w:sz w:val="28"/>
          <w:szCs w:val="28"/>
        </w:rPr>
      </w:pPr>
      <w:r w:rsidRPr="00D81B7C">
        <w:rPr>
          <w:sz w:val="28"/>
          <w:szCs w:val="28"/>
        </w:rPr>
        <w:t>Prompt:</w:t>
      </w:r>
    </w:p>
    <w:p w14:paraId="71589703" w14:textId="77777777" w:rsidR="00CC2B92" w:rsidRDefault="00CC2B92" w:rsidP="00CC2B92">
      <w:pPr>
        <w:rPr>
          <w:b/>
          <w:bCs/>
        </w:rPr>
      </w:pPr>
    </w:p>
    <w:p w14:paraId="6EA64A65" w14:textId="77777777" w:rsidR="00727434" w:rsidRPr="00A030A1" w:rsidRDefault="00727434" w:rsidP="00727434">
      <w:pPr>
        <w:rPr>
          <w:b/>
          <w:bCs/>
          <w:sz w:val="32"/>
          <w:szCs w:val="32"/>
        </w:rPr>
      </w:pPr>
      <w:r w:rsidRPr="00A030A1">
        <w:rPr>
          <w:b/>
          <w:bCs/>
          <w:sz w:val="32"/>
          <w:szCs w:val="32"/>
        </w:rPr>
        <w:t xml:space="preserve">Create an image of a storyboard sketch in the style of a pencil drawing for </w:t>
      </w:r>
      <w:r w:rsidR="008400E0">
        <w:rPr>
          <w:b/>
          <w:bCs/>
          <w:sz w:val="32"/>
          <w:szCs w:val="32"/>
        </w:rPr>
        <w:t>scene</w:t>
      </w:r>
      <w:r w:rsidRPr="00A030A1">
        <w:rPr>
          <w:b/>
          <w:bCs/>
          <w:sz w:val="32"/>
          <w:szCs w:val="32"/>
        </w:rPr>
        <w:t xml:space="preserve"> 1.</w:t>
      </w:r>
    </w:p>
    <w:p w14:paraId="7C80EBB7" w14:textId="77777777" w:rsidR="00727434" w:rsidRPr="00A030A1" w:rsidRDefault="00727434" w:rsidP="00727434">
      <w:pPr>
        <w:rPr>
          <w:b/>
          <w:bCs/>
          <w:sz w:val="32"/>
          <w:szCs w:val="32"/>
        </w:rPr>
      </w:pPr>
      <w:r w:rsidRPr="00A030A1">
        <w:rPr>
          <w:b/>
          <w:bCs/>
          <w:sz w:val="32"/>
          <w:szCs w:val="32"/>
        </w:rPr>
        <w:t>Detailed Instructions</w:t>
      </w:r>
    </w:p>
    <w:p w14:paraId="78DFC263" w14:textId="77777777" w:rsidR="00727434" w:rsidRPr="00A030A1" w:rsidRDefault="00727434" w:rsidP="009F15CE">
      <w:pPr>
        <w:pStyle w:val="ListParagraph"/>
        <w:numPr>
          <w:ilvl w:val="0"/>
          <w:numId w:val="18"/>
        </w:numPr>
        <w:rPr>
          <w:sz w:val="32"/>
          <w:szCs w:val="32"/>
        </w:rPr>
      </w:pPr>
      <w:r w:rsidRPr="00A030A1">
        <w:rPr>
          <w:sz w:val="32"/>
          <w:szCs w:val="32"/>
        </w:rPr>
        <w:t xml:space="preserve">Scene Description: Provide a detailed </w:t>
      </w:r>
      <w:r w:rsidR="00751B0C">
        <w:rPr>
          <w:sz w:val="32"/>
          <w:szCs w:val="32"/>
        </w:rPr>
        <w:t>depiction</w:t>
      </w:r>
      <w:r w:rsidRPr="00A030A1">
        <w:rPr>
          <w:sz w:val="32"/>
          <w:szCs w:val="32"/>
        </w:rPr>
        <w:t xml:space="preserve"> of scene 1. Include elements such as characters, setting, actions, and any specific objects or features that should be included in the sketch.</w:t>
      </w:r>
    </w:p>
    <w:p w14:paraId="3B315A5C" w14:textId="77777777" w:rsidR="00727434" w:rsidRPr="00A030A1" w:rsidRDefault="00727434" w:rsidP="009F15CE">
      <w:pPr>
        <w:pStyle w:val="ListParagraph"/>
        <w:numPr>
          <w:ilvl w:val="0"/>
          <w:numId w:val="18"/>
        </w:numPr>
        <w:rPr>
          <w:sz w:val="32"/>
          <w:szCs w:val="32"/>
        </w:rPr>
      </w:pPr>
      <w:r w:rsidRPr="00A030A1">
        <w:rPr>
          <w:sz w:val="32"/>
          <w:szCs w:val="32"/>
        </w:rPr>
        <w:t xml:space="preserve">Voice-over Narrative: </w:t>
      </w:r>
      <w:r w:rsidR="00751B0C">
        <w:rPr>
          <w:sz w:val="32"/>
          <w:szCs w:val="32"/>
        </w:rPr>
        <w:t xml:space="preserve">include </w:t>
      </w:r>
      <w:r w:rsidR="009E00B8">
        <w:rPr>
          <w:sz w:val="32"/>
          <w:szCs w:val="32"/>
        </w:rPr>
        <w:t>inspiration from</w:t>
      </w:r>
      <w:r w:rsidRPr="00A030A1">
        <w:rPr>
          <w:sz w:val="32"/>
          <w:szCs w:val="32"/>
        </w:rPr>
        <w:t xml:space="preserve"> the voice-over narrative that accompanies the scene. This will help in understanding the context and emotions that need to be conveyed through the sketch.</w:t>
      </w:r>
    </w:p>
    <w:p w14:paraId="6F6441C7" w14:textId="77777777" w:rsidR="00727434" w:rsidRPr="00A030A1" w:rsidRDefault="00727434" w:rsidP="009F15CE">
      <w:pPr>
        <w:pStyle w:val="ListParagraph"/>
        <w:numPr>
          <w:ilvl w:val="0"/>
          <w:numId w:val="18"/>
        </w:numPr>
        <w:rPr>
          <w:sz w:val="32"/>
          <w:szCs w:val="32"/>
        </w:rPr>
      </w:pPr>
      <w:r w:rsidRPr="00A030A1">
        <w:rPr>
          <w:sz w:val="32"/>
          <w:szCs w:val="32"/>
        </w:rPr>
        <w:t>Style: Ensure the sketch is in the style of a pencil drawing, capturing the essence of traditional storyboard sketches. Focus on</w:t>
      </w:r>
      <w:r w:rsidR="009E00B8">
        <w:rPr>
          <w:sz w:val="32"/>
          <w:szCs w:val="32"/>
        </w:rPr>
        <w:t>,</w:t>
      </w:r>
      <w:r w:rsidRPr="00A030A1">
        <w:rPr>
          <w:sz w:val="32"/>
          <w:szCs w:val="32"/>
        </w:rPr>
        <w:t xml:space="preserve"> line work, shading, and texture to create a realistic and engaging image.</w:t>
      </w:r>
    </w:p>
    <w:p w14:paraId="743C5EA2" w14:textId="77777777" w:rsidR="00727434" w:rsidRPr="00A030A1" w:rsidRDefault="00727434" w:rsidP="00727434">
      <w:pPr>
        <w:rPr>
          <w:b/>
          <w:bCs/>
          <w:sz w:val="32"/>
          <w:szCs w:val="32"/>
        </w:rPr>
      </w:pPr>
      <w:r w:rsidRPr="00A030A1">
        <w:rPr>
          <w:b/>
          <w:bCs/>
          <w:sz w:val="32"/>
          <w:szCs w:val="32"/>
        </w:rPr>
        <w:t>Output Format</w:t>
      </w:r>
    </w:p>
    <w:p w14:paraId="4B076A0E" w14:textId="77777777" w:rsidR="005A3793" w:rsidRPr="00A030A1" w:rsidRDefault="00727434" w:rsidP="00727434">
      <w:pPr>
        <w:rPr>
          <w:rFonts w:asciiTheme="majorHAnsi" w:eastAsiaTheme="majorEastAsia" w:hAnsiTheme="majorHAnsi" w:cstheme="majorBidi"/>
          <w:color w:val="0F4761" w:themeColor="accent1" w:themeShade="BF"/>
          <w:sz w:val="52"/>
          <w:szCs w:val="52"/>
          <w:lang w:val="en-GB"/>
        </w:rPr>
      </w:pPr>
      <w:r w:rsidRPr="00A030A1">
        <w:rPr>
          <w:sz w:val="32"/>
          <w:szCs w:val="32"/>
        </w:rPr>
        <w:t>The output should be a single image that accurately represents the scene description and voice-over narrative. The image should be in high resolution and suitable for use in a storyboard presentation.</w:t>
      </w:r>
      <w:r w:rsidR="005A3793" w:rsidRPr="00A030A1">
        <w:rPr>
          <w:sz w:val="32"/>
          <w:szCs w:val="32"/>
          <w:lang w:val="en-GB"/>
        </w:rPr>
        <w:br w:type="page"/>
      </w:r>
    </w:p>
    <w:p w14:paraId="767C8901" w14:textId="77777777" w:rsidR="00D95774" w:rsidRDefault="00D95774" w:rsidP="00D95774">
      <w:pPr>
        <w:pStyle w:val="Heading1"/>
        <w:rPr>
          <w:lang w:val="en-GB"/>
        </w:rPr>
      </w:pPr>
      <w:r>
        <w:rPr>
          <w:lang w:val="en-GB"/>
        </w:rPr>
        <w:lastRenderedPageBreak/>
        <w:t>Create a prototype Value Proposition Canvas</w:t>
      </w:r>
    </w:p>
    <w:p w14:paraId="22A0D71D" w14:textId="77777777" w:rsidR="00D95774" w:rsidRDefault="00D95774" w:rsidP="00D95774"/>
    <w:p w14:paraId="0F692ECF" w14:textId="77777777" w:rsidR="00D95774" w:rsidRPr="00D95774" w:rsidRDefault="00D95774" w:rsidP="00D95774">
      <w:pPr>
        <w:pBdr>
          <w:bottom w:val="single" w:sz="6" w:space="1" w:color="auto"/>
        </w:pBdr>
        <w:rPr>
          <w:sz w:val="28"/>
          <w:szCs w:val="28"/>
        </w:rPr>
      </w:pPr>
      <w:r w:rsidRPr="00D81B7C">
        <w:rPr>
          <w:sz w:val="28"/>
          <w:szCs w:val="28"/>
        </w:rPr>
        <w:t>Prompt:</w:t>
      </w:r>
    </w:p>
    <w:p w14:paraId="51356250" w14:textId="77777777" w:rsidR="007F03A9" w:rsidRDefault="007F03A9" w:rsidP="007F03A9">
      <w:r w:rsidRPr="007F03A9">
        <w:rPr>
          <w:b/>
          <w:bCs/>
        </w:rPr>
        <w:t>Role/Context:</w:t>
      </w:r>
      <w:r w:rsidRPr="007F03A9">
        <w:br/>
      </w:r>
      <w:r w:rsidR="004D7589">
        <w:t xml:space="preserve">For this </w:t>
      </w:r>
      <w:r w:rsidR="006255F8">
        <w:t>task y</w:t>
      </w:r>
      <w:r w:rsidRPr="007F03A9">
        <w:t xml:space="preserve">ou are a seasoned business strategist and consultant with deep expertise in product-market fit, customer profiling, and value proposition design. </w:t>
      </w:r>
      <w:r w:rsidR="003F0BA2">
        <w:t>For the</w:t>
      </w:r>
      <w:r w:rsidRPr="007F03A9">
        <w:t xml:space="preserve"> </w:t>
      </w:r>
      <w:r w:rsidR="0081173B">
        <w:rPr>
          <w:b/>
          <w:bCs/>
          <w:color w:val="0070C0"/>
        </w:rPr>
        <w:t xml:space="preserve">top ranked </w:t>
      </w:r>
      <w:proofErr w:type="gramStart"/>
      <w:r w:rsidR="0081173B">
        <w:rPr>
          <w:b/>
          <w:bCs/>
          <w:color w:val="0070C0"/>
        </w:rPr>
        <w:t>idea</w:t>
      </w:r>
      <w:proofErr w:type="gramEnd"/>
      <w:r w:rsidR="00C41C35" w:rsidRPr="00C41C35">
        <w:rPr>
          <w:b/>
          <w:bCs/>
          <w:color w:val="0070C0"/>
        </w:rPr>
        <w:t xml:space="preserve"> </w:t>
      </w:r>
      <w:r w:rsidR="003F0BA2">
        <w:t>we</w:t>
      </w:r>
      <w:r w:rsidRPr="007F03A9">
        <w:t xml:space="preserve"> need to construct a </w:t>
      </w:r>
      <w:r w:rsidRPr="007F03A9">
        <w:rPr>
          <w:b/>
          <w:bCs/>
        </w:rPr>
        <w:t>Value Proposition Canvas</w:t>
      </w:r>
      <w:r w:rsidRPr="007F03A9">
        <w:t xml:space="preserve"> at an expert level. The canvas should clearly map how the </w:t>
      </w:r>
      <w:r w:rsidRPr="007F03A9">
        <w:rPr>
          <w:b/>
          <w:bCs/>
        </w:rPr>
        <w:t>company</w:t>
      </w:r>
      <w:r w:rsidRPr="007F03A9">
        <w:t xml:space="preserve"> (as the provider) delivers value to the </w:t>
      </w:r>
      <w:r w:rsidRPr="007F03A9">
        <w:rPr>
          <w:b/>
          <w:bCs/>
        </w:rPr>
        <w:t>customer</w:t>
      </w:r>
      <w:r w:rsidRPr="007F03A9">
        <w:t xml:space="preserve"> (as the customer profile).</w:t>
      </w:r>
    </w:p>
    <w:p w14:paraId="080969DD" w14:textId="77777777" w:rsidR="00602DE8" w:rsidRDefault="00602DE8" w:rsidP="007F03A9">
      <w:r>
        <w:t xml:space="preserve">The Company is: </w:t>
      </w:r>
      <w:r w:rsidR="0081173B">
        <w:rPr>
          <w:color w:val="0070C0"/>
        </w:rPr>
        <w:t>company</w:t>
      </w:r>
    </w:p>
    <w:p w14:paraId="6C2EEBBE" w14:textId="77777777" w:rsidR="00602DE8" w:rsidRDefault="00602DE8" w:rsidP="007F03A9">
      <w:r>
        <w:t>The Customer</w:t>
      </w:r>
      <w:r w:rsidR="0081173B">
        <w:t xml:space="preserve"> / </w:t>
      </w:r>
      <w:proofErr w:type="gramStart"/>
      <w:r w:rsidR="0081173B">
        <w:t xml:space="preserve">User </w:t>
      </w:r>
      <w:r>
        <w:t xml:space="preserve"> is</w:t>
      </w:r>
      <w:proofErr w:type="gramEnd"/>
      <w:r>
        <w:t xml:space="preserve">: </w:t>
      </w:r>
      <w:r w:rsidR="00C41C35">
        <w:rPr>
          <w:sz w:val="24"/>
          <w:szCs w:val="24"/>
        </w:rPr>
        <w:t xml:space="preserve"> </w:t>
      </w:r>
      <w:r w:rsidR="0081173B">
        <w:rPr>
          <w:color w:val="0070C0"/>
          <w:sz w:val="24"/>
          <w:szCs w:val="24"/>
        </w:rPr>
        <w:t>Customer / User</w:t>
      </w:r>
    </w:p>
    <w:p w14:paraId="5F16DB85" w14:textId="77777777" w:rsidR="00602DE8" w:rsidRPr="007F03A9" w:rsidRDefault="00602DE8" w:rsidP="007F03A9"/>
    <w:p w14:paraId="0AF07521" w14:textId="77777777" w:rsidR="007F03A9" w:rsidRPr="007F03A9" w:rsidRDefault="007F03A9" w:rsidP="007F03A9">
      <w:r w:rsidRPr="007F03A9">
        <w:rPr>
          <w:b/>
          <w:bCs/>
        </w:rPr>
        <w:t>Key Instructions:</w:t>
      </w:r>
    </w:p>
    <w:p w14:paraId="45CA3779" w14:textId="77777777" w:rsidR="007F03A9" w:rsidRPr="007F03A9" w:rsidRDefault="007F03A9" w:rsidP="009F15CE">
      <w:pPr>
        <w:numPr>
          <w:ilvl w:val="0"/>
          <w:numId w:val="25"/>
        </w:numPr>
      </w:pPr>
      <w:r w:rsidRPr="007F03A9">
        <w:rPr>
          <w:b/>
          <w:bCs/>
        </w:rPr>
        <w:t>Overall Structure</w:t>
      </w:r>
    </w:p>
    <w:p w14:paraId="79BEF78B" w14:textId="77777777" w:rsidR="007F03A9" w:rsidRPr="007F03A9" w:rsidRDefault="007F03A9" w:rsidP="009F15CE">
      <w:pPr>
        <w:numPr>
          <w:ilvl w:val="1"/>
          <w:numId w:val="25"/>
        </w:numPr>
      </w:pPr>
      <w:r w:rsidRPr="007F03A9">
        <w:t xml:space="preserve">Present the Value Proposition Canvas in a </w:t>
      </w:r>
      <w:r w:rsidRPr="007F03A9">
        <w:rPr>
          <w:b/>
          <w:bCs/>
        </w:rPr>
        <w:t>classic two-sided table</w:t>
      </w:r>
      <w:r w:rsidRPr="007F03A9">
        <w:t xml:space="preserve"> format:</w:t>
      </w:r>
    </w:p>
    <w:p w14:paraId="2E2B807D" w14:textId="77777777" w:rsidR="00F160EF" w:rsidRPr="007F03A9" w:rsidRDefault="00F160EF" w:rsidP="009F15CE">
      <w:pPr>
        <w:numPr>
          <w:ilvl w:val="2"/>
          <w:numId w:val="25"/>
        </w:numPr>
      </w:pPr>
      <w:r>
        <w:rPr>
          <w:b/>
          <w:bCs/>
        </w:rPr>
        <w:t>Left</w:t>
      </w:r>
      <w:r w:rsidRPr="007F03A9">
        <w:rPr>
          <w:b/>
          <w:bCs/>
        </w:rPr>
        <w:t xml:space="preserve"> Side: Customer Profile (Customer)</w:t>
      </w:r>
    </w:p>
    <w:p w14:paraId="55ED11F4" w14:textId="77777777" w:rsidR="00F160EF" w:rsidRPr="007F03A9" w:rsidRDefault="00F160EF" w:rsidP="009F15CE">
      <w:pPr>
        <w:numPr>
          <w:ilvl w:val="3"/>
          <w:numId w:val="25"/>
        </w:numPr>
      </w:pPr>
      <w:r w:rsidRPr="007F03A9">
        <w:rPr>
          <w:b/>
          <w:bCs/>
        </w:rPr>
        <w:t>Customer Jobs</w:t>
      </w:r>
    </w:p>
    <w:p w14:paraId="02D68F9E" w14:textId="77777777" w:rsidR="00F160EF" w:rsidRPr="007F03A9" w:rsidRDefault="00F160EF" w:rsidP="009F15CE">
      <w:pPr>
        <w:numPr>
          <w:ilvl w:val="3"/>
          <w:numId w:val="25"/>
        </w:numPr>
      </w:pPr>
      <w:r w:rsidRPr="007F03A9">
        <w:rPr>
          <w:b/>
          <w:bCs/>
        </w:rPr>
        <w:t>Pain</w:t>
      </w:r>
      <w:r w:rsidR="00C07AA7">
        <w:rPr>
          <w:b/>
          <w:bCs/>
        </w:rPr>
        <w:t xml:space="preserve"> Points</w:t>
      </w:r>
    </w:p>
    <w:p w14:paraId="7C5048EE" w14:textId="77777777" w:rsidR="00F160EF" w:rsidRPr="00F160EF" w:rsidRDefault="00C07AA7" w:rsidP="009F15CE">
      <w:pPr>
        <w:numPr>
          <w:ilvl w:val="3"/>
          <w:numId w:val="25"/>
        </w:numPr>
      </w:pPr>
      <w:r>
        <w:rPr>
          <w:b/>
          <w:bCs/>
        </w:rPr>
        <w:t>Des</w:t>
      </w:r>
      <w:r w:rsidR="00D85C9B">
        <w:rPr>
          <w:b/>
          <w:bCs/>
        </w:rPr>
        <w:t xml:space="preserve">ired </w:t>
      </w:r>
      <w:r w:rsidR="00F160EF" w:rsidRPr="007F03A9">
        <w:rPr>
          <w:b/>
          <w:bCs/>
        </w:rPr>
        <w:t>Gains</w:t>
      </w:r>
    </w:p>
    <w:p w14:paraId="2F0ADCEF" w14:textId="77777777" w:rsidR="007F03A9" w:rsidRPr="007F03A9" w:rsidRDefault="00F160EF" w:rsidP="009F15CE">
      <w:pPr>
        <w:numPr>
          <w:ilvl w:val="2"/>
          <w:numId w:val="25"/>
        </w:numPr>
      </w:pPr>
      <w:r>
        <w:rPr>
          <w:b/>
          <w:bCs/>
        </w:rPr>
        <w:t>Right</w:t>
      </w:r>
      <w:r w:rsidR="007F03A9" w:rsidRPr="007F03A9">
        <w:rPr>
          <w:b/>
          <w:bCs/>
        </w:rPr>
        <w:t xml:space="preserve"> Side: Value Map (Company)</w:t>
      </w:r>
    </w:p>
    <w:p w14:paraId="4ECA7ACA" w14:textId="77777777" w:rsidR="007F03A9" w:rsidRPr="007F03A9" w:rsidRDefault="007F03A9" w:rsidP="009F15CE">
      <w:pPr>
        <w:numPr>
          <w:ilvl w:val="3"/>
          <w:numId w:val="25"/>
        </w:numPr>
      </w:pPr>
      <w:r w:rsidRPr="007F03A9">
        <w:rPr>
          <w:b/>
          <w:bCs/>
        </w:rPr>
        <w:t>Products &amp; Services</w:t>
      </w:r>
    </w:p>
    <w:p w14:paraId="48D5798A" w14:textId="77777777" w:rsidR="007F03A9" w:rsidRPr="007F03A9" w:rsidRDefault="007F03A9" w:rsidP="009F15CE">
      <w:pPr>
        <w:numPr>
          <w:ilvl w:val="3"/>
          <w:numId w:val="25"/>
        </w:numPr>
      </w:pPr>
      <w:r w:rsidRPr="007F03A9">
        <w:rPr>
          <w:b/>
          <w:bCs/>
        </w:rPr>
        <w:t>Pain Relievers</w:t>
      </w:r>
    </w:p>
    <w:p w14:paraId="40A47B06" w14:textId="77777777" w:rsidR="007F03A9" w:rsidRPr="007F03A9" w:rsidRDefault="007F03A9" w:rsidP="009F15CE">
      <w:pPr>
        <w:numPr>
          <w:ilvl w:val="3"/>
          <w:numId w:val="25"/>
        </w:numPr>
      </w:pPr>
      <w:r w:rsidRPr="007F03A9">
        <w:rPr>
          <w:b/>
          <w:bCs/>
        </w:rPr>
        <w:t>Gain Creators</w:t>
      </w:r>
    </w:p>
    <w:p w14:paraId="0110717F" w14:textId="77777777" w:rsidR="007F03A9" w:rsidRPr="007F03A9" w:rsidRDefault="007F03A9" w:rsidP="009F15CE">
      <w:pPr>
        <w:numPr>
          <w:ilvl w:val="1"/>
          <w:numId w:val="25"/>
        </w:numPr>
      </w:pPr>
      <w:r w:rsidRPr="007F03A9">
        <w:t xml:space="preserve">For each section, provide </w:t>
      </w:r>
      <w:r w:rsidRPr="007F03A9">
        <w:rPr>
          <w:b/>
          <w:bCs/>
        </w:rPr>
        <w:t>detailed, expert-level</w:t>
      </w:r>
      <w:r w:rsidRPr="007F03A9">
        <w:t xml:space="preserve"> descriptions, bullet points, or short paragraphs.</w:t>
      </w:r>
    </w:p>
    <w:p w14:paraId="6EDEC038" w14:textId="77777777" w:rsidR="007F03A9" w:rsidRPr="007F03A9" w:rsidRDefault="007F03A9" w:rsidP="009F15CE">
      <w:pPr>
        <w:numPr>
          <w:ilvl w:val="0"/>
          <w:numId w:val="25"/>
        </w:numPr>
      </w:pPr>
      <w:r w:rsidRPr="007F03A9">
        <w:rPr>
          <w:b/>
          <w:bCs/>
        </w:rPr>
        <w:t>Depth and Clarity</w:t>
      </w:r>
    </w:p>
    <w:p w14:paraId="72810F31" w14:textId="77777777" w:rsidR="007F03A9" w:rsidRPr="007F03A9" w:rsidRDefault="007F03A9" w:rsidP="009F15CE">
      <w:pPr>
        <w:numPr>
          <w:ilvl w:val="1"/>
          <w:numId w:val="25"/>
        </w:numPr>
      </w:pPr>
      <w:r w:rsidRPr="007F03A9">
        <w:t>Thoroughly explain each element:</w:t>
      </w:r>
    </w:p>
    <w:p w14:paraId="5C30B0ED" w14:textId="77777777" w:rsidR="007F03A9" w:rsidRPr="007F03A9" w:rsidRDefault="007F03A9" w:rsidP="009F15CE">
      <w:pPr>
        <w:numPr>
          <w:ilvl w:val="2"/>
          <w:numId w:val="25"/>
        </w:numPr>
      </w:pPr>
      <w:r w:rsidRPr="007F03A9">
        <w:rPr>
          <w:b/>
          <w:bCs/>
        </w:rPr>
        <w:t>Products &amp; Services:</w:t>
      </w:r>
      <w:r w:rsidRPr="007F03A9">
        <w:t xml:space="preserve"> Summarize the core offerings relevant</w:t>
      </w:r>
      <w:r w:rsidRPr="00B92557">
        <w:rPr>
          <w:color w:val="000000" w:themeColor="text1"/>
        </w:rPr>
        <w:t xml:space="preserve"> to </w:t>
      </w:r>
      <w:r w:rsidR="00B92557" w:rsidRPr="00B92557">
        <w:rPr>
          <w:color w:val="000000" w:themeColor="text1"/>
        </w:rPr>
        <w:t xml:space="preserve">the </w:t>
      </w:r>
      <w:r w:rsidR="004D7589" w:rsidRPr="00B92557">
        <w:rPr>
          <w:color w:val="000000" w:themeColor="text1"/>
        </w:rPr>
        <w:t>idea.</w:t>
      </w:r>
    </w:p>
    <w:p w14:paraId="5300641D" w14:textId="77777777" w:rsidR="007F03A9" w:rsidRPr="007F03A9" w:rsidRDefault="007F03A9" w:rsidP="009F15CE">
      <w:pPr>
        <w:numPr>
          <w:ilvl w:val="2"/>
          <w:numId w:val="25"/>
        </w:numPr>
      </w:pPr>
      <w:r w:rsidRPr="007F03A9">
        <w:rPr>
          <w:b/>
          <w:bCs/>
        </w:rPr>
        <w:t>Pain Relievers:</w:t>
      </w:r>
      <w:r w:rsidRPr="007F03A9">
        <w:t xml:space="preserve"> Show how these offerings alleviate the customer’s pain points in a granular, solutions-focused way.</w:t>
      </w:r>
    </w:p>
    <w:p w14:paraId="510D9B94" w14:textId="77777777" w:rsidR="007F03A9" w:rsidRPr="007F03A9" w:rsidRDefault="007F03A9" w:rsidP="009F15CE">
      <w:pPr>
        <w:numPr>
          <w:ilvl w:val="2"/>
          <w:numId w:val="25"/>
        </w:numPr>
      </w:pPr>
      <w:r w:rsidRPr="007F03A9">
        <w:rPr>
          <w:b/>
          <w:bCs/>
        </w:rPr>
        <w:t>Gain Creators:</w:t>
      </w:r>
      <w:r w:rsidRPr="007F03A9">
        <w:t xml:space="preserve"> Demonstrate how they produce tangible or intangible benefits—consider financial, emotional, or strategic gains.</w:t>
      </w:r>
    </w:p>
    <w:p w14:paraId="12165DF3" w14:textId="77777777" w:rsidR="007F03A9" w:rsidRPr="007F03A9" w:rsidRDefault="007F03A9" w:rsidP="009F15CE">
      <w:pPr>
        <w:numPr>
          <w:ilvl w:val="2"/>
          <w:numId w:val="25"/>
        </w:numPr>
      </w:pPr>
      <w:r w:rsidRPr="007F03A9">
        <w:rPr>
          <w:b/>
          <w:bCs/>
        </w:rPr>
        <w:lastRenderedPageBreak/>
        <w:t>Customer Jobs:</w:t>
      </w:r>
      <w:r w:rsidRPr="007F03A9">
        <w:t xml:space="preserve"> Highlight the key tasks, goals, and problems the customer needs to address in their day-to-day or strategic context</w:t>
      </w:r>
      <w:r w:rsidR="00E87E9F">
        <w:t xml:space="preserve"> with respect to the final opportunity statement</w:t>
      </w:r>
      <w:r w:rsidRPr="007F03A9">
        <w:t>.</w:t>
      </w:r>
    </w:p>
    <w:p w14:paraId="7F1EFD4E" w14:textId="77777777" w:rsidR="007F03A9" w:rsidRPr="007F03A9" w:rsidRDefault="007F03A9" w:rsidP="009F15CE">
      <w:pPr>
        <w:numPr>
          <w:ilvl w:val="2"/>
          <w:numId w:val="25"/>
        </w:numPr>
      </w:pPr>
      <w:r w:rsidRPr="007F03A9">
        <w:rPr>
          <w:b/>
          <w:bCs/>
        </w:rPr>
        <w:t>Pain</w:t>
      </w:r>
      <w:r w:rsidR="00E87E9F">
        <w:rPr>
          <w:b/>
          <w:bCs/>
        </w:rPr>
        <w:t xml:space="preserve"> Points</w:t>
      </w:r>
      <w:r w:rsidRPr="007F03A9">
        <w:rPr>
          <w:b/>
          <w:bCs/>
        </w:rPr>
        <w:t>:</w:t>
      </w:r>
      <w:r w:rsidRPr="007F03A9">
        <w:t xml:space="preserve"> Detail the most pressing challenges, obstacles, or risks the customer face</w:t>
      </w:r>
      <w:r w:rsidR="00E87E9F">
        <w:t xml:space="preserve"> with respect to the final opportunity statement</w:t>
      </w:r>
      <w:r w:rsidR="00E87E9F" w:rsidRPr="007F03A9">
        <w:t>.</w:t>
      </w:r>
    </w:p>
    <w:p w14:paraId="62E884DB" w14:textId="77777777" w:rsidR="007F03A9" w:rsidRPr="007F03A9" w:rsidRDefault="00E87E9F" w:rsidP="009F15CE">
      <w:pPr>
        <w:numPr>
          <w:ilvl w:val="2"/>
          <w:numId w:val="25"/>
        </w:numPr>
      </w:pPr>
      <w:r>
        <w:rPr>
          <w:b/>
          <w:bCs/>
        </w:rPr>
        <w:t xml:space="preserve">Desired </w:t>
      </w:r>
      <w:r w:rsidR="007F03A9" w:rsidRPr="007F03A9">
        <w:rPr>
          <w:b/>
          <w:bCs/>
        </w:rPr>
        <w:t>Gains:</w:t>
      </w:r>
      <w:r w:rsidR="007F03A9" w:rsidRPr="007F03A9">
        <w:t xml:space="preserve"> Discuss the outcomes, aspirations, and positive results the customer desires</w:t>
      </w:r>
      <w:r>
        <w:t xml:space="preserve"> with respect to the final opportunity statement</w:t>
      </w:r>
      <w:r w:rsidRPr="007F03A9">
        <w:t>.</w:t>
      </w:r>
    </w:p>
    <w:p w14:paraId="0D3DB894" w14:textId="77777777" w:rsidR="007F03A9" w:rsidRPr="007F03A9" w:rsidRDefault="007F03A9" w:rsidP="009F15CE">
      <w:pPr>
        <w:numPr>
          <w:ilvl w:val="0"/>
          <w:numId w:val="25"/>
        </w:numPr>
      </w:pPr>
      <w:r w:rsidRPr="007F03A9">
        <w:rPr>
          <w:b/>
          <w:bCs/>
        </w:rPr>
        <w:t>Professional Tone &amp; Format</w:t>
      </w:r>
    </w:p>
    <w:p w14:paraId="13DEB247" w14:textId="77777777" w:rsidR="007F03A9" w:rsidRPr="007F03A9" w:rsidRDefault="007F03A9" w:rsidP="009F15CE">
      <w:pPr>
        <w:numPr>
          <w:ilvl w:val="1"/>
          <w:numId w:val="25"/>
        </w:numPr>
      </w:pPr>
      <w:r w:rsidRPr="007F03A9">
        <w:t xml:space="preserve">Write in </w:t>
      </w:r>
      <w:r w:rsidRPr="007F03A9">
        <w:rPr>
          <w:b/>
          <w:bCs/>
        </w:rPr>
        <w:t>complete, concise sentences</w:t>
      </w:r>
      <w:r w:rsidRPr="007F03A9">
        <w:t xml:space="preserve"> that convey an </w:t>
      </w:r>
      <w:r w:rsidRPr="007F03A9">
        <w:rPr>
          <w:b/>
          <w:bCs/>
        </w:rPr>
        <w:t>executive-level, professional</w:t>
      </w:r>
      <w:r w:rsidRPr="007F03A9">
        <w:t xml:space="preserve"> perspective.</w:t>
      </w:r>
    </w:p>
    <w:p w14:paraId="6169FD39" w14:textId="77777777" w:rsidR="007F03A9" w:rsidRPr="007F03A9" w:rsidRDefault="007F03A9" w:rsidP="009F15CE">
      <w:pPr>
        <w:numPr>
          <w:ilvl w:val="1"/>
          <w:numId w:val="25"/>
        </w:numPr>
      </w:pPr>
      <w:r w:rsidRPr="007F03A9">
        <w:t xml:space="preserve">Ensure each table cell is </w:t>
      </w:r>
      <w:r w:rsidRPr="007F03A9">
        <w:rPr>
          <w:b/>
          <w:bCs/>
        </w:rPr>
        <w:t>information-rich</w:t>
      </w:r>
      <w:r w:rsidRPr="007F03A9">
        <w:t xml:space="preserve"> with </w:t>
      </w:r>
      <w:r w:rsidRPr="007F03A9">
        <w:rPr>
          <w:b/>
          <w:bCs/>
        </w:rPr>
        <w:t>practical insights</w:t>
      </w:r>
      <w:r w:rsidRPr="007F03A9">
        <w:t>, implications, and examples or use cases where appropriate.</w:t>
      </w:r>
    </w:p>
    <w:p w14:paraId="3A244CB9" w14:textId="77777777" w:rsidR="007F03A9" w:rsidRPr="007F03A9" w:rsidRDefault="007F03A9" w:rsidP="009F15CE">
      <w:pPr>
        <w:numPr>
          <w:ilvl w:val="1"/>
          <w:numId w:val="25"/>
        </w:numPr>
      </w:pPr>
      <w:r w:rsidRPr="007F03A9">
        <w:rPr>
          <w:b/>
          <w:bCs/>
        </w:rPr>
        <w:t>Use headings and bullet points</w:t>
      </w:r>
      <w:r w:rsidRPr="007F03A9">
        <w:t xml:space="preserve"> (where relevant) within each cell for clarity.</w:t>
      </w:r>
    </w:p>
    <w:p w14:paraId="1DA026F5" w14:textId="77777777" w:rsidR="007F03A9" w:rsidRPr="007F03A9" w:rsidRDefault="007F03A9" w:rsidP="009F15CE">
      <w:pPr>
        <w:numPr>
          <w:ilvl w:val="0"/>
          <w:numId w:val="25"/>
        </w:numPr>
      </w:pPr>
      <w:r w:rsidRPr="007F03A9">
        <w:rPr>
          <w:b/>
          <w:bCs/>
        </w:rPr>
        <w:t>Customization &amp; Examples</w:t>
      </w:r>
    </w:p>
    <w:p w14:paraId="24033F00" w14:textId="77777777" w:rsidR="007F03A9" w:rsidRPr="007F03A9" w:rsidRDefault="00C61D2F" w:rsidP="009F15CE">
      <w:pPr>
        <w:numPr>
          <w:ilvl w:val="1"/>
          <w:numId w:val="25"/>
        </w:numPr>
      </w:pPr>
      <w:r>
        <w:t>I</w:t>
      </w:r>
      <w:r w:rsidR="007F03A9" w:rsidRPr="007F03A9">
        <w:t xml:space="preserve">ncorporate </w:t>
      </w:r>
      <w:r w:rsidR="007F03A9" w:rsidRPr="007F03A9">
        <w:rPr>
          <w:b/>
          <w:bCs/>
        </w:rPr>
        <w:t>industry insights</w:t>
      </w:r>
      <w:r w:rsidR="007F03A9" w:rsidRPr="007F03A9">
        <w:t xml:space="preserve">, </w:t>
      </w:r>
      <w:r w:rsidR="007F03A9" w:rsidRPr="007F03A9">
        <w:rPr>
          <w:b/>
          <w:bCs/>
        </w:rPr>
        <w:t>target market nuances</w:t>
      </w:r>
      <w:r w:rsidR="007F03A9" w:rsidRPr="007F03A9">
        <w:t xml:space="preserve">, or </w:t>
      </w:r>
      <w:r w:rsidR="007F03A9" w:rsidRPr="007F03A9">
        <w:rPr>
          <w:b/>
          <w:bCs/>
        </w:rPr>
        <w:t>competitive advantages</w:t>
      </w:r>
      <w:r w:rsidR="007F03A9" w:rsidRPr="007F03A9">
        <w:t xml:space="preserve"> specific to </w:t>
      </w:r>
      <w:r>
        <w:t>the</w:t>
      </w:r>
      <w:r w:rsidR="00B92557">
        <w:t xml:space="preserve"> </w:t>
      </w:r>
      <w:r>
        <w:t>idea.</w:t>
      </w:r>
    </w:p>
    <w:p w14:paraId="2B94AD1B" w14:textId="77777777" w:rsidR="007F03A9" w:rsidRPr="007F03A9" w:rsidRDefault="007F03A9" w:rsidP="009F15CE">
      <w:pPr>
        <w:numPr>
          <w:ilvl w:val="1"/>
          <w:numId w:val="25"/>
        </w:numPr>
      </w:pPr>
      <w:r w:rsidRPr="007F03A9">
        <w:t xml:space="preserve">Reference </w:t>
      </w:r>
      <w:r w:rsidRPr="007F03A9">
        <w:rPr>
          <w:b/>
          <w:bCs/>
        </w:rPr>
        <w:t>specific features</w:t>
      </w:r>
      <w:r w:rsidRPr="007F03A9">
        <w:t>, functions, or components that differentiate the offering.</w:t>
      </w:r>
    </w:p>
    <w:p w14:paraId="01C1B0F1" w14:textId="77777777" w:rsidR="007F03A9" w:rsidRPr="007F03A9" w:rsidRDefault="007F03A9" w:rsidP="009F15CE">
      <w:pPr>
        <w:numPr>
          <w:ilvl w:val="0"/>
          <w:numId w:val="25"/>
        </w:numPr>
      </w:pPr>
      <w:r w:rsidRPr="007F03A9">
        <w:rPr>
          <w:b/>
          <w:bCs/>
        </w:rPr>
        <w:t>Final Output Requirements</w:t>
      </w:r>
    </w:p>
    <w:p w14:paraId="7EADAFA4" w14:textId="77777777" w:rsidR="007F03A9" w:rsidRPr="007F03A9" w:rsidRDefault="007F03A9" w:rsidP="009F15CE">
      <w:pPr>
        <w:numPr>
          <w:ilvl w:val="1"/>
          <w:numId w:val="25"/>
        </w:numPr>
      </w:pPr>
      <w:r w:rsidRPr="007F03A9">
        <w:t xml:space="preserve">Provide the </w:t>
      </w:r>
      <w:r w:rsidRPr="007F03A9">
        <w:rPr>
          <w:b/>
          <w:bCs/>
        </w:rPr>
        <w:t>Value Proposition Canvas</w:t>
      </w:r>
      <w:r w:rsidRPr="007F03A9">
        <w:t xml:space="preserve"> in </w:t>
      </w:r>
      <w:r w:rsidR="006543B2">
        <w:rPr>
          <w:b/>
          <w:bCs/>
        </w:rPr>
        <w:t xml:space="preserve">a </w:t>
      </w:r>
      <w:r w:rsidRPr="007F03A9">
        <w:rPr>
          <w:b/>
          <w:bCs/>
        </w:rPr>
        <w:t>table format</w:t>
      </w:r>
      <w:r w:rsidRPr="007F03A9">
        <w:t>, ensuring it neatly aligns the Value Map and Customer Profile side by side.</w:t>
      </w:r>
    </w:p>
    <w:p w14:paraId="68381938" w14:textId="77777777" w:rsidR="007F03A9" w:rsidRPr="007F03A9" w:rsidRDefault="007F03A9" w:rsidP="009F15CE">
      <w:pPr>
        <w:numPr>
          <w:ilvl w:val="1"/>
          <w:numId w:val="25"/>
        </w:numPr>
      </w:pPr>
      <w:r w:rsidRPr="007F03A9">
        <w:t xml:space="preserve">Make sure each column and row </w:t>
      </w:r>
      <w:r w:rsidR="00961088" w:rsidRPr="007F03A9">
        <w:t>are</w:t>
      </w:r>
      <w:r w:rsidRPr="007F03A9">
        <w:t xml:space="preserve"> clearly </w:t>
      </w:r>
      <w:r w:rsidR="00961088" w:rsidRPr="007F03A9">
        <w:t>labelled</w:t>
      </w:r>
      <w:r w:rsidRPr="007F03A9">
        <w:t>, and the content is easy to read.</w:t>
      </w:r>
    </w:p>
    <w:p w14:paraId="4B2C66D0" w14:textId="77777777" w:rsidR="007F03A9" w:rsidRPr="007F03A9" w:rsidRDefault="007F03A9" w:rsidP="007F03A9">
      <w:r w:rsidRPr="007F03A9">
        <w:rPr>
          <w:b/>
          <w:bCs/>
        </w:rPr>
        <w:t>Prompt to the Model:</w:t>
      </w:r>
    </w:p>
    <w:p w14:paraId="017121DE" w14:textId="77777777" w:rsidR="007F03A9" w:rsidRPr="007F03A9" w:rsidRDefault="007F03A9" w:rsidP="007F03A9">
      <w:r w:rsidRPr="007F03A9">
        <w:t xml:space="preserve">Please create a comprehensive, expert-level Value Proposition Canvas for the idea, in a classic two-sided table format. </w:t>
      </w:r>
      <w:r w:rsidR="0033221C">
        <w:t xml:space="preserve">Format the table as </w:t>
      </w:r>
      <w:r w:rsidR="00FA3D40">
        <w:t>follows:</w:t>
      </w:r>
      <w:r w:rsidR="0033221C">
        <w:t xml:space="preserve"> </w:t>
      </w:r>
      <w:r w:rsidR="00961088" w:rsidRPr="007F03A9">
        <w:t xml:space="preserve">The </w:t>
      </w:r>
      <w:r w:rsidR="00961088">
        <w:t>left</w:t>
      </w:r>
      <w:r w:rsidR="00961088" w:rsidRPr="007F03A9">
        <w:t xml:space="preserve"> side (Customer Profile) should detail the Customer Jobs, Pain</w:t>
      </w:r>
      <w:r w:rsidR="00961088">
        <w:t xml:space="preserve"> Points</w:t>
      </w:r>
      <w:r w:rsidR="00961088" w:rsidRPr="007F03A9">
        <w:t xml:space="preserve">, and </w:t>
      </w:r>
      <w:r w:rsidR="00961088">
        <w:t xml:space="preserve">Desired </w:t>
      </w:r>
      <w:r w:rsidR="00961088" w:rsidRPr="007F03A9">
        <w:t>Gains. Include extensive detail and professional insight in each cell</w:t>
      </w:r>
      <w:r w:rsidR="00961088" w:rsidRPr="007F03A9">
        <w:rPr>
          <w:b/>
          <w:bCs/>
        </w:rPr>
        <w:t>.</w:t>
      </w:r>
      <w:r w:rsidR="00961088">
        <w:t xml:space="preserve"> </w:t>
      </w:r>
      <w:r w:rsidRPr="007F03A9">
        <w:t xml:space="preserve">The </w:t>
      </w:r>
      <w:r w:rsidR="00961088">
        <w:t>right</w:t>
      </w:r>
      <w:r w:rsidRPr="007F03A9">
        <w:t xml:space="preserve"> side (Value Map) should detail the company’s Products &amp; Services, Pain Relievers, and Gain Creators. </w:t>
      </w:r>
    </w:p>
    <w:p w14:paraId="6C2CEF21" w14:textId="77777777" w:rsidR="007F03A9" w:rsidRPr="007F03A9" w:rsidRDefault="00000000" w:rsidP="007F03A9">
      <w:r>
        <w:pict w14:anchorId="5D59A252">
          <v:rect id="_x0000_i1025" style="width:0;height:1.5pt" o:hralign="center" o:hrstd="t" o:hr="t" fillcolor="#a0a0a0" stroked="f"/>
        </w:pict>
      </w:r>
    </w:p>
    <w:p w14:paraId="12DEA8A6" w14:textId="77777777" w:rsidR="007F03A9" w:rsidRDefault="007F03A9" w:rsidP="007F03A9">
      <w:pPr>
        <w:rPr>
          <w:b/>
          <w:bCs/>
        </w:rPr>
      </w:pPr>
      <w:r w:rsidRPr="007F03A9">
        <w:rPr>
          <w:b/>
          <w:bCs/>
        </w:rPr>
        <w:t>Example of the Table Layout (simplified)</w:t>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4725"/>
        <w:gridCol w:w="4285"/>
      </w:tblGrid>
      <w:tr w:rsidR="00F160EF" w:rsidRPr="00667FBE" w14:paraId="7FC0B377" w14:textId="77777777" w:rsidTr="00C5558C">
        <w:trPr>
          <w:tblHeade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02F8974A" w14:textId="77777777" w:rsidR="00F160EF" w:rsidRPr="00667FBE" w:rsidRDefault="00F160EF" w:rsidP="001475A5">
            <w:pPr>
              <w:rPr>
                <w:b/>
                <w:bCs/>
              </w:rPr>
            </w:pPr>
            <w:r w:rsidRPr="00667FBE">
              <w:rPr>
                <w:b/>
                <w:bCs/>
              </w:rPr>
              <w:t>Customer Profile</w:t>
            </w:r>
          </w:p>
        </w:tc>
        <w:tc>
          <w:tcPr>
            <w:tcW w:w="0" w:type="auto"/>
            <w:tcBorders>
              <w:top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15D0A117" w14:textId="77777777" w:rsidR="00F160EF" w:rsidRPr="00667FBE" w:rsidRDefault="00F160EF" w:rsidP="001475A5">
            <w:pPr>
              <w:rPr>
                <w:b/>
                <w:bCs/>
              </w:rPr>
            </w:pPr>
            <w:r w:rsidRPr="00667FBE">
              <w:rPr>
                <w:b/>
                <w:bCs/>
              </w:rPr>
              <w:t>Value Map</w:t>
            </w:r>
          </w:p>
        </w:tc>
      </w:tr>
      <w:tr w:rsidR="00F160EF" w:rsidRPr="00667FBE" w14:paraId="20573B15" w14:textId="77777777" w:rsidTr="00C5558C">
        <w:trPr>
          <w:tblCellSpacing w:w="15" w:type="dxa"/>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1EB1D159" w14:textId="77777777" w:rsidR="00F160EF" w:rsidRPr="00667FBE" w:rsidRDefault="00F160EF" w:rsidP="001475A5">
            <w:r w:rsidRPr="00667FBE">
              <w:rPr>
                <w:b/>
                <w:bCs/>
              </w:rPr>
              <w:t>Customer Jobs</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26B8F337" w14:textId="77777777" w:rsidR="00F160EF" w:rsidRPr="00667FBE" w:rsidRDefault="00F160EF" w:rsidP="001475A5">
            <w:r w:rsidRPr="00667FBE">
              <w:rPr>
                <w:b/>
                <w:bCs/>
              </w:rPr>
              <w:t>Products &amp; Services</w:t>
            </w:r>
          </w:p>
        </w:tc>
      </w:tr>
      <w:tr w:rsidR="00F160EF" w:rsidRPr="00667FBE" w14:paraId="13DAB4FC" w14:textId="77777777" w:rsidTr="00C5558C">
        <w:trPr>
          <w:tblCellSpacing w:w="15" w:type="dxa"/>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4D824DA6" w14:textId="77777777" w:rsidR="00F160EF" w:rsidRPr="00667FBE" w:rsidRDefault="00F160EF" w:rsidP="001475A5">
            <w:pPr>
              <w:rPr>
                <w:sz w:val="20"/>
                <w:szCs w:val="20"/>
              </w:rPr>
            </w:pPr>
            <w:r w:rsidRPr="00667FBE">
              <w:rPr>
                <w:sz w:val="20"/>
                <w:szCs w:val="20"/>
              </w:rPr>
              <w:lastRenderedPageBreak/>
              <w:t>- List the tasks, problems, or needs the customer is trying to address.</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1AE9BBEA" w14:textId="77777777" w:rsidR="00F160EF" w:rsidRPr="00667FBE" w:rsidRDefault="00F160EF" w:rsidP="001475A5">
            <w:pPr>
              <w:rPr>
                <w:sz w:val="20"/>
                <w:szCs w:val="20"/>
              </w:rPr>
            </w:pPr>
            <w:r w:rsidRPr="00667FBE">
              <w:rPr>
                <w:sz w:val="20"/>
                <w:szCs w:val="20"/>
              </w:rPr>
              <w:t>- Describe the products and services the company offers to help the customer get their jobs done.</w:t>
            </w:r>
          </w:p>
        </w:tc>
      </w:tr>
      <w:tr w:rsidR="00F160EF" w:rsidRPr="00667FBE" w14:paraId="16D5E115" w14:textId="77777777" w:rsidTr="00C5558C">
        <w:trPr>
          <w:tblCellSpacing w:w="15" w:type="dxa"/>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485DEB22" w14:textId="77777777" w:rsidR="00F160EF" w:rsidRPr="00667FBE" w:rsidRDefault="00F160EF" w:rsidP="001475A5">
            <w:r w:rsidRPr="00667FBE">
              <w:rPr>
                <w:b/>
                <w:bCs/>
              </w:rPr>
              <w:t>Pain</w:t>
            </w:r>
            <w:r w:rsidR="00FD0B70">
              <w:rPr>
                <w:b/>
                <w:bCs/>
              </w:rPr>
              <w:t xml:space="preserve"> Points</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56124B0C" w14:textId="77777777" w:rsidR="00F160EF" w:rsidRPr="00667FBE" w:rsidRDefault="00F160EF" w:rsidP="001475A5">
            <w:r w:rsidRPr="00667FBE">
              <w:rPr>
                <w:b/>
                <w:bCs/>
              </w:rPr>
              <w:t>Pain Relievers</w:t>
            </w:r>
          </w:p>
        </w:tc>
      </w:tr>
      <w:tr w:rsidR="00F160EF" w:rsidRPr="00667FBE" w14:paraId="7B0E5271" w14:textId="77777777" w:rsidTr="00C5558C">
        <w:trPr>
          <w:tblCellSpacing w:w="15" w:type="dxa"/>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26288E50" w14:textId="77777777" w:rsidR="00F160EF" w:rsidRPr="00667FBE" w:rsidRDefault="00F160EF" w:rsidP="001475A5">
            <w:pPr>
              <w:rPr>
                <w:sz w:val="20"/>
                <w:szCs w:val="20"/>
              </w:rPr>
            </w:pPr>
            <w:r w:rsidRPr="00667FBE">
              <w:rPr>
                <w:sz w:val="20"/>
                <w:szCs w:val="20"/>
              </w:rPr>
              <w:t>- Identify the negative experiences, emotions, or risks the customer faces while trying to get their jobs done.</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7CE868ED" w14:textId="77777777" w:rsidR="00F160EF" w:rsidRPr="00667FBE" w:rsidRDefault="00F160EF" w:rsidP="001475A5">
            <w:pPr>
              <w:rPr>
                <w:sz w:val="20"/>
                <w:szCs w:val="20"/>
              </w:rPr>
            </w:pPr>
            <w:r w:rsidRPr="00667FBE">
              <w:rPr>
                <w:sz w:val="20"/>
                <w:szCs w:val="20"/>
              </w:rPr>
              <w:t>- Explain how the company's products and services alleviate these pains.</w:t>
            </w:r>
          </w:p>
        </w:tc>
      </w:tr>
      <w:tr w:rsidR="00F160EF" w:rsidRPr="00667FBE" w14:paraId="6542DB91" w14:textId="77777777" w:rsidTr="00C5558C">
        <w:trPr>
          <w:tblCellSpacing w:w="15" w:type="dxa"/>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6F7DAD1D" w14:textId="77777777" w:rsidR="00F160EF" w:rsidRPr="00667FBE" w:rsidRDefault="00FD0B70" w:rsidP="001475A5">
            <w:r>
              <w:rPr>
                <w:b/>
                <w:bCs/>
              </w:rPr>
              <w:t xml:space="preserve">Desired </w:t>
            </w:r>
            <w:r w:rsidR="00F160EF" w:rsidRPr="00667FBE">
              <w:rPr>
                <w:b/>
                <w:bCs/>
              </w:rPr>
              <w:t>Gains</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43671950" w14:textId="77777777" w:rsidR="00F160EF" w:rsidRPr="00667FBE" w:rsidRDefault="00F160EF" w:rsidP="001475A5">
            <w:r w:rsidRPr="00667FBE">
              <w:rPr>
                <w:b/>
                <w:bCs/>
              </w:rPr>
              <w:t>Gain Creators</w:t>
            </w:r>
          </w:p>
        </w:tc>
      </w:tr>
      <w:tr w:rsidR="00F160EF" w:rsidRPr="00667FBE" w14:paraId="0D3102EA" w14:textId="77777777" w:rsidTr="00C5558C">
        <w:trPr>
          <w:tblCellSpacing w:w="15" w:type="dxa"/>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90" w:type="dxa"/>
              <w:right w:w="120" w:type="dxa"/>
            </w:tcMar>
            <w:hideMark/>
          </w:tcPr>
          <w:p w14:paraId="50EE2AC8" w14:textId="77777777" w:rsidR="00F160EF" w:rsidRPr="00667FBE" w:rsidRDefault="00F160EF" w:rsidP="001475A5">
            <w:pPr>
              <w:rPr>
                <w:sz w:val="20"/>
                <w:szCs w:val="20"/>
              </w:rPr>
            </w:pPr>
            <w:r w:rsidRPr="00667FBE">
              <w:rPr>
                <w:sz w:val="20"/>
                <w:szCs w:val="20"/>
              </w:rPr>
              <w:t>- Highlight the benefits, positive outcomes, or aspirations the customer wants to achieve.</w:t>
            </w:r>
          </w:p>
        </w:tc>
        <w:tc>
          <w:tcPr>
            <w:tcW w:w="0" w:type="auto"/>
            <w:tcBorders>
              <w:bottom w:val="single" w:sz="6" w:space="0" w:color="auto"/>
              <w:right w:val="single" w:sz="6" w:space="0" w:color="auto"/>
            </w:tcBorders>
            <w:shd w:val="clear" w:color="auto" w:fill="FAFAFA"/>
            <w:tcMar>
              <w:top w:w="120" w:type="dxa"/>
              <w:left w:w="180" w:type="dxa"/>
              <w:bottom w:w="90" w:type="dxa"/>
              <w:right w:w="120" w:type="dxa"/>
            </w:tcMar>
            <w:hideMark/>
          </w:tcPr>
          <w:p w14:paraId="5BEC2414" w14:textId="77777777" w:rsidR="00F160EF" w:rsidRPr="00667FBE" w:rsidRDefault="00F160EF" w:rsidP="001475A5">
            <w:pPr>
              <w:rPr>
                <w:sz w:val="20"/>
                <w:szCs w:val="20"/>
              </w:rPr>
            </w:pPr>
            <w:r w:rsidRPr="00667FBE">
              <w:rPr>
                <w:sz w:val="20"/>
                <w:szCs w:val="20"/>
              </w:rPr>
              <w:t>- Detail how the company's products and services create these gains for the customer.</w:t>
            </w:r>
          </w:p>
        </w:tc>
      </w:tr>
    </w:tbl>
    <w:p w14:paraId="2C4970D9" w14:textId="77777777" w:rsidR="007F03A9" w:rsidRDefault="007F03A9" w:rsidP="007F03A9">
      <w:pPr>
        <w:rPr>
          <w:b/>
          <w:bCs/>
        </w:rPr>
      </w:pPr>
    </w:p>
    <w:p w14:paraId="187B0442" w14:textId="77777777" w:rsidR="007F03A9" w:rsidRPr="007F03A9" w:rsidRDefault="007F03A9" w:rsidP="007F03A9">
      <w:r w:rsidRPr="007F03A9">
        <w:t xml:space="preserve">Replace the bullets and placeholders with </w:t>
      </w:r>
      <w:r w:rsidRPr="007F03A9">
        <w:rPr>
          <w:b/>
          <w:bCs/>
        </w:rPr>
        <w:t>in-depth, context-specific insights</w:t>
      </w:r>
      <w:r w:rsidRPr="007F03A9">
        <w:t xml:space="preserve"> for your final result.</w:t>
      </w:r>
    </w:p>
    <w:p w14:paraId="425F2022" w14:textId="77777777" w:rsidR="003B36C4" w:rsidRDefault="003B36C4">
      <w:pPr>
        <w:rPr>
          <w:lang w:val="en-GB"/>
        </w:rPr>
      </w:pPr>
      <w:r>
        <w:rPr>
          <w:lang w:val="en-GB"/>
        </w:rPr>
        <w:br w:type="page"/>
      </w:r>
    </w:p>
    <w:p w14:paraId="56608F1E" w14:textId="77777777" w:rsidR="003B36C4" w:rsidRDefault="003B36C4" w:rsidP="003B36C4">
      <w:pPr>
        <w:pStyle w:val="Heading1"/>
        <w:rPr>
          <w:lang w:val="en-GB"/>
        </w:rPr>
      </w:pPr>
      <w:r>
        <w:rPr>
          <w:lang w:val="en-GB"/>
        </w:rPr>
        <w:lastRenderedPageBreak/>
        <w:t>Create a prototype Business Model Canvas</w:t>
      </w:r>
    </w:p>
    <w:p w14:paraId="515F58C6" w14:textId="77777777" w:rsidR="003B36C4" w:rsidRDefault="003B36C4" w:rsidP="003B36C4"/>
    <w:p w14:paraId="51DD8CD4" w14:textId="77777777" w:rsidR="003B36C4" w:rsidRPr="00D95774" w:rsidRDefault="003B36C4" w:rsidP="003B36C4">
      <w:pPr>
        <w:pBdr>
          <w:bottom w:val="single" w:sz="6" w:space="1" w:color="auto"/>
        </w:pBdr>
        <w:rPr>
          <w:sz w:val="28"/>
          <w:szCs w:val="28"/>
        </w:rPr>
      </w:pPr>
      <w:r w:rsidRPr="00D81B7C">
        <w:rPr>
          <w:sz w:val="28"/>
          <w:szCs w:val="28"/>
        </w:rPr>
        <w:t>Prompt:</w:t>
      </w:r>
    </w:p>
    <w:p w14:paraId="3B70863F" w14:textId="5E81D438" w:rsidR="00F73B4E" w:rsidRDefault="003B36C4" w:rsidP="00F73B4E">
      <w:r w:rsidRPr="007F03A9">
        <w:rPr>
          <w:b/>
          <w:bCs/>
        </w:rPr>
        <w:t>Role/Context:</w:t>
      </w:r>
      <w:r w:rsidRPr="007F03A9">
        <w:br/>
      </w:r>
      <w:r>
        <w:t>For this task y</w:t>
      </w:r>
      <w:r w:rsidRPr="007F03A9">
        <w:t xml:space="preserve">ou are a seasoned business strategist and consultant with deep expertise in </w:t>
      </w:r>
      <w:r w:rsidR="00F73B4E" w:rsidRPr="00F73B4E">
        <w:t xml:space="preserve">designing, </w:t>
      </w:r>
      <w:r w:rsidR="00A6525D" w:rsidRPr="00F73B4E">
        <w:t>analysing</w:t>
      </w:r>
      <w:r w:rsidR="00F73B4E" w:rsidRPr="00F73B4E">
        <w:t xml:space="preserve">, and refining business models. </w:t>
      </w:r>
      <w:r w:rsidR="00A6525D">
        <w:t>We</w:t>
      </w:r>
      <w:r w:rsidR="00F73B4E" w:rsidRPr="00F73B4E">
        <w:t xml:space="preserve"> have identified </w:t>
      </w:r>
      <w:r w:rsidR="0081173B">
        <w:t>top ranked</w:t>
      </w:r>
      <w:r w:rsidR="000D74A6" w:rsidRPr="000D74A6">
        <w:rPr>
          <w:b/>
          <w:bCs/>
          <w:color w:val="0070C0"/>
        </w:rPr>
        <w:t xml:space="preserve"> </w:t>
      </w:r>
      <w:r w:rsidR="00F73B4E" w:rsidRPr="000A5799">
        <w:rPr>
          <w:b/>
          <w:bCs/>
        </w:rPr>
        <w:t>idea</w:t>
      </w:r>
      <w:r w:rsidR="00F73B4E" w:rsidRPr="00A6525D">
        <w:rPr>
          <w:color w:val="0070C0"/>
        </w:rPr>
        <w:t xml:space="preserve"> </w:t>
      </w:r>
      <w:r w:rsidR="00F73B4E" w:rsidRPr="00F73B4E">
        <w:t xml:space="preserve">and now need to construct a </w:t>
      </w:r>
      <w:r w:rsidR="00F73B4E" w:rsidRPr="00F73B4E">
        <w:rPr>
          <w:b/>
          <w:bCs/>
        </w:rPr>
        <w:t>Business Model Canvas</w:t>
      </w:r>
      <w:r w:rsidR="00F73B4E" w:rsidRPr="00F73B4E">
        <w:t xml:space="preserve"> at an expert level. The canvas should depict how the </w:t>
      </w:r>
      <w:r w:rsidR="00F73B4E" w:rsidRPr="00F73B4E">
        <w:rPr>
          <w:b/>
          <w:bCs/>
        </w:rPr>
        <w:t>company</w:t>
      </w:r>
      <w:r w:rsidR="00F73B4E" w:rsidRPr="00F73B4E">
        <w:t xml:space="preserve"> (provider) delivers value to the </w:t>
      </w:r>
      <w:r w:rsidR="00F73B4E" w:rsidRPr="00F73B4E">
        <w:rPr>
          <w:b/>
          <w:bCs/>
        </w:rPr>
        <w:t>customer</w:t>
      </w:r>
      <w:r w:rsidR="00F73B4E" w:rsidRPr="00F73B4E">
        <w:t xml:space="preserve"> (buyer/user).</w:t>
      </w:r>
    </w:p>
    <w:p w14:paraId="66DAE192" w14:textId="77777777" w:rsidR="004D2450" w:rsidRDefault="004D2450" w:rsidP="004D2450">
      <w:r>
        <w:t xml:space="preserve">The Company is: </w:t>
      </w:r>
      <w:r w:rsidR="0007308D">
        <w:rPr>
          <w:color w:val="0070C0"/>
        </w:rPr>
        <w:t>Company</w:t>
      </w:r>
    </w:p>
    <w:p w14:paraId="760C9133" w14:textId="77777777" w:rsidR="004D2450" w:rsidRDefault="004D2450" w:rsidP="00F73B4E">
      <w:r>
        <w:t>The Customer</w:t>
      </w:r>
      <w:r w:rsidR="0007308D">
        <w:t xml:space="preserve"> / User</w:t>
      </w:r>
      <w:r>
        <w:t xml:space="preserve"> is: </w:t>
      </w:r>
      <w:r w:rsidR="0007308D">
        <w:rPr>
          <w:color w:val="0070C0"/>
        </w:rPr>
        <w:t>Customer / User</w:t>
      </w:r>
    </w:p>
    <w:p w14:paraId="5B2B58B2" w14:textId="77777777" w:rsidR="004D2450" w:rsidRPr="00F73B4E" w:rsidRDefault="004D2450" w:rsidP="00F73B4E"/>
    <w:p w14:paraId="28F69894" w14:textId="77777777" w:rsidR="00F73B4E" w:rsidRPr="00F73B4E" w:rsidRDefault="00F73B4E" w:rsidP="00F73B4E">
      <w:r w:rsidRPr="00F73B4E">
        <w:rPr>
          <w:b/>
          <w:bCs/>
        </w:rPr>
        <w:t>Key Instructions:</w:t>
      </w:r>
    </w:p>
    <w:p w14:paraId="17483F88" w14:textId="77777777" w:rsidR="00F73B4E" w:rsidRPr="00F73B4E" w:rsidRDefault="00F73B4E" w:rsidP="009F15CE">
      <w:pPr>
        <w:numPr>
          <w:ilvl w:val="0"/>
          <w:numId w:val="26"/>
        </w:numPr>
      </w:pPr>
      <w:r w:rsidRPr="00F73B4E">
        <w:rPr>
          <w:b/>
          <w:bCs/>
        </w:rPr>
        <w:t>Overall Structure</w:t>
      </w:r>
    </w:p>
    <w:p w14:paraId="49BA0F1C" w14:textId="77777777" w:rsidR="00F73B4E" w:rsidRPr="00F73B4E" w:rsidRDefault="00F73B4E" w:rsidP="009F15CE">
      <w:pPr>
        <w:numPr>
          <w:ilvl w:val="1"/>
          <w:numId w:val="26"/>
        </w:numPr>
      </w:pPr>
      <w:r w:rsidRPr="00F73B4E">
        <w:t xml:space="preserve">Present a </w:t>
      </w:r>
      <w:r w:rsidRPr="00F73B4E">
        <w:rPr>
          <w:b/>
          <w:bCs/>
        </w:rPr>
        <w:t>Business Model Canvas</w:t>
      </w:r>
      <w:r w:rsidRPr="00F73B4E">
        <w:t xml:space="preserve"> in a </w:t>
      </w:r>
      <w:r w:rsidRPr="00F73B4E">
        <w:rPr>
          <w:b/>
          <w:bCs/>
        </w:rPr>
        <w:t>table format</w:t>
      </w:r>
      <w:r w:rsidRPr="00F73B4E">
        <w:t xml:space="preserve"> covering the </w:t>
      </w:r>
      <w:r w:rsidRPr="00F73B4E">
        <w:rPr>
          <w:b/>
          <w:bCs/>
        </w:rPr>
        <w:t>9 standard building blocks</w:t>
      </w:r>
      <w:r w:rsidRPr="00F73B4E">
        <w:t>:</w:t>
      </w:r>
    </w:p>
    <w:p w14:paraId="01E282B0" w14:textId="77777777" w:rsidR="000A5799" w:rsidRPr="00F73B4E" w:rsidRDefault="000A5799" w:rsidP="009F15CE">
      <w:pPr>
        <w:numPr>
          <w:ilvl w:val="2"/>
          <w:numId w:val="26"/>
        </w:numPr>
      </w:pPr>
      <w:r w:rsidRPr="00F73B4E">
        <w:rPr>
          <w:b/>
          <w:bCs/>
        </w:rPr>
        <w:t>Customer Segments</w:t>
      </w:r>
    </w:p>
    <w:p w14:paraId="69BC416C" w14:textId="77777777" w:rsidR="000A5799" w:rsidRPr="000A5799" w:rsidRDefault="000A5799" w:rsidP="009F15CE">
      <w:pPr>
        <w:numPr>
          <w:ilvl w:val="2"/>
          <w:numId w:val="26"/>
        </w:numPr>
      </w:pPr>
      <w:r w:rsidRPr="00F73B4E">
        <w:rPr>
          <w:b/>
          <w:bCs/>
        </w:rPr>
        <w:t>Value Proposition</w:t>
      </w:r>
    </w:p>
    <w:p w14:paraId="7626C1DF" w14:textId="77777777" w:rsidR="000A5799" w:rsidRPr="000A5799" w:rsidRDefault="000A5799" w:rsidP="009F15CE">
      <w:pPr>
        <w:numPr>
          <w:ilvl w:val="2"/>
          <w:numId w:val="26"/>
        </w:numPr>
      </w:pPr>
      <w:r w:rsidRPr="00F73B4E">
        <w:rPr>
          <w:b/>
          <w:bCs/>
        </w:rPr>
        <w:t>Channels</w:t>
      </w:r>
    </w:p>
    <w:p w14:paraId="47E87F99" w14:textId="77777777" w:rsidR="000A5799" w:rsidRPr="000A5799" w:rsidRDefault="000A5799" w:rsidP="009F15CE">
      <w:pPr>
        <w:numPr>
          <w:ilvl w:val="2"/>
          <w:numId w:val="26"/>
        </w:numPr>
      </w:pPr>
      <w:r w:rsidRPr="00F73B4E">
        <w:rPr>
          <w:b/>
          <w:bCs/>
        </w:rPr>
        <w:t>Customer Relationships</w:t>
      </w:r>
    </w:p>
    <w:p w14:paraId="3D73E686" w14:textId="77777777" w:rsidR="000A5799" w:rsidRPr="000A5799" w:rsidRDefault="000A5799" w:rsidP="009F15CE">
      <w:pPr>
        <w:numPr>
          <w:ilvl w:val="2"/>
          <w:numId w:val="26"/>
        </w:numPr>
      </w:pPr>
      <w:r w:rsidRPr="00F73B4E">
        <w:rPr>
          <w:b/>
          <w:bCs/>
        </w:rPr>
        <w:t>Key Resources</w:t>
      </w:r>
    </w:p>
    <w:p w14:paraId="225F89A2" w14:textId="77777777" w:rsidR="000A5799" w:rsidRPr="000A5799" w:rsidRDefault="000A5799" w:rsidP="009F15CE">
      <w:pPr>
        <w:numPr>
          <w:ilvl w:val="2"/>
          <w:numId w:val="26"/>
        </w:numPr>
      </w:pPr>
      <w:r w:rsidRPr="00F73B4E">
        <w:rPr>
          <w:b/>
          <w:bCs/>
        </w:rPr>
        <w:t>Key Activities</w:t>
      </w:r>
    </w:p>
    <w:p w14:paraId="462FD55B" w14:textId="77777777" w:rsidR="00F73B4E" w:rsidRPr="00F73B4E" w:rsidRDefault="00F73B4E" w:rsidP="009F15CE">
      <w:pPr>
        <w:numPr>
          <w:ilvl w:val="2"/>
          <w:numId w:val="26"/>
        </w:numPr>
      </w:pPr>
      <w:r w:rsidRPr="00F73B4E">
        <w:rPr>
          <w:b/>
          <w:bCs/>
        </w:rPr>
        <w:t>Key Partners</w:t>
      </w:r>
    </w:p>
    <w:p w14:paraId="3418E52B" w14:textId="77777777" w:rsidR="00F73B4E" w:rsidRPr="00F73B4E" w:rsidRDefault="00F73B4E" w:rsidP="009F15CE">
      <w:pPr>
        <w:numPr>
          <w:ilvl w:val="2"/>
          <w:numId w:val="26"/>
        </w:numPr>
      </w:pPr>
      <w:r w:rsidRPr="00F73B4E">
        <w:rPr>
          <w:b/>
          <w:bCs/>
        </w:rPr>
        <w:t>Cost Structure</w:t>
      </w:r>
    </w:p>
    <w:p w14:paraId="3A1C65AF" w14:textId="77777777" w:rsidR="00F73B4E" w:rsidRPr="00F73B4E" w:rsidRDefault="00F73B4E" w:rsidP="009F15CE">
      <w:pPr>
        <w:numPr>
          <w:ilvl w:val="2"/>
          <w:numId w:val="26"/>
        </w:numPr>
      </w:pPr>
      <w:r w:rsidRPr="00F73B4E">
        <w:rPr>
          <w:b/>
          <w:bCs/>
        </w:rPr>
        <w:t>Revenue Streams</w:t>
      </w:r>
    </w:p>
    <w:p w14:paraId="6E75B3DA" w14:textId="77777777" w:rsidR="00F73B4E" w:rsidRPr="00F73B4E" w:rsidRDefault="00F73B4E" w:rsidP="009F15CE">
      <w:pPr>
        <w:numPr>
          <w:ilvl w:val="0"/>
          <w:numId w:val="26"/>
        </w:numPr>
      </w:pPr>
      <w:r w:rsidRPr="00F73B4E">
        <w:rPr>
          <w:b/>
          <w:bCs/>
        </w:rPr>
        <w:t>Depth and Clarity</w:t>
      </w:r>
    </w:p>
    <w:p w14:paraId="3481A4C3" w14:textId="77777777" w:rsidR="00F73B4E" w:rsidRPr="00F73B4E" w:rsidRDefault="00F73B4E" w:rsidP="009F15CE">
      <w:pPr>
        <w:numPr>
          <w:ilvl w:val="1"/>
          <w:numId w:val="26"/>
        </w:numPr>
      </w:pPr>
      <w:r w:rsidRPr="00F73B4E">
        <w:t xml:space="preserve">For each building block, provide </w:t>
      </w:r>
      <w:r w:rsidRPr="00F73B4E">
        <w:rPr>
          <w:b/>
          <w:bCs/>
        </w:rPr>
        <w:t>detailed, expert-level</w:t>
      </w:r>
      <w:r w:rsidRPr="00F73B4E">
        <w:t xml:space="preserve"> descriptions and insights, such as:</w:t>
      </w:r>
    </w:p>
    <w:p w14:paraId="6C9A9C56" w14:textId="77777777" w:rsidR="00D27ECF" w:rsidRDefault="00D27ECF" w:rsidP="009F15CE">
      <w:pPr>
        <w:numPr>
          <w:ilvl w:val="2"/>
          <w:numId w:val="27"/>
        </w:numPr>
      </w:pPr>
      <w:r w:rsidRPr="00F73B4E">
        <w:rPr>
          <w:b/>
          <w:bCs/>
        </w:rPr>
        <w:t>Customer Segments:</w:t>
      </w:r>
      <w:r w:rsidRPr="00F73B4E">
        <w:t xml:space="preserve"> Types or groups of customers targeted; may include different demographic or behavioural segments.</w:t>
      </w:r>
    </w:p>
    <w:p w14:paraId="026C84BC" w14:textId="77777777" w:rsidR="00D27ECF" w:rsidRDefault="00D27ECF" w:rsidP="009F15CE">
      <w:pPr>
        <w:numPr>
          <w:ilvl w:val="2"/>
          <w:numId w:val="27"/>
        </w:numPr>
      </w:pPr>
      <w:r w:rsidRPr="00F73B4E">
        <w:rPr>
          <w:b/>
          <w:bCs/>
        </w:rPr>
        <w:t>Value Proposition:</w:t>
      </w:r>
      <w:r w:rsidRPr="00F73B4E">
        <w:t xml:space="preserve"> Specific offerings that meet customer needs or solve problems; highlight any unique differentiators.</w:t>
      </w:r>
    </w:p>
    <w:p w14:paraId="182CCC95" w14:textId="77777777" w:rsidR="00D27ECF" w:rsidRDefault="00D27ECF" w:rsidP="009F15CE">
      <w:pPr>
        <w:numPr>
          <w:ilvl w:val="2"/>
          <w:numId w:val="27"/>
        </w:numPr>
      </w:pPr>
      <w:r w:rsidRPr="00F73B4E">
        <w:rPr>
          <w:b/>
          <w:bCs/>
        </w:rPr>
        <w:t>Channels:</w:t>
      </w:r>
      <w:r w:rsidRPr="00F73B4E">
        <w:t xml:space="preserve"> Distribution, communication, and sales channels used to reach customers effectively.</w:t>
      </w:r>
    </w:p>
    <w:p w14:paraId="09B13106" w14:textId="77777777" w:rsidR="00D27ECF" w:rsidRDefault="00D27ECF" w:rsidP="009F15CE">
      <w:pPr>
        <w:numPr>
          <w:ilvl w:val="2"/>
          <w:numId w:val="27"/>
        </w:numPr>
      </w:pPr>
      <w:r w:rsidRPr="00F73B4E">
        <w:rPr>
          <w:b/>
          <w:bCs/>
        </w:rPr>
        <w:lastRenderedPageBreak/>
        <w:t>Customer Relationships:</w:t>
      </w:r>
      <w:r w:rsidRPr="00F73B4E">
        <w:t xml:space="preserve"> Methods to acquire, retain, and grow your customer base.</w:t>
      </w:r>
    </w:p>
    <w:p w14:paraId="6DB262D5" w14:textId="77777777" w:rsidR="00D27ECF" w:rsidRDefault="00D27ECF" w:rsidP="009F15CE">
      <w:pPr>
        <w:numPr>
          <w:ilvl w:val="2"/>
          <w:numId w:val="27"/>
        </w:numPr>
      </w:pPr>
      <w:r w:rsidRPr="00F73B4E">
        <w:rPr>
          <w:b/>
          <w:bCs/>
        </w:rPr>
        <w:t>Key Resources:</w:t>
      </w:r>
      <w:r w:rsidRPr="00F73B4E">
        <w:t xml:space="preserve"> Required assets (physical, financial, intellectual, or human).</w:t>
      </w:r>
    </w:p>
    <w:p w14:paraId="6F86734C" w14:textId="77777777" w:rsidR="00D27ECF" w:rsidRPr="00D27ECF" w:rsidRDefault="00D27ECF" w:rsidP="009F15CE">
      <w:pPr>
        <w:numPr>
          <w:ilvl w:val="2"/>
          <w:numId w:val="27"/>
        </w:numPr>
      </w:pPr>
      <w:r w:rsidRPr="00F73B4E">
        <w:rPr>
          <w:b/>
          <w:bCs/>
        </w:rPr>
        <w:t>Key Activities:</w:t>
      </w:r>
      <w:r w:rsidRPr="00F73B4E">
        <w:t xml:space="preserve"> Critical tasks or operations needed to implement.</w:t>
      </w:r>
    </w:p>
    <w:p w14:paraId="1402166F" w14:textId="77777777" w:rsidR="00F73B4E" w:rsidRPr="00F73B4E" w:rsidRDefault="00F73B4E" w:rsidP="009F15CE">
      <w:pPr>
        <w:numPr>
          <w:ilvl w:val="2"/>
          <w:numId w:val="27"/>
        </w:numPr>
      </w:pPr>
      <w:r w:rsidRPr="00F73B4E">
        <w:rPr>
          <w:b/>
          <w:bCs/>
        </w:rPr>
        <w:t>Key Partners:</w:t>
      </w:r>
      <w:r w:rsidRPr="00F73B4E">
        <w:t xml:space="preserve"> Strategic alliances, suppliers, complementary businesses, etc.</w:t>
      </w:r>
    </w:p>
    <w:p w14:paraId="2F23627D" w14:textId="77777777" w:rsidR="00F73B4E" w:rsidRPr="00F73B4E" w:rsidRDefault="00F73B4E" w:rsidP="009F15CE">
      <w:pPr>
        <w:numPr>
          <w:ilvl w:val="2"/>
          <w:numId w:val="27"/>
        </w:numPr>
      </w:pPr>
      <w:r w:rsidRPr="00F73B4E">
        <w:rPr>
          <w:b/>
          <w:bCs/>
        </w:rPr>
        <w:t>Cost Structure:</w:t>
      </w:r>
      <w:r w:rsidRPr="00F73B4E">
        <w:t xml:space="preserve"> Main cost drivers, both fixed and variable; link to resources and activities.</w:t>
      </w:r>
    </w:p>
    <w:p w14:paraId="7B8617CB" w14:textId="77777777" w:rsidR="00F73B4E" w:rsidRPr="00F73B4E" w:rsidRDefault="00F73B4E" w:rsidP="009F15CE">
      <w:pPr>
        <w:numPr>
          <w:ilvl w:val="2"/>
          <w:numId w:val="27"/>
        </w:numPr>
      </w:pPr>
      <w:r w:rsidRPr="00F73B4E">
        <w:rPr>
          <w:b/>
          <w:bCs/>
        </w:rPr>
        <w:t>Revenue Streams:</w:t>
      </w:r>
      <w:r w:rsidRPr="00F73B4E">
        <w:t xml:space="preserve"> How the company generates revenue (pricing models, subscription, transactional, etc.).</w:t>
      </w:r>
    </w:p>
    <w:p w14:paraId="624BC466" w14:textId="77777777" w:rsidR="00F73B4E" w:rsidRPr="00F73B4E" w:rsidRDefault="00F73B4E" w:rsidP="009F15CE">
      <w:pPr>
        <w:numPr>
          <w:ilvl w:val="0"/>
          <w:numId w:val="26"/>
        </w:numPr>
      </w:pPr>
      <w:r w:rsidRPr="00F73B4E">
        <w:rPr>
          <w:b/>
          <w:bCs/>
        </w:rPr>
        <w:t>Professional Tone &amp; Format</w:t>
      </w:r>
    </w:p>
    <w:p w14:paraId="0FBA6E6D" w14:textId="77777777" w:rsidR="00F73B4E" w:rsidRPr="00F73B4E" w:rsidRDefault="00F73B4E" w:rsidP="009F15CE">
      <w:pPr>
        <w:numPr>
          <w:ilvl w:val="1"/>
          <w:numId w:val="26"/>
        </w:numPr>
      </w:pPr>
      <w:r w:rsidRPr="00F73B4E">
        <w:t xml:space="preserve">Write in </w:t>
      </w:r>
      <w:r w:rsidRPr="00F73B4E">
        <w:rPr>
          <w:b/>
          <w:bCs/>
        </w:rPr>
        <w:t>complete, concise sentences</w:t>
      </w:r>
      <w:r w:rsidRPr="00F73B4E">
        <w:t xml:space="preserve"> with an </w:t>
      </w:r>
      <w:r w:rsidRPr="00F73B4E">
        <w:rPr>
          <w:b/>
          <w:bCs/>
        </w:rPr>
        <w:t>executive-level, professional</w:t>
      </w:r>
      <w:r w:rsidRPr="00F73B4E">
        <w:t xml:space="preserve"> perspective.</w:t>
      </w:r>
    </w:p>
    <w:p w14:paraId="7E2AF840" w14:textId="77777777" w:rsidR="00F73B4E" w:rsidRPr="00F73B4E" w:rsidRDefault="00F73B4E" w:rsidP="009F15CE">
      <w:pPr>
        <w:numPr>
          <w:ilvl w:val="1"/>
          <w:numId w:val="26"/>
        </w:numPr>
      </w:pPr>
      <w:r w:rsidRPr="00F73B4E">
        <w:t xml:space="preserve">Ensure each table cell is </w:t>
      </w:r>
      <w:r w:rsidRPr="00F73B4E">
        <w:rPr>
          <w:b/>
          <w:bCs/>
        </w:rPr>
        <w:t>information-rich</w:t>
      </w:r>
      <w:r w:rsidRPr="00F73B4E">
        <w:t xml:space="preserve"> with </w:t>
      </w:r>
      <w:r w:rsidRPr="00F73B4E">
        <w:rPr>
          <w:b/>
          <w:bCs/>
        </w:rPr>
        <w:t>practical insights</w:t>
      </w:r>
      <w:r w:rsidRPr="00F73B4E">
        <w:t xml:space="preserve"> and, if helpful, </w:t>
      </w:r>
      <w:r w:rsidRPr="00F73B4E">
        <w:rPr>
          <w:b/>
          <w:bCs/>
        </w:rPr>
        <w:t>examples</w:t>
      </w:r>
      <w:r w:rsidRPr="00F73B4E">
        <w:t xml:space="preserve"> or </w:t>
      </w:r>
      <w:r w:rsidRPr="00F73B4E">
        <w:rPr>
          <w:b/>
          <w:bCs/>
        </w:rPr>
        <w:t>use cases</w:t>
      </w:r>
      <w:r w:rsidRPr="00F73B4E">
        <w:t>.</w:t>
      </w:r>
    </w:p>
    <w:p w14:paraId="5182B958" w14:textId="77777777" w:rsidR="00F73B4E" w:rsidRPr="00F73B4E" w:rsidRDefault="00F73B4E" w:rsidP="009F15CE">
      <w:pPr>
        <w:numPr>
          <w:ilvl w:val="1"/>
          <w:numId w:val="26"/>
        </w:numPr>
      </w:pPr>
      <w:r w:rsidRPr="00F73B4E">
        <w:t xml:space="preserve">Use </w:t>
      </w:r>
      <w:r w:rsidRPr="00F73B4E">
        <w:rPr>
          <w:b/>
          <w:bCs/>
        </w:rPr>
        <w:t>headings or bullet points</w:t>
      </w:r>
      <w:r w:rsidRPr="00F73B4E">
        <w:t xml:space="preserve"> (where relevant) within each cell to maintain clarity.</w:t>
      </w:r>
    </w:p>
    <w:p w14:paraId="1F0D35D2" w14:textId="77777777" w:rsidR="00F73B4E" w:rsidRPr="00F73B4E" w:rsidRDefault="00F73B4E" w:rsidP="009F15CE">
      <w:pPr>
        <w:numPr>
          <w:ilvl w:val="0"/>
          <w:numId w:val="26"/>
        </w:numPr>
      </w:pPr>
      <w:r w:rsidRPr="00F73B4E">
        <w:rPr>
          <w:b/>
          <w:bCs/>
        </w:rPr>
        <w:t>Customization &amp; Examples</w:t>
      </w:r>
    </w:p>
    <w:p w14:paraId="58D66C64" w14:textId="77777777" w:rsidR="00F73B4E" w:rsidRPr="00F73B4E" w:rsidRDefault="00F73B4E" w:rsidP="009F15CE">
      <w:pPr>
        <w:numPr>
          <w:ilvl w:val="1"/>
          <w:numId w:val="26"/>
        </w:numPr>
      </w:pPr>
      <w:r w:rsidRPr="00F73B4E">
        <w:t xml:space="preserve">Integrate any </w:t>
      </w:r>
      <w:r w:rsidRPr="00F73B4E">
        <w:rPr>
          <w:b/>
          <w:bCs/>
        </w:rPr>
        <w:t>industry-specific details</w:t>
      </w:r>
      <w:r w:rsidRPr="00F73B4E">
        <w:t xml:space="preserve">, </w:t>
      </w:r>
      <w:r w:rsidRPr="00F73B4E">
        <w:rPr>
          <w:b/>
          <w:bCs/>
        </w:rPr>
        <w:t>best practices</w:t>
      </w:r>
      <w:r w:rsidRPr="00F73B4E">
        <w:t xml:space="preserve">, or </w:t>
      </w:r>
      <w:r w:rsidRPr="00F73B4E">
        <w:rPr>
          <w:b/>
          <w:bCs/>
        </w:rPr>
        <w:t>case examples</w:t>
      </w:r>
      <w:r w:rsidRPr="00F73B4E">
        <w:t>.</w:t>
      </w:r>
    </w:p>
    <w:p w14:paraId="35090D86" w14:textId="77777777" w:rsidR="00F73B4E" w:rsidRPr="00F73B4E" w:rsidRDefault="00F73B4E" w:rsidP="009F15CE">
      <w:pPr>
        <w:numPr>
          <w:ilvl w:val="1"/>
          <w:numId w:val="26"/>
        </w:numPr>
      </w:pPr>
      <w:r w:rsidRPr="00F73B4E">
        <w:t xml:space="preserve">Consider </w:t>
      </w:r>
      <w:r w:rsidRPr="00F73B4E">
        <w:rPr>
          <w:b/>
          <w:bCs/>
        </w:rPr>
        <w:t>competitive advantages</w:t>
      </w:r>
      <w:r w:rsidRPr="00F73B4E">
        <w:t xml:space="preserve">, </w:t>
      </w:r>
      <w:r w:rsidRPr="00F73B4E">
        <w:rPr>
          <w:b/>
          <w:bCs/>
        </w:rPr>
        <w:t>market conditions</w:t>
      </w:r>
      <w:r w:rsidRPr="00F73B4E">
        <w:t xml:space="preserve">, or </w:t>
      </w:r>
      <w:r w:rsidRPr="00F73B4E">
        <w:rPr>
          <w:b/>
          <w:bCs/>
        </w:rPr>
        <w:t>technological enablers</w:t>
      </w:r>
      <w:r w:rsidRPr="00F73B4E">
        <w:t xml:space="preserve"> that reinforce the business model.</w:t>
      </w:r>
    </w:p>
    <w:p w14:paraId="37589550" w14:textId="77777777" w:rsidR="00F73B4E" w:rsidRPr="00F73B4E" w:rsidRDefault="00F73B4E" w:rsidP="009F15CE">
      <w:pPr>
        <w:numPr>
          <w:ilvl w:val="0"/>
          <w:numId w:val="26"/>
        </w:numPr>
      </w:pPr>
      <w:r w:rsidRPr="00F73B4E">
        <w:rPr>
          <w:b/>
          <w:bCs/>
        </w:rPr>
        <w:t>Final Output Requirements</w:t>
      </w:r>
    </w:p>
    <w:p w14:paraId="5C64EA6A" w14:textId="77777777" w:rsidR="00F73B4E" w:rsidRPr="00F73B4E" w:rsidRDefault="00F73B4E" w:rsidP="009F15CE">
      <w:pPr>
        <w:numPr>
          <w:ilvl w:val="1"/>
          <w:numId w:val="26"/>
        </w:numPr>
      </w:pPr>
      <w:r w:rsidRPr="00F73B4E">
        <w:t xml:space="preserve">Provide the </w:t>
      </w:r>
      <w:r w:rsidRPr="00F73B4E">
        <w:rPr>
          <w:b/>
          <w:bCs/>
        </w:rPr>
        <w:t>Business Model Canvas</w:t>
      </w:r>
      <w:r w:rsidRPr="00F73B4E">
        <w:t xml:space="preserve"> in </w:t>
      </w:r>
      <w:r w:rsidR="0039330E">
        <w:rPr>
          <w:b/>
          <w:bCs/>
        </w:rPr>
        <w:t>a</w:t>
      </w:r>
      <w:r w:rsidRPr="00F73B4E">
        <w:rPr>
          <w:b/>
          <w:bCs/>
        </w:rPr>
        <w:t xml:space="preserve"> table format</w:t>
      </w:r>
      <w:r w:rsidRPr="00F73B4E">
        <w:t>, ensuring each of the 9 building blocks has its own row</w:t>
      </w:r>
      <w:r w:rsidR="00DF7FB9">
        <w:t>, in the sequence outlined.</w:t>
      </w:r>
      <w:r w:rsidRPr="00F73B4E">
        <w:t xml:space="preserve"> </w:t>
      </w:r>
    </w:p>
    <w:p w14:paraId="2681C1DF" w14:textId="77777777" w:rsidR="00F73B4E" w:rsidRPr="00F73B4E" w:rsidRDefault="00F73B4E" w:rsidP="009F15CE">
      <w:pPr>
        <w:numPr>
          <w:ilvl w:val="1"/>
          <w:numId w:val="26"/>
        </w:numPr>
      </w:pPr>
      <w:r w:rsidRPr="00F73B4E">
        <w:t xml:space="preserve">Make the table easy to read, with columns </w:t>
      </w:r>
      <w:r w:rsidR="00A6525D" w:rsidRPr="00F73B4E">
        <w:t>labelled</w:t>
      </w:r>
      <w:r w:rsidRPr="00F73B4E">
        <w:t xml:space="preserve"> clearly.</w:t>
      </w:r>
    </w:p>
    <w:p w14:paraId="5AF747ED" w14:textId="77777777" w:rsidR="00F73B4E" w:rsidRPr="00F73B4E" w:rsidRDefault="00F73B4E" w:rsidP="00F73B4E">
      <w:r w:rsidRPr="00F73B4E">
        <w:rPr>
          <w:b/>
          <w:bCs/>
        </w:rPr>
        <w:t>Prompt to the Model:</w:t>
      </w:r>
    </w:p>
    <w:p w14:paraId="5B8F269D" w14:textId="77777777" w:rsidR="00F73B4E" w:rsidRPr="00F73B4E" w:rsidRDefault="00F73B4E" w:rsidP="00F73B4E">
      <w:r w:rsidRPr="00F73B4E">
        <w:t>Please create a comprehensive, expert-level Business Model Canvas for the idea in a table format. Provide extensive detail and professional insight for each of the 9 building blocks</w:t>
      </w:r>
      <w:r w:rsidR="00351FC3">
        <w:t>.</w:t>
      </w:r>
    </w:p>
    <w:p w14:paraId="1DC934DF" w14:textId="77777777" w:rsidR="00F73B4E" w:rsidRPr="00F73B4E" w:rsidRDefault="00F73B4E" w:rsidP="00F73B4E"/>
    <w:p w14:paraId="4AFE0EB3" w14:textId="77777777" w:rsidR="00D95774" w:rsidRDefault="00D95774" w:rsidP="003B36C4">
      <w:pPr>
        <w:rPr>
          <w:lang w:val="en-GB"/>
        </w:rPr>
      </w:pPr>
      <w:r>
        <w:rPr>
          <w:lang w:val="en-GB"/>
        </w:rPr>
        <w:br w:type="page"/>
      </w:r>
    </w:p>
    <w:p w14:paraId="0F86D201" w14:textId="77777777" w:rsidR="006D10F8" w:rsidRPr="00667FBE" w:rsidRDefault="006D10F8" w:rsidP="006D10F8">
      <w:pPr>
        <w:rPr>
          <w:rFonts w:asciiTheme="majorHAnsi" w:eastAsiaTheme="majorEastAsia" w:hAnsiTheme="majorHAnsi" w:cstheme="majorBidi"/>
          <w:color w:val="0F4761" w:themeColor="accent1" w:themeShade="BF"/>
          <w:lang w:val="en-GB"/>
        </w:rPr>
      </w:pPr>
    </w:p>
    <w:p w14:paraId="42333632" w14:textId="77777777" w:rsidR="006D10F8" w:rsidRDefault="00F055BD">
      <w:pPr>
        <w:rPr>
          <w:rFonts w:asciiTheme="majorHAnsi" w:eastAsiaTheme="majorEastAsia" w:hAnsiTheme="majorHAnsi" w:cstheme="majorBidi"/>
          <w:color w:val="0F4761" w:themeColor="accent1" w:themeShade="BF"/>
          <w:sz w:val="40"/>
          <w:szCs w:val="40"/>
          <w:lang w:val="en-GB"/>
        </w:rPr>
      </w:pPr>
      <w:r w:rsidRPr="00F055BD">
        <w:rPr>
          <w:noProof/>
        </w:rPr>
        <mc:AlternateContent>
          <mc:Choice Requires="wpg">
            <w:drawing>
              <wp:anchor distT="0" distB="0" distL="114300" distR="114300" simplePos="0" relativeHeight="251658242" behindDoc="0" locked="0" layoutInCell="1" allowOverlap="1" wp14:anchorId="52B51E39" wp14:editId="095542E8">
                <wp:simplePos x="0" y="0"/>
                <wp:positionH relativeFrom="column">
                  <wp:posOffset>0</wp:posOffset>
                </wp:positionH>
                <wp:positionV relativeFrom="paragraph">
                  <wp:posOffset>0</wp:posOffset>
                </wp:positionV>
                <wp:extent cx="6597050" cy="2710783"/>
                <wp:effectExtent l="0" t="0" r="0" b="0"/>
                <wp:wrapNone/>
                <wp:docPr id="1918609191" name="Group 21"/>
                <wp:cNvGraphicFramePr/>
                <a:graphic xmlns:a="http://schemas.openxmlformats.org/drawingml/2006/main">
                  <a:graphicData uri="http://schemas.microsoft.com/office/word/2010/wordprocessingGroup">
                    <wpg:wgp>
                      <wpg:cNvGrpSpPr/>
                      <wpg:grpSpPr>
                        <a:xfrm>
                          <a:off x="0" y="0"/>
                          <a:ext cx="6597050" cy="2710783"/>
                          <a:chOff x="0" y="0"/>
                          <a:chExt cx="12152786" cy="4839014"/>
                        </a:xfrm>
                      </wpg:grpSpPr>
                      <wpg:grpSp>
                        <wpg:cNvPr id="638549346" name="Group 638549346"/>
                        <wpg:cNvGrpSpPr/>
                        <wpg:grpSpPr>
                          <a:xfrm>
                            <a:off x="1553477" y="2002046"/>
                            <a:ext cx="8057984" cy="1400548"/>
                            <a:chOff x="1553477" y="2002046"/>
                            <a:chExt cx="8763161" cy="1523114"/>
                          </a:xfrm>
                        </wpg:grpSpPr>
                        <wps:wsp>
                          <wps:cNvPr id="1696497742" name="Rectangle 1696497742"/>
                          <wps:cNvSpPr/>
                          <wps:spPr>
                            <a:xfrm>
                              <a:off x="1553477" y="2002046"/>
                              <a:ext cx="1909811" cy="1523114"/>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DC170" w14:textId="77777777" w:rsidR="00F055BD" w:rsidRDefault="00F055BD" w:rsidP="00F055BD">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Ideate</w:t>
                                </w:r>
                              </w:p>
                            </w:txbxContent>
                          </wps:txbx>
                          <wps:bodyPr rtlCol="0" anchor="ctr"/>
                        </wps:wsp>
                        <wps:wsp>
                          <wps:cNvPr id="401773729" name="Rectangle 401773729"/>
                          <wps:cNvSpPr/>
                          <wps:spPr>
                            <a:xfrm>
                              <a:off x="3837927" y="2002046"/>
                              <a:ext cx="1909811" cy="1523114"/>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D9C35" w14:textId="77777777" w:rsidR="00F055BD" w:rsidRDefault="00F055BD" w:rsidP="00F055BD">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Hack</w:t>
                                </w:r>
                              </w:p>
                            </w:txbxContent>
                          </wps:txbx>
                          <wps:bodyPr rtlCol="0" anchor="ctr"/>
                        </wps:wsp>
                        <wps:wsp>
                          <wps:cNvPr id="808488914" name="Rectangle 808488914"/>
                          <wps:cNvSpPr/>
                          <wps:spPr>
                            <a:xfrm>
                              <a:off x="6122377" y="2002046"/>
                              <a:ext cx="1909811" cy="1523114"/>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F5AB7D" w14:textId="77777777" w:rsidR="00F055BD" w:rsidRDefault="00F055BD" w:rsidP="00F055BD">
                                <w:pPr>
                                  <w:jc w:val="center"/>
                                  <w:textAlignment w:val="baseline"/>
                                  <w:rPr>
                                    <w:rFonts w:ascii="Segoe UI" w:hAnsi="Segoe UI" w:cs="Segoe UI"/>
                                    <w:b/>
                                    <w:bCs/>
                                    <w:color w:val="FFFFFF"/>
                                    <w:kern w:val="24"/>
                                    <w:sz w:val="20"/>
                                    <w:szCs w:val="20"/>
                                    <w:lang w:val="en-US"/>
                                  </w:rPr>
                                </w:pPr>
                                <w:r>
                                  <w:rPr>
                                    <w:rFonts w:ascii="Segoe UI" w:hAnsi="Segoe UI" w:cs="Segoe UI"/>
                                    <w:b/>
                                    <w:bCs/>
                                    <w:color w:val="FFFFFF"/>
                                    <w:kern w:val="24"/>
                                    <w:sz w:val="20"/>
                                    <w:szCs w:val="20"/>
                                    <w:lang w:val="en-US"/>
                                  </w:rPr>
                                  <w:t>Validate</w:t>
                                </w:r>
                              </w:p>
                            </w:txbxContent>
                          </wps:txbx>
                          <wps:bodyPr rtlCol="0" anchor="ctr"/>
                        </wps:wsp>
                        <wps:wsp>
                          <wps:cNvPr id="2057782684" name="Rectangle 2057782684"/>
                          <wps:cNvSpPr/>
                          <wps:spPr>
                            <a:xfrm>
                              <a:off x="8406827" y="2002046"/>
                              <a:ext cx="1909811" cy="1523114"/>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46812C" w14:textId="77777777" w:rsidR="00F055BD" w:rsidRDefault="00F055BD" w:rsidP="00F055BD">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Sponsor</w:t>
                                </w:r>
                              </w:p>
                            </w:txbxContent>
                          </wps:txbx>
                          <wps:bodyPr rtlCol="0" anchor="ctr"/>
                        </wps:wsp>
                      </wpg:grpSp>
                      <wps:wsp>
                        <wps:cNvPr id="562053515" name="TextBox 9"/>
                        <wps:cNvSpPr txBox="1"/>
                        <wps:spPr>
                          <a:xfrm>
                            <a:off x="1104749" y="0"/>
                            <a:ext cx="8963933" cy="800277"/>
                          </a:xfrm>
                          <a:prstGeom prst="rect">
                            <a:avLst/>
                          </a:prstGeom>
                          <a:noFill/>
                        </wps:spPr>
                        <wps:txbx>
                          <w:txbxContent>
                            <w:p w14:paraId="62142EEE" w14:textId="77777777" w:rsidR="00F055BD" w:rsidRDefault="00F055BD" w:rsidP="00F055BD">
                              <w:pPr>
                                <w:jc w:val="center"/>
                                <w:textAlignment w:val="baseline"/>
                                <w:rPr>
                                  <w:rFonts w:ascii="Segoe UI Semilight" w:hAnsi="Segoe UI Semilight" w:cs="Segoe UI Semilight"/>
                                  <w:color w:val="000000"/>
                                  <w:kern w:val="24"/>
                                  <w:sz w:val="28"/>
                                  <w:szCs w:val="28"/>
                                  <w:lang w:val="en-US"/>
                                </w:rPr>
                              </w:pPr>
                              <w:r>
                                <w:rPr>
                                  <w:rFonts w:ascii="Segoe UI Semilight" w:hAnsi="Segoe UI Semilight" w:cs="Segoe UI Semilight"/>
                                  <w:color w:val="000000"/>
                                  <w:kern w:val="24"/>
                                  <w:sz w:val="28"/>
                                  <w:szCs w:val="28"/>
                                  <w:lang w:val="en-US"/>
                                </w:rPr>
                                <w:t>The Garage Growth Framework</w:t>
                              </w:r>
                            </w:p>
                          </w:txbxContent>
                        </wps:txbx>
                        <wps:bodyPr wrap="square" rtlCol="0">
                          <a:spAutoFit/>
                        </wps:bodyPr>
                      </wps:wsp>
                      <w14:contentPart bwMode="auto" r:id="rId19">
                        <w14:nvContentPartPr>
                          <w14:cNvPr id="13710447" name="Ink 13710447"/>
                          <w14:cNvContentPartPr/>
                        </w14:nvContentPartPr>
                        <w14:xfrm>
                          <a:off x="307810" y="981359"/>
                          <a:ext cx="10140790" cy="3272899"/>
                        </w14:xfrm>
                      </w14:contentPart>
                      <wps:wsp>
                        <wps:cNvPr id="1512942940" name="TextBox 11"/>
                        <wps:cNvSpPr txBox="1"/>
                        <wps:spPr>
                          <a:xfrm>
                            <a:off x="10394624" y="1709305"/>
                            <a:ext cx="1758162" cy="669921"/>
                          </a:xfrm>
                          <a:prstGeom prst="rect">
                            <a:avLst/>
                          </a:prstGeom>
                          <a:noFill/>
                        </wps:spPr>
                        <wps:txbx>
                          <w:txbxContent>
                            <w:p w14:paraId="6D403E0D"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New Product, Service, Business</w:t>
                              </w:r>
                            </w:p>
                          </w:txbxContent>
                        </wps:txbx>
                        <wps:bodyPr wrap="square" rtlCol="0">
                          <a:spAutoFit/>
                        </wps:bodyPr>
                      </wps:wsp>
                      <wps:wsp>
                        <wps:cNvPr id="281201372" name="TextBox 13"/>
                        <wps:cNvSpPr txBox="1"/>
                        <wps:spPr>
                          <a:xfrm>
                            <a:off x="10395380" y="2431443"/>
                            <a:ext cx="1643524" cy="507825"/>
                          </a:xfrm>
                          <a:prstGeom prst="rect">
                            <a:avLst/>
                          </a:prstGeom>
                          <a:noFill/>
                        </wps:spPr>
                        <wps:txbx>
                          <w:txbxContent>
                            <w:p w14:paraId="1BA1D1CD"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Feature/Capability</w:t>
                              </w:r>
                            </w:p>
                          </w:txbxContent>
                        </wps:txbx>
                        <wps:bodyPr wrap="square" rtlCol="0">
                          <a:spAutoFit/>
                        </wps:bodyPr>
                      </wps:wsp>
                      <wps:wsp>
                        <wps:cNvPr id="8676705" name="TextBox 14"/>
                        <wps:cNvSpPr txBox="1"/>
                        <wps:spPr>
                          <a:xfrm>
                            <a:off x="10395380" y="2984307"/>
                            <a:ext cx="1269198" cy="507825"/>
                          </a:xfrm>
                          <a:prstGeom prst="rect">
                            <a:avLst/>
                          </a:prstGeom>
                          <a:noFill/>
                        </wps:spPr>
                        <wps:txbx>
                          <w:txbxContent>
                            <w:p w14:paraId="046411C1"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Tech Transfer</w:t>
                              </w:r>
                            </w:p>
                          </w:txbxContent>
                        </wps:txbx>
                        <wps:bodyPr wrap="square" rtlCol="0">
                          <a:spAutoFit/>
                        </wps:bodyPr>
                      </wps:wsp>
                      <wps:wsp>
                        <wps:cNvPr id="918295228" name="TextBox 15"/>
                        <wps:cNvSpPr txBox="1"/>
                        <wps:spPr>
                          <a:xfrm>
                            <a:off x="10395378" y="3594686"/>
                            <a:ext cx="973247" cy="507825"/>
                          </a:xfrm>
                          <a:prstGeom prst="rect">
                            <a:avLst/>
                          </a:prstGeom>
                          <a:noFill/>
                        </wps:spPr>
                        <wps:txbx>
                          <w:txbxContent>
                            <w:p w14:paraId="29E923CC"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Learnings</w:t>
                              </w:r>
                            </w:p>
                          </w:txbxContent>
                        </wps:txbx>
                        <wps:bodyPr wrap="square" rtlCol="0">
                          <a:spAutoFit/>
                        </wps:bodyPr>
                      </wps:wsp>
                      <wps:wsp>
                        <wps:cNvPr id="39349970" name="TextBox 16"/>
                        <wps:cNvSpPr txBox="1"/>
                        <wps:spPr>
                          <a:xfrm>
                            <a:off x="6934406" y="4239115"/>
                            <a:ext cx="1561641" cy="507825"/>
                          </a:xfrm>
                          <a:prstGeom prst="rect">
                            <a:avLst/>
                          </a:prstGeom>
                          <a:noFill/>
                        </wps:spPr>
                        <wps:txbx>
                          <w:txbxContent>
                            <w:p w14:paraId="0A673362"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Vetted Idea</w:t>
                              </w:r>
                            </w:p>
                          </w:txbxContent>
                        </wps:txbx>
                        <wps:bodyPr wrap="square" rtlCol="0">
                          <a:spAutoFit/>
                        </wps:bodyPr>
                      </wps:wsp>
                      <wps:wsp>
                        <wps:cNvPr id="1694511693" name="TextBox 17"/>
                        <wps:cNvSpPr txBox="1"/>
                        <wps:spPr>
                          <a:xfrm>
                            <a:off x="5030838" y="1282075"/>
                            <a:ext cx="1264519" cy="507825"/>
                          </a:xfrm>
                          <a:prstGeom prst="rect">
                            <a:avLst/>
                          </a:prstGeom>
                          <a:noFill/>
                        </wps:spPr>
                        <wps:txbx>
                          <w:txbxContent>
                            <w:p w14:paraId="6D79D1E7"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Prototype to Test</w:t>
                              </w:r>
                            </w:p>
                          </w:txbxContent>
                        </wps:txbx>
                        <wps:bodyPr wrap="square" rtlCol="0">
                          <a:spAutoFit/>
                        </wps:bodyPr>
                      </wps:wsp>
                      <wps:wsp>
                        <wps:cNvPr id="1427581964" name="TextBox 18"/>
                        <wps:cNvSpPr txBox="1"/>
                        <wps:spPr>
                          <a:xfrm>
                            <a:off x="2931809" y="4331189"/>
                            <a:ext cx="1080866" cy="507825"/>
                          </a:xfrm>
                          <a:prstGeom prst="rect">
                            <a:avLst/>
                          </a:prstGeom>
                          <a:noFill/>
                        </wps:spPr>
                        <wps:txbx>
                          <w:txbxContent>
                            <w:p w14:paraId="5AC1EFB0"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Concept to try</w:t>
                              </w:r>
                            </w:p>
                          </w:txbxContent>
                        </wps:txbx>
                        <wps:bodyPr wrap="square" rtlCol="0">
                          <a:spAutoFit/>
                        </wps:bodyPr>
                      </wps:wsp>
                      <wps:wsp>
                        <wps:cNvPr id="775990275" name="TextBox 19"/>
                        <wps:cNvSpPr txBox="1"/>
                        <wps:spPr>
                          <a:xfrm>
                            <a:off x="0" y="1919586"/>
                            <a:ext cx="1209540" cy="507825"/>
                          </a:xfrm>
                          <a:prstGeom prst="rect">
                            <a:avLst/>
                          </a:prstGeom>
                          <a:noFill/>
                        </wps:spPr>
                        <wps:txbx>
                          <w:txbxContent>
                            <w:p w14:paraId="0C10BA89"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Passionate Ideas</w:t>
                              </w:r>
                            </w:p>
                          </w:txbxContent>
                        </wps:txbx>
                        <wps:bodyPr wrap="square" rtlCol="0">
                          <a:spAutoFit/>
                        </wps:bodyPr>
                      </wps:wsp>
                    </wpg:wgp>
                  </a:graphicData>
                </a:graphic>
              </wp:anchor>
            </w:drawing>
          </mc:Choice>
          <mc:Fallback>
            <w:pict>
              <v:group w14:anchorId="52B51E39" id="_x0000_s1058" style="position:absolute;margin-left:0;margin-top:0;width:519.45pt;height:213.45pt;z-index:251658242" coordsize="121527,48390"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">
                <v:group id="Group 638549346" o:spid="_x0000_s1059" style="position:absolute;left:15534;top:20020;width:80580;height:14005" coordorigin="15534,20020" coordsize="87631,1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">
                  <v:rect id="Rectangle 1696497742" o:spid="_x0000_s1060" style="position:absolute;left:15534;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" fillcolor="#f2f2f2 [3052]" strokecolor="black [3213]" strokeweight="1pt">
                    <v:textbox>
                      <w:txbxContent>
                        <w:p w14:paraId="23ADC170" w14:textId="77777777" w:rsidR="00F055BD" w:rsidRDefault="00F055BD" w:rsidP="00F055BD">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Ideate</w:t>
                          </w:r>
                        </w:p>
                      </w:txbxContent>
                    </v:textbox>
                  </v:rect>
                  <v:rect id="Rectangle 401773729" o:spid="_x0000_s1061" style="position:absolute;left:38379;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" fillcolor="#f2f2f2 [3052]" strokecolor="black [3213]" strokeweight="1pt">
                    <v:textbox>
                      <w:txbxContent>
                        <w:p w14:paraId="20FD9C35" w14:textId="77777777" w:rsidR="00F055BD" w:rsidRDefault="00F055BD" w:rsidP="00F055BD">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Hack</w:t>
                          </w:r>
                        </w:p>
                      </w:txbxContent>
                    </v:textbox>
                  </v:rect>
                  <v:rect id="Rectangle 808488914" o:spid="_x0000_s1062" style="position:absolute;left:61223;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" fillcolor="#00b0f0" strokecolor="black [3213]" strokeweight="1pt">
                    <v:textbox>
                      <w:txbxContent>
                        <w:p w14:paraId="08F5AB7D" w14:textId="77777777" w:rsidR="00F055BD" w:rsidRDefault="00F055BD" w:rsidP="00F055BD">
                          <w:pPr>
                            <w:jc w:val="center"/>
                            <w:textAlignment w:val="baseline"/>
                            <w:rPr>
                              <w:rFonts w:ascii="Segoe UI" w:hAnsi="Segoe UI" w:cs="Segoe UI"/>
                              <w:b/>
                              <w:bCs/>
                              <w:color w:val="FFFFFF"/>
                              <w:kern w:val="24"/>
                              <w:sz w:val="20"/>
                              <w:szCs w:val="20"/>
                              <w:lang w:val="en-US"/>
                            </w:rPr>
                          </w:pPr>
                          <w:r>
                            <w:rPr>
                              <w:rFonts w:ascii="Segoe UI" w:hAnsi="Segoe UI" w:cs="Segoe UI"/>
                              <w:b/>
                              <w:bCs/>
                              <w:color w:val="FFFFFF"/>
                              <w:kern w:val="24"/>
                              <w:sz w:val="20"/>
                              <w:szCs w:val="20"/>
                              <w:lang w:val="en-US"/>
                            </w:rPr>
                            <w:t>Validate</w:t>
                          </w:r>
                        </w:p>
                      </w:txbxContent>
                    </v:textbox>
                  </v:rect>
                  <v:rect id="Rectangle 2057782684" o:spid="_x0000_s1063" style="position:absolute;left:84068;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" fillcolor="#f2f2f2 [3052]" strokecolor="black [3213]" strokeweight="1pt">
                    <v:textbox>
                      <w:txbxContent>
                        <w:p w14:paraId="1E46812C" w14:textId="77777777" w:rsidR="00F055BD" w:rsidRDefault="00F055BD" w:rsidP="00F055BD">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Sponsor</w:t>
                          </w:r>
                        </w:p>
                      </w:txbxContent>
                    </v:textbox>
                  </v:rect>
                </v:group>
                <v:shape id="TextBox 9" o:spid="_x0000_s1064" type="#_x0000_t202" style="position:absolute;left:11047;width:89639;height:8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" filled="f" stroked="f">
                  <v:textbox style="mso-fit-shape-to-text:t">
                    <w:txbxContent>
                      <w:p w14:paraId="62142EEE" w14:textId="77777777" w:rsidR="00F055BD" w:rsidRDefault="00F055BD" w:rsidP="00F055BD">
                        <w:pPr>
                          <w:jc w:val="center"/>
                          <w:textAlignment w:val="baseline"/>
                          <w:rPr>
                            <w:rFonts w:ascii="Segoe UI Semilight" w:hAnsi="Segoe UI Semilight" w:cs="Segoe UI Semilight"/>
                            <w:color w:val="000000"/>
                            <w:kern w:val="24"/>
                            <w:sz w:val="28"/>
                            <w:szCs w:val="28"/>
                            <w:lang w:val="en-US"/>
                          </w:rPr>
                        </w:pPr>
                        <w:r>
                          <w:rPr>
                            <w:rFonts w:ascii="Segoe UI Semilight" w:hAnsi="Segoe UI Semilight" w:cs="Segoe UI Semilight"/>
                            <w:color w:val="000000"/>
                            <w:kern w:val="24"/>
                            <w:sz w:val="28"/>
                            <w:szCs w:val="28"/>
                            <w:lang w:val="en-US"/>
                          </w:rPr>
                          <w:t>The Garage Growth Framework</w:t>
                        </w:r>
                      </w:p>
                    </w:txbxContent>
                  </v:textbox>
                </v:shape>
                <v:shape id="Ink 13710447" o:spid="_x0000_s1065" type="#_x0000_t75" style="position:absolute;left:2905;top:9646;width:101753;height:3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">
                  <v:imagedata r:id="rId17" o:title=""/>
                </v:shape>
                <v:shape id="TextBox 11" o:spid="_x0000_s1066" type="#_x0000_t202" style="position:absolute;left:103946;top:17093;width:17581;height:6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" filled="f" stroked="f">
                  <v:textbox style="mso-fit-shape-to-text:t">
                    <w:txbxContent>
                      <w:p w14:paraId="6D403E0D"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New Product, Service, Business</w:t>
                        </w:r>
                      </w:p>
                    </w:txbxContent>
                  </v:textbox>
                </v:shape>
                <v:shape id="TextBox 13" o:spid="_x0000_s1067" type="#_x0000_t202" style="position:absolute;left:103953;top:24314;width:16436;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" filled="f" stroked="f">
                  <v:textbox style="mso-fit-shape-to-text:t">
                    <w:txbxContent>
                      <w:p w14:paraId="1BA1D1CD"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Feature/Capability</w:t>
                        </w:r>
                      </w:p>
                    </w:txbxContent>
                  </v:textbox>
                </v:shape>
                <v:shape id="TextBox 14" o:spid="_x0000_s1068" type="#_x0000_t202" style="position:absolute;left:103953;top:29843;width:12692;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" filled="f" stroked="f">
                  <v:textbox style="mso-fit-shape-to-text:t">
                    <w:txbxContent>
                      <w:p w14:paraId="046411C1"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Tech Transfer</w:t>
                        </w:r>
                      </w:p>
                    </w:txbxContent>
                  </v:textbox>
                </v:shape>
                <v:shape id="TextBox 15" o:spid="_x0000_s1069" type="#_x0000_t202" style="position:absolute;left:103953;top:35946;width:9733;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" filled="f" stroked="f">
                  <v:textbox style="mso-fit-shape-to-text:t">
                    <w:txbxContent>
                      <w:p w14:paraId="29E923CC"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Learnings</w:t>
                        </w:r>
                      </w:p>
                    </w:txbxContent>
                  </v:textbox>
                </v:shape>
                <v:shape id="TextBox 16" o:spid="_x0000_s1070" type="#_x0000_t202" style="position:absolute;left:69344;top:42391;width:15616;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" filled="f" stroked="f">
                  <v:textbox style="mso-fit-shape-to-text:t">
                    <w:txbxContent>
                      <w:p w14:paraId="0A673362"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Vetted Idea</w:t>
                        </w:r>
                      </w:p>
                    </w:txbxContent>
                  </v:textbox>
                </v:shape>
                <v:shape id="TextBox 17" o:spid="_x0000_s1071" type="#_x0000_t202" style="position:absolute;left:50308;top:12820;width:12645;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" filled="f" stroked="f">
                  <v:textbox style="mso-fit-shape-to-text:t">
                    <w:txbxContent>
                      <w:p w14:paraId="6D79D1E7"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Prototype to Test</w:t>
                        </w:r>
                      </w:p>
                    </w:txbxContent>
                  </v:textbox>
                </v:shape>
                <v:shape id="TextBox 18" o:spid="_x0000_s1072" type="#_x0000_t202" style="position:absolute;left:29318;top:43311;width:10808;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" filled="f" stroked="f">
                  <v:textbox style="mso-fit-shape-to-text:t">
                    <w:txbxContent>
                      <w:p w14:paraId="5AC1EFB0"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Concept to try</w:t>
                        </w:r>
                      </w:p>
                    </w:txbxContent>
                  </v:textbox>
                </v:shape>
                <v:shape id="TextBox 19" o:spid="_x0000_s1073" type="#_x0000_t202" style="position:absolute;top:19195;width:12095;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" filled="f" stroked="f">
                  <v:textbox style="mso-fit-shape-to-text:t">
                    <w:txbxContent>
                      <w:p w14:paraId="0C10BA89" w14:textId="77777777" w:rsidR="00F055BD" w:rsidRDefault="00F055BD" w:rsidP="00F055BD">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Passionate Ideas</w:t>
                        </w:r>
                      </w:p>
                    </w:txbxContent>
                  </v:textbox>
                </v:shape>
              </v:group>
            </w:pict>
          </mc:Fallback>
        </mc:AlternateContent>
      </w:r>
      <w:r w:rsidR="006D10F8">
        <w:rPr>
          <w:lang w:val="en-GB"/>
        </w:rPr>
        <w:br w:type="page"/>
      </w:r>
    </w:p>
    <w:p w14:paraId="41B30118" w14:textId="77777777" w:rsidR="00955D9E" w:rsidRPr="00955D9E" w:rsidRDefault="00955D9E" w:rsidP="00955D9E">
      <w:pPr>
        <w:jc w:val="center"/>
        <w:rPr>
          <w:rFonts w:asciiTheme="majorHAnsi" w:eastAsiaTheme="majorEastAsia" w:hAnsiTheme="majorHAnsi" w:cstheme="majorBidi"/>
          <w:spacing w:val="-10"/>
          <w:kern w:val="28"/>
          <w:sz w:val="96"/>
          <w:szCs w:val="96"/>
        </w:rPr>
      </w:pPr>
      <w:r w:rsidRPr="00955D9E">
        <w:rPr>
          <w:rFonts w:asciiTheme="majorHAnsi" w:eastAsiaTheme="majorEastAsia" w:hAnsiTheme="majorHAnsi" w:cstheme="majorBidi"/>
          <w:spacing w:val="-10"/>
          <w:kern w:val="28"/>
          <w:sz w:val="96"/>
          <w:szCs w:val="96"/>
          <w:lang w:val="en-US"/>
        </w:rPr>
        <w:lastRenderedPageBreak/>
        <w:t>Test out the idea</w:t>
      </w:r>
    </w:p>
    <w:p w14:paraId="0B3DC2E6" w14:textId="77777777" w:rsidR="00F055BD" w:rsidRDefault="00F055BD">
      <w:pPr>
        <w:rPr>
          <w:rFonts w:asciiTheme="majorHAnsi" w:eastAsiaTheme="majorEastAsia" w:hAnsiTheme="majorHAnsi" w:cstheme="majorBidi"/>
          <w:color w:val="0F4761" w:themeColor="accent1" w:themeShade="BF"/>
          <w:sz w:val="40"/>
          <w:szCs w:val="40"/>
          <w:lang w:val="en-GB"/>
        </w:rPr>
      </w:pPr>
    </w:p>
    <w:p w14:paraId="5B6AA87A" w14:textId="77777777" w:rsidR="00F055BD" w:rsidRDefault="00F055BD">
      <w:pPr>
        <w:rPr>
          <w:rFonts w:asciiTheme="majorHAnsi" w:eastAsiaTheme="majorEastAsia" w:hAnsiTheme="majorHAnsi" w:cstheme="majorBidi"/>
          <w:color w:val="0F4761" w:themeColor="accent1" w:themeShade="BF"/>
          <w:sz w:val="40"/>
          <w:szCs w:val="40"/>
          <w:lang w:val="en-GB"/>
        </w:rPr>
      </w:pPr>
      <w:r>
        <w:rPr>
          <w:lang w:val="en-GB"/>
        </w:rPr>
        <w:br w:type="page"/>
      </w:r>
    </w:p>
    <w:p w14:paraId="25CE2FA2" w14:textId="77777777" w:rsidR="00955D9E" w:rsidRDefault="008972DD" w:rsidP="00955D9E">
      <w:pPr>
        <w:pStyle w:val="Heading1"/>
        <w:rPr>
          <w:lang w:val="en-GB"/>
        </w:rPr>
      </w:pPr>
      <w:r>
        <w:rPr>
          <w:lang w:val="en-GB"/>
        </w:rPr>
        <w:lastRenderedPageBreak/>
        <w:t>Create a discovery interview script to test the idea</w:t>
      </w:r>
    </w:p>
    <w:p w14:paraId="72060F1F" w14:textId="77777777" w:rsidR="00955D9E" w:rsidRDefault="00955D9E" w:rsidP="00955D9E"/>
    <w:p w14:paraId="6D7F1E15" w14:textId="77777777" w:rsidR="00955D9E" w:rsidRPr="00D81B7C" w:rsidRDefault="00955D9E" w:rsidP="00955D9E">
      <w:pPr>
        <w:pBdr>
          <w:bottom w:val="single" w:sz="6" w:space="1" w:color="auto"/>
        </w:pBdr>
        <w:rPr>
          <w:sz w:val="28"/>
          <w:szCs w:val="28"/>
        </w:rPr>
      </w:pPr>
      <w:r w:rsidRPr="00D81B7C">
        <w:rPr>
          <w:sz w:val="28"/>
          <w:szCs w:val="28"/>
        </w:rPr>
        <w:t>Prompt:</w:t>
      </w:r>
    </w:p>
    <w:p w14:paraId="40B1F55A" w14:textId="77777777" w:rsidR="00955D9E" w:rsidRDefault="00955D9E" w:rsidP="00955D9E">
      <w:pPr>
        <w:rPr>
          <w:b/>
          <w:bCs/>
        </w:rPr>
      </w:pPr>
    </w:p>
    <w:p w14:paraId="061E62ED" w14:textId="77777777" w:rsidR="00C00A1A" w:rsidRDefault="00A37543" w:rsidP="00A37543">
      <w:pPr>
        <w:rPr>
          <w:sz w:val="32"/>
          <w:szCs w:val="32"/>
          <w:lang w:val="en-GB"/>
        </w:rPr>
      </w:pPr>
      <w:r w:rsidRPr="00FC629E">
        <w:rPr>
          <w:sz w:val="32"/>
          <w:szCs w:val="32"/>
          <w:lang w:val="en-GB"/>
        </w:rPr>
        <w:t xml:space="preserve">Create a specific discovery interview script to test the </w:t>
      </w:r>
      <w:r w:rsidR="00D77BB2">
        <w:rPr>
          <w:color w:val="0070C0"/>
          <w:sz w:val="32"/>
          <w:szCs w:val="32"/>
          <w:lang w:val="en-GB"/>
        </w:rPr>
        <w:t>fina</w:t>
      </w:r>
      <w:r w:rsidR="00742CD6">
        <w:rPr>
          <w:color w:val="0070C0"/>
          <w:sz w:val="32"/>
          <w:szCs w:val="32"/>
          <w:lang w:val="en-GB"/>
        </w:rPr>
        <w:t>l</w:t>
      </w:r>
      <w:r w:rsidR="00547D6C">
        <w:rPr>
          <w:color w:val="0070C0"/>
          <w:sz w:val="32"/>
          <w:szCs w:val="32"/>
          <w:lang w:val="en-GB"/>
        </w:rPr>
        <w:t xml:space="preserve"> </w:t>
      </w:r>
      <w:r w:rsidRPr="00FC629E">
        <w:rPr>
          <w:sz w:val="32"/>
          <w:szCs w:val="32"/>
          <w:lang w:val="en-GB"/>
        </w:rPr>
        <w:t xml:space="preserve">idea </w:t>
      </w:r>
      <w:r w:rsidR="00742CD6">
        <w:rPr>
          <w:color w:val="0070C0"/>
          <w:sz w:val="32"/>
          <w:szCs w:val="32"/>
          <w:lang w:val="en-GB"/>
        </w:rPr>
        <w:t>with</w:t>
      </w:r>
      <w:r w:rsidR="008414A3">
        <w:rPr>
          <w:color w:val="0070C0"/>
          <w:sz w:val="32"/>
          <w:szCs w:val="32"/>
          <w:lang w:val="en-GB"/>
        </w:rPr>
        <w:t xml:space="preserve"> customer / user</w:t>
      </w:r>
      <w:r w:rsidR="007227C8" w:rsidRPr="00FC629E">
        <w:rPr>
          <w:color w:val="00B0F0"/>
          <w:sz w:val="32"/>
          <w:szCs w:val="32"/>
          <w:lang w:val="en-GB"/>
        </w:rPr>
        <w:t xml:space="preserve"> </w:t>
      </w:r>
      <w:r w:rsidR="007227C8" w:rsidRPr="00FC629E">
        <w:rPr>
          <w:sz w:val="32"/>
          <w:szCs w:val="32"/>
          <w:lang w:val="en-GB"/>
        </w:rPr>
        <w:t>at an expert level</w:t>
      </w:r>
      <w:r w:rsidRPr="00FC629E">
        <w:rPr>
          <w:sz w:val="32"/>
          <w:szCs w:val="32"/>
          <w:lang w:val="en-GB"/>
        </w:rPr>
        <w:t>.</w:t>
      </w:r>
      <w:r w:rsidR="00C05548">
        <w:rPr>
          <w:sz w:val="32"/>
          <w:szCs w:val="32"/>
          <w:lang w:val="en-GB"/>
        </w:rPr>
        <w:t xml:space="preserve"> </w:t>
      </w:r>
    </w:p>
    <w:p w14:paraId="56C5E0C8" w14:textId="77777777" w:rsidR="00A37543" w:rsidRPr="00FC629E" w:rsidRDefault="00A37543" w:rsidP="00A37543">
      <w:pPr>
        <w:rPr>
          <w:sz w:val="32"/>
          <w:szCs w:val="32"/>
        </w:rPr>
      </w:pPr>
      <w:r w:rsidRPr="00FC629E">
        <w:rPr>
          <w:sz w:val="32"/>
          <w:szCs w:val="32"/>
          <w:lang w:val="en-GB"/>
        </w:rPr>
        <w:br/>
        <w:t>1) test and validate the opportunity statement</w:t>
      </w:r>
    </w:p>
    <w:p w14:paraId="004D4BD3" w14:textId="77777777" w:rsidR="00A37543" w:rsidRPr="00FC629E" w:rsidRDefault="00A37543" w:rsidP="00A37543">
      <w:pPr>
        <w:rPr>
          <w:sz w:val="32"/>
          <w:szCs w:val="32"/>
        </w:rPr>
      </w:pPr>
      <w:r w:rsidRPr="00FC629E">
        <w:rPr>
          <w:sz w:val="32"/>
          <w:szCs w:val="32"/>
          <w:lang w:val="en-GB"/>
        </w:rPr>
        <w:t>2) test and validate the solution concept</w:t>
      </w:r>
    </w:p>
    <w:p w14:paraId="30629819" w14:textId="77777777" w:rsidR="007227C8" w:rsidRPr="00FC629E" w:rsidRDefault="007227C8" w:rsidP="00A37543">
      <w:pPr>
        <w:rPr>
          <w:sz w:val="32"/>
          <w:szCs w:val="32"/>
        </w:rPr>
      </w:pPr>
    </w:p>
    <w:p w14:paraId="5171C4A2" w14:textId="77777777" w:rsidR="00A37543" w:rsidRPr="00FC629E" w:rsidRDefault="00A37543" w:rsidP="00A37543">
      <w:pPr>
        <w:rPr>
          <w:sz w:val="32"/>
          <w:szCs w:val="32"/>
        </w:rPr>
      </w:pPr>
      <w:r w:rsidRPr="00FC629E">
        <w:rPr>
          <w:sz w:val="32"/>
          <w:szCs w:val="32"/>
          <w:lang w:val="en-US"/>
        </w:rPr>
        <w:t>The discovery interview script should at least include the following sections:</w:t>
      </w:r>
    </w:p>
    <w:p w14:paraId="14916301" w14:textId="77777777" w:rsidR="00A37543" w:rsidRPr="00FC629E" w:rsidRDefault="00A37543" w:rsidP="009F15CE">
      <w:pPr>
        <w:numPr>
          <w:ilvl w:val="0"/>
          <w:numId w:val="19"/>
        </w:numPr>
        <w:rPr>
          <w:sz w:val="32"/>
          <w:szCs w:val="32"/>
        </w:rPr>
      </w:pPr>
      <w:r w:rsidRPr="00FC629E">
        <w:rPr>
          <w:sz w:val="32"/>
          <w:szCs w:val="32"/>
          <w:lang w:val="en-US"/>
        </w:rPr>
        <w:t>Introduction</w:t>
      </w:r>
    </w:p>
    <w:p w14:paraId="288FE346" w14:textId="77777777" w:rsidR="00A37543" w:rsidRPr="00FC629E" w:rsidRDefault="00A37543" w:rsidP="009F15CE">
      <w:pPr>
        <w:numPr>
          <w:ilvl w:val="0"/>
          <w:numId w:val="19"/>
        </w:numPr>
        <w:rPr>
          <w:sz w:val="32"/>
          <w:szCs w:val="32"/>
        </w:rPr>
      </w:pPr>
      <w:r w:rsidRPr="00FC629E">
        <w:rPr>
          <w:sz w:val="32"/>
          <w:szCs w:val="32"/>
          <w:lang w:val="en-US"/>
        </w:rPr>
        <w:t xml:space="preserve">Understand the </w:t>
      </w:r>
      <w:r w:rsidR="006D75F4">
        <w:rPr>
          <w:sz w:val="32"/>
          <w:szCs w:val="32"/>
          <w:lang w:val="en-US"/>
        </w:rPr>
        <w:t>Customer</w:t>
      </w:r>
      <w:r w:rsidRPr="00FC629E">
        <w:rPr>
          <w:sz w:val="32"/>
          <w:szCs w:val="32"/>
          <w:lang w:val="en-US"/>
        </w:rPr>
        <w:t>’s current situation</w:t>
      </w:r>
    </w:p>
    <w:p w14:paraId="330EB9F7" w14:textId="77777777" w:rsidR="00A37543" w:rsidRPr="00FC629E" w:rsidRDefault="00A37543" w:rsidP="009F15CE">
      <w:pPr>
        <w:numPr>
          <w:ilvl w:val="0"/>
          <w:numId w:val="19"/>
        </w:numPr>
        <w:rPr>
          <w:sz w:val="32"/>
          <w:szCs w:val="32"/>
        </w:rPr>
      </w:pPr>
      <w:r w:rsidRPr="00FC629E">
        <w:rPr>
          <w:sz w:val="32"/>
          <w:szCs w:val="32"/>
          <w:lang w:val="en-US"/>
        </w:rPr>
        <w:t xml:space="preserve">Digging into </w:t>
      </w:r>
      <w:r w:rsidR="006D75F4">
        <w:rPr>
          <w:sz w:val="32"/>
          <w:szCs w:val="32"/>
          <w:lang w:val="en-US"/>
        </w:rPr>
        <w:t>the</w:t>
      </w:r>
      <w:r w:rsidRPr="00FC629E">
        <w:rPr>
          <w:sz w:val="32"/>
          <w:szCs w:val="32"/>
          <w:lang w:val="en-US"/>
        </w:rPr>
        <w:t xml:space="preserve"> pain points</w:t>
      </w:r>
      <w:r w:rsidR="006D75F4">
        <w:rPr>
          <w:sz w:val="32"/>
          <w:szCs w:val="32"/>
          <w:lang w:val="en-US"/>
        </w:rPr>
        <w:t xml:space="preserve"> and desired gains</w:t>
      </w:r>
      <w:r w:rsidRPr="00FC629E">
        <w:rPr>
          <w:sz w:val="32"/>
          <w:szCs w:val="32"/>
          <w:lang w:val="en-US"/>
        </w:rPr>
        <w:t xml:space="preserve"> of the </w:t>
      </w:r>
      <w:r w:rsidR="006D75F4">
        <w:rPr>
          <w:sz w:val="32"/>
          <w:szCs w:val="32"/>
          <w:lang w:val="en-US"/>
        </w:rPr>
        <w:t>customer</w:t>
      </w:r>
    </w:p>
    <w:p w14:paraId="570101C9" w14:textId="77777777" w:rsidR="00A37543" w:rsidRPr="00FC629E" w:rsidRDefault="00A37543" w:rsidP="009F15CE">
      <w:pPr>
        <w:numPr>
          <w:ilvl w:val="0"/>
          <w:numId w:val="19"/>
        </w:numPr>
        <w:rPr>
          <w:sz w:val="32"/>
          <w:szCs w:val="32"/>
        </w:rPr>
      </w:pPr>
      <w:r w:rsidRPr="00FC629E">
        <w:rPr>
          <w:sz w:val="32"/>
          <w:szCs w:val="32"/>
        </w:rPr>
        <w:t xml:space="preserve">Understanding existing solutions strengths and weaknesses from the </w:t>
      </w:r>
      <w:r w:rsidR="007C6AC8">
        <w:rPr>
          <w:sz w:val="32"/>
          <w:szCs w:val="32"/>
        </w:rPr>
        <w:t>customer</w:t>
      </w:r>
      <w:r w:rsidRPr="00FC629E">
        <w:rPr>
          <w:sz w:val="32"/>
          <w:szCs w:val="32"/>
        </w:rPr>
        <w:t>’s perspective</w:t>
      </w:r>
    </w:p>
    <w:p w14:paraId="5CAE59AE" w14:textId="77777777" w:rsidR="00A37543" w:rsidRPr="00FC629E" w:rsidRDefault="00A37543" w:rsidP="009F15CE">
      <w:pPr>
        <w:numPr>
          <w:ilvl w:val="0"/>
          <w:numId w:val="19"/>
        </w:numPr>
        <w:rPr>
          <w:sz w:val="32"/>
          <w:szCs w:val="32"/>
        </w:rPr>
      </w:pPr>
      <w:r w:rsidRPr="00FC629E">
        <w:rPr>
          <w:sz w:val="32"/>
          <w:szCs w:val="32"/>
        </w:rPr>
        <w:t>Share the solution concept and value proposition</w:t>
      </w:r>
    </w:p>
    <w:p w14:paraId="27B34400" w14:textId="77777777" w:rsidR="00A37543" w:rsidRPr="00FC629E" w:rsidRDefault="00A37543" w:rsidP="009F15CE">
      <w:pPr>
        <w:numPr>
          <w:ilvl w:val="0"/>
          <w:numId w:val="19"/>
        </w:numPr>
        <w:rPr>
          <w:sz w:val="32"/>
          <w:szCs w:val="32"/>
        </w:rPr>
      </w:pPr>
      <w:r w:rsidRPr="00FC629E">
        <w:rPr>
          <w:sz w:val="32"/>
          <w:szCs w:val="32"/>
        </w:rPr>
        <w:t>Gather feedback and reaction</w:t>
      </w:r>
    </w:p>
    <w:p w14:paraId="23447B09" w14:textId="77777777" w:rsidR="00A37543" w:rsidRPr="00FC629E" w:rsidRDefault="00A37543" w:rsidP="009F15CE">
      <w:pPr>
        <w:numPr>
          <w:ilvl w:val="0"/>
          <w:numId w:val="19"/>
        </w:numPr>
        <w:rPr>
          <w:sz w:val="32"/>
          <w:szCs w:val="32"/>
        </w:rPr>
      </w:pPr>
      <w:r w:rsidRPr="00FC629E">
        <w:rPr>
          <w:sz w:val="32"/>
          <w:szCs w:val="32"/>
        </w:rPr>
        <w:t>Wrap-up, thank you and next steps</w:t>
      </w:r>
    </w:p>
    <w:p w14:paraId="1530C33E" w14:textId="77777777" w:rsidR="00017D76" w:rsidRPr="00FC629E" w:rsidRDefault="00A37543" w:rsidP="00A37543">
      <w:pPr>
        <w:rPr>
          <w:sz w:val="32"/>
          <w:szCs w:val="32"/>
        </w:rPr>
      </w:pPr>
      <w:r w:rsidRPr="00FC629E">
        <w:rPr>
          <w:sz w:val="32"/>
          <w:szCs w:val="32"/>
        </w:rPr>
        <w:br/>
      </w:r>
      <w:r w:rsidRPr="00FC629E">
        <w:rPr>
          <w:sz w:val="32"/>
          <w:szCs w:val="32"/>
          <w:lang w:val="en-GB"/>
        </w:rPr>
        <w:t>Include at least three sentences per section.</w:t>
      </w:r>
    </w:p>
    <w:p w14:paraId="0ABED321" w14:textId="77777777" w:rsidR="00955D9E" w:rsidRPr="00FC629E" w:rsidRDefault="00955D9E" w:rsidP="00955D9E">
      <w:pPr>
        <w:rPr>
          <w:b/>
          <w:bCs/>
          <w:sz w:val="32"/>
          <w:szCs w:val="32"/>
        </w:rPr>
      </w:pPr>
      <w:r w:rsidRPr="00FC629E">
        <w:rPr>
          <w:b/>
          <w:bCs/>
          <w:sz w:val="32"/>
          <w:szCs w:val="32"/>
        </w:rPr>
        <w:t>Output Format</w:t>
      </w:r>
    </w:p>
    <w:p w14:paraId="55B655E7" w14:textId="77777777" w:rsidR="00955D9E" w:rsidRDefault="00ED0DC1">
      <w:pPr>
        <w:rPr>
          <w:rFonts w:asciiTheme="majorHAnsi" w:eastAsiaTheme="majorEastAsia" w:hAnsiTheme="majorHAnsi" w:cstheme="majorBidi"/>
          <w:color w:val="0F4761" w:themeColor="accent1" w:themeShade="BF"/>
          <w:sz w:val="40"/>
          <w:szCs w:val="40"/>
          <w:lang w:val="en-GB"/>
        </w:rPr>
      </w:pPr>
      <w:r w:rsidRPr="00FC629E">
        <w:rPr>
          <w:sz w:val="32"/>
          <w:szCs w:val="32"/>
        </w:rPr>
        <w:t>The script should be structured in a</w:t>
      </w:r>
      <w:r w:rsidR="00EA46F3">
        <w:rPr>
          <w:sz w:val="32"/>
          <w:szCs w:val="32"/>
        </w:rPr>
        <w:t xml:space="preserve"> </w:t>
      </w:r>
      <w:r w:rsidRPr="00FC629E">
        <w:rPr>
          <w:sz w:val="32"/>
          <w:szCs w:val="32"/>
        </w:rPr>
        <w:t>table</w:t>
      </w:r>
      <w:r w:rsidR="00EA46F3">
        <w:rPr>
          <w:sz w:val="32"/>
          <w:szCs w:val="32"/>
        </w:rPr>
        <w:t xml:space="preserve"> </w:t>
      </w:r>
      <w:r w:rsidRPr="00FC629E">
        <w:rPr>
          <w:sz w:val="32"/>
          <w:szCs w:val="32"/>
        </w:rPr>
        <w:t>with the following columns: Section, Questions, Purpose</w:t>
      </w:r>
      <w:r w:rsidR="007227C8" w:rsidRPr="00FC629E">
        <w:rPr>
          <w:sz w:val="32"/>
          <w:szCs w:val="32"/>
        </w:rPr>
        <w:t>.</w:t>
      </w:r>
      <w:r w:rsidR="00955D9E">
        <w:rPr>
          <w:lang w:val="en-GB"/>
        </w:rPr>
        <w:br w:type="page"/>
      </w:r>
    </w:p>
    <w:p w14:paraId="4F0A729B" w14:textId="77777777" w:rsidR="004F6C2B" w:rsidRDefault="004F6C2B" w:rsidP="004F6C2B">
      <w:pPr>
        <w:pStyle w:val="Heading1"/>
        <w:rPr>
          <w:lang w:val="en-GB"/>
        </w:rPr>
      </w:pPr>
      <w:r>
        <w:rPr>
          <w:lang w:val="en-GB"/>
        </w:rPr>
        <w:lastRenderedPageBreak/>
        <w:t>Simulate the persona response</w:t>
      </w:r>
    </w:p>
    <w:p w14:paraId="5EDB8F88" w14:textId="77777777" w:rsidR="004F6C2B" w:rsidRDefault="004F6C2B" w:rsidP="004F6C2B"/>
    <w:p w14:paraId="281E2B7A" w14:textId="77777777" w:rsidR="004F6C2B" w:rsidRPr="00D81B7C" w:rsidRDefault="004F6C2B" w:rsidP="004F6C2B">
      <w:pPr>
        <w:pBdr>
          <w:bottom w:val="single" w:sz="6" w:space="1" w:color="auto"/>
        </w:pBdr>
        <w:rPr>
          <w:sz w:val="28"/>
          <w:szCs w:val="28"/>
        </w:rPr>
      </w:pPr>
      <w:r w:rsidRPr="00D81B7C">
        <w:rPr>
          <w:sz w:val="28"/>
          <w:szCs w:val="28"/>
        </w:rPr>
        <w:t>Prompt:</w:t>
      </w:r>
    </w:p>
    <w:p w14:paraId="28769D58" w14:textId="77777777" w:rsidR="004F6C2B" w:rsidRDefault="004F6C2B" w:rsidP="004F6C2B">
      <w:pPr>
        <w:rPr>
          <w:b/>
          <w:bCs/>
        </w:rPr>
      </w:pPr>
    </w:p>
    <w:p w14:paraId="697F1162" w14:textId="77777777" w:rsidR="00F02AC5" w:rsidRPr="00F02AC5" w:rsidRDefault="00F02AC5" w:rsidP="00F02AC5">
      <w:pPr>
        <w:rPr>
          <w:sz w:val="36"/>
          <w:szCs w:val="36"/>
          <w:lang w:val="en-GB"/>
        </w:rPr>
      </w:pPr>
      <w:r w:rsidRPr="00F02AC5">
        <w:rPr>
          <w:sz w:val="36"/>
          <w:szCs w:val="36"/>
          <w:lang w:val="en-GB"/>
        </w:rPr>
        <w:t xml:space="preserve">Simulate the response of a very </w:t>
      </w:r>
      <w:r w:rsidR="00A3035A" w:rsidRPr="00F02AC5">
        <w:rPr>
          <w:sz w:val="36"/>
          <w:szCs w:val="36"/>
          <w:lang w:val="en-GB"/>
        </w:rPr>
        <w:t xml:space="preserve">sceptical </w:t>
      </w:r>
      <w:r w:rsidR="00A3035A">
        <w:rPr>
          <w:color w:val="0070C0"/>
          <w:sz w:val="36"/>
          <w:szCs w:val="36"/>
          <w:lang w:val="en-GB"/>
        </w:rPr>
        <w:t>customer</w:t>
      </w:r>
      <w:r w:rsidR="008414A3">
        <w:rPr>
          <w:color w:val="0070C0"/>
          <w:sz w:val="36"/>
          <w:szCs w:val="36"/>
          <w:lang w:val="en-GB"/>
        </w:rPr>
        <w:t xml:space="preserve"> / user</w:t>
      </w:r>
      <w:r w:rsidR="00B15F5A">
        <w:rPr>
          <w:color w:val="0070C0"/>
          <w:sz w:val="36"/>
          <w:szCs w:val="36"/>
          <w:lang w:val="en-GB"/>
        </w:rPr>
        <w:t xml:space="preserve"> </w:t>
      </w:r>
      <w:r w:rsidRPr="00F02AC5">
        <w:rPr>
          <w:sz w:val="36"/>
          <w:szCs w:val="36"/>
          <w:lang w:val="en-GB"/>
        </w:rPr>
        <w:t>to the discovery interview for the final idea and storyboard prototype using the discovery interview script.</w:t>
      </w:r>
    </w:p>
    <w:p w14:paraId="4ACAC354" w14:textId="77777777" w:rsidR="00F02AC5" w:rsidRPr="00F02AC5" w:rsidRDefault="00F02AC5" w:rsidP="00F02AC5">
      <w:pPr>
        <w:rPr>
          <w:sz w:val="36"/>
          <w:szCs w:val="36"/>
          <w:lang w:val="en-GB"/>
        </w:rPr>
      </w:pPr>
    </w:p>
    <w:p w14:paraId="5FB4487A" w14:textId="77777777" w:rsidR="004F6C2B" w:rsidRPr="00F02AC5" w:rsidRDefault="004F6C2B" w:rsidP="00F02AC5">
      <w:pPr>
        <w:rPr>
          <w:b/>
          <w:bCs/>
          <w:sz w:val="36"/>
          <w:szCs w:val="36"/>
        </w:rPr>
      </w:pPr>
      <w:r w:rsidRPr="00F02AC5">
        <w:rPr>
          <w:b/>
          <w:bCs/>
          <w:sz w:val="36"/>
          <w:szCs w:val="36"/>
        </w:rPr>
        <w:t>Output Format</w:t>
      </w:r>
    </w:p>
    <w:p w14:paraId="224D5DCB" w14:textId="77777777" w:rsidR="004F6C2B" w:rsidRPr="00F02AC5" w:rsidRDefault="004F6C2B" w:rsidP="004F6C2B">
      <w:pPr>
        <w:rPr>
          <w:sz w:val="36"/>
          <w:szCs w:val="36"/>
        </w:rPr>
      </w:pPr>
      <w:r w:rsidRPr="00F02AC5">
        <w:rPr>
          <w:sz w:val="36"/>
          <w:szCs w:val="36"/>
        </w:rPr>
        <w:t>The script should be structured in a table</w:t>
      </w:r>
      <w:r w:rsidR="00EA46F3">
        <w:rPr>
          <w:sz w:val="36"/>
          <w:szCs w:val="36"/>
        </w:rPr>
        <w:t xml:space="preserve"> </w:t>
      </w:r>
      <w:r w:rsidRPr="00F02AC5">
        <w:rPr>
          <w:sz w:val="36"/>
          <w:szCs w:val="36"/>
        </w:rPr>
        <w:t xml:space="preserve">with the following columns: </w:t>
      </w:r>
      <w:r w:rsidR="00F02AC5" w:rsidRPr="00F02AC5">
        <w:rPr>
          <w:sz w:val="36"/>
          <w:szCs w:val="36"/>
        </w:rPr>
        <w:t>Section, Questions, Response, Response Sentiment Analysis, Possible Interviewer Response</w:t>
      </w:r>
    </w:p>
    <w:p w14:paraId="0D13F6B0" w14:textId="77777777" w:rsidR="004F6C2B" w:rsidRDefault="004F6C2B">
      <w:pPr>
        <w:rPr>
          <w:rFonts w:asciiTheme="majorHAnsi" w:eastAsiaTheme="majorEastAsia" w:hAnsiTheme="majorHAnsi" w:cstheme="majorBidi"/>
          <w:color w:val="0F4761" w:themeColor="accent1" w:themeShade="BF"/>
          <w:sz w:val="40"/>
          <w:szCs w:val="40"/>
          <w:lang w:val="en-GB"/>
        </w:rPr>
      </w:pPr>
      <w:r>
        <w:rPr>
          <w:lang w:val="en-GB"/>
        </w:rPr>
        <w:br w:type="page"/>
      </w:r>
    </w:p>
    <w:p w14:paraId="51EB6B6B" w14:textId="77777777" w:rsidR="00791919" w:rsidRDefault="00791919">
      <w:pPr>
        <w:rPr>
          <w:rFonts w:asciiTheme="majorHAnsi" w:eastAsiaTheme="majorEastAsia" w:hAnsiTheme="majorHAnsi" w:cstheme="majorBidi"/>
          <w:color w:val="0F4761" w:themeColor="accent1" w:themeShade="BF"/>
          <w:sz w:val="40"/>
          <w:szCs w:val="40"/>
          <w:lang w:val="en-GB"/>
        </w:rPr>
      </w:pPr>
      <w:r>
        <w:rPr>
          <w:lang w:val="en-GB"/>
        </w:rPr>
        <w:lastRenderedPageBreak/>
        <w:br w:type="page"/>
      </w:r>
      <w:r w:rsidRPr="00791919">
        <w:rPr>
          <w:noProof/>
        </w:rPr>
        <mc:AlternateContent>
          <mc:Choice Requires="wpg">
            <w:drawing>
              <wp:anchor distT="0" distB="0" distL="114300" distR="114300" simplePos="0" relativeHeight="251658243" behindDoc="0" locked="0" layoutInCell="1" allowOverlap="1" wp14:anchorId="26F47BB9" wp14:editId="0C3B3FF4">
                <wp:simplePos x="0" y="0"/>
                <wp:positionH relativeFrom="column">
                  <wp:posOffset>0</wp:posOffset>
                </wp:positionH>
                <wp:positionV relativeFrom="paragraph">
                  <wp:posOffset>0</wp:posOffset>
                </wp:positionV>
                <wp:extent cx="6597050" cy="2710783"/>
                <wp:effectExtent l="0" t="0" r="0" b="0"/>
                <wp:wrapNone/>
                <wp:docPr id="623865686" name="Group 21"/>
                <wp:cNvGraphicFramePr/>
                <a:graphic xmlns:a="http://schemas.openxmlformats.org/drawingml/2006/main">
                  <a:graphicData uri="http://schemas.microsoft.com/office/word/2010/wordprocessingGroup">
                    <wpg:wgp>
                      <wpg:cNvGrpSpPr/>
                      <wpg:grpSpPr>
                        <a:xfrm>
                          <a:off x="0" y="0"/>
                          <a:ext cx="6597050" cy="2710783"/>
                          <a:chOff x="0" y="0"/>
                          <a:chExt cx="12152786" cy="4839014"/>
                        </a:xfrm>
                      </wpg:grpSpPr>
                      <wpg:grpSp>
                        <wpg:cNvPr id="189740595" name="Group 189740595"/>
                        <wpg:cNvGrpSpPr/>
                        <wpg:grpSpPr>
                          <a:xfrm>
                            <a:off x="1553477" y="2002046"/>
                            <a:ext cx="8057984" cy="1400548"/>
                            <a:chOff x="1553477" y="2002046"/>
                            <a:chExt cx="8763161" cy="1523114"/>
                          </a:xfrm>
                        </wpg:grpSpPr>
                        <wps:wsp>
                          <wps:cNvPr id="936319015" name="Rectangle 936319015"/>
                          <wps:cNvSpPr/>
                          <wps:spPr>
                            <a:xfrm>
                              <a:off x="1553477" y="2002046"/>
                              <a:ext cx="1909811" cy="1523114"/>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C1C02" w14:textId="77777777" w:rsidR="00791919" w:rsidRDefault="00791919" w:rsidP="0079191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Ideate</w:t>
                                </w:r>
                              </w:p>
                            </w:txbxContent>
                          </wps:txbx>
                          <wps:bodyPr rtlCol="0" anchor="ctr"/>
                        </wps:wsp>
                        <wps:wsp>
                          <wps:cNvPr id="665253613" name="Rectangle 665253613"/>
                          <wps:cNvSpPr/>
                          <wps:spPr>
                            <a:xfrm>
                              <a:off x="3837927" y="2002046"/>
                              <a:ext cx="1909811" cy="1523114"/>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49A70D" w14:textId="77777777" w:rsidR="00791919" w:rsidRDefault="00791919" w:rsidP="0079191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Hack</w:t>
                                </w:r>
                              </w:p>
                            </w:txbxContent>
                          </wps:txbx>
                          <wps:bodyPr rtlCol="0" anchor="ctr"/>
                        </wps:wsp>
                        <wps:wsp>
                          <wps:cNvPr id="744285731" name="Rectangle 744285731"/>
                          <wps:cNvSpPr/>
                          <wps:spPr>
                            <a:xfrm>
                              <a:off x="6122377" y="2002046"/>
                              <a:ext cx="1909811" cy="1523114"/>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914" w14:textId="77777777" w:rsidR="00791919" w:rsidRDefault="00791919" w:rsidP="0079191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Validate</w:t>
                                </w:r>
                              </w:p>
                            </w:txbxContent>
                          </wps:txbx>
                          <wps:bodyPr rtlCol="0" anchor="ctr"/>
                        </wps:wsp>
                        <wps:wsp>
                          <wps:cNvPr id="2107138254" name="Rectangle 2107138254"/>
                          <wps:cNvSpPr/>
                          <wps:spPr>
                            <a:xfrm>
                              <a:off x="8406827" y="2002046"/>
                              <a:ext cx="1909811" cy="1523114"/>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0F28D" w14:textId="77777777" w:rsidR="00791919" w:rsidRDefault="00791919" w:rsidP="00791919">
                                <w:pPr>
                                  <w:jc w:val="center"/>
                                  <w:textAlignment w:val="baseline"/>
                                  <w:rPr>
                                    <w:rFonts w:ascii="Segoe UI" w:hAnsi="Segoe UI" w:cs="Segoe UI"/>
                                    <w:b/>
                                    <w:bCs/>
                                    <w:color w:val="FFFFFF"/>
                                    <w:kern w:val="24"/>
                                    <w:sz w:val="20"/>
                                    <w:szCs w:val="20"/>
                                    <w:lang w:val="en-US"/>
                                  </w:rPr>
                                </w:pPr>
                                <w:r>
                                  <w:rPr>
                                    <w:rFonts w:ascii="Segoe UI" w:hAnsi="Segoe UI" w:cs="Segoe UI"/>
                                    <w:b/>
                                    <w:bCs/>
                                    <w:color w:val="FFFFFF"/>
                                    <w:kern w:val="24"/>
                                    <w:sz w:val="20"/>
                                    <w:szCs w:val="20"/>
                                    <w:lang w:val="en-US"/>
                                  </w:rPr>
                                  <w:t>Sponsor</w:t>
                                </w:r>
                              </w:p>
                            </w:txbxContent>
                          </wps:txbx>
                          <wps:bodyPr rtlCol="0" anchor="ctr"/>
                        </wps:wsp>
                      </wpg:grpSp>
                      <wps:wsp>
                        <wps:cNvPr id="433439812" name="TextBox 9"/>
                        <wps:cNvSpPr txBox="1"/>
                        <wps:spPr>
                          <a:xfrm>
                            <a:off x="1104749" y="0"/>
                            <a:ext cx="8963933" cy="800277"/>
                          </a:xfrm>
                          <a:prstGeom prst="rect">
                            <a:avLst/>
                          </a:prstGeom>
                          <a:noFill/>
                        </wps:spPr>
                        <wps:txbx>
                          <w:txbxContent>
                            <w:p w14:paraId="7E356064" w14:textId="77777777" w:rsidR="00791919" w:rsidRDefault="00791919" w:rsidP="00791919">
                              <w:pPr>
                                <w:jc w:val="center"/>
                                <w:textAlignment w:val="baseline"/>
                                <w:rPr>
                                  <w:rFonts w:ascii="Segoe UI Semilight" w:hAnsi="Segoe UI Semilight" w:cs="Segoe UI Semilight"/>
                                  <w:color w:val="000000"/>
                                  <w:kern w:val="24"/>
                                  <w:sz w:val="28"/>
                                  <w:szCs w:val="28"/>
                                  <w:lang w:val="en-US"/>
                                </w:rPr>
                              </w:pPr>
                              <w:r>
                                <w:rPr>
                                  <w:rFonts w:ascii="Segoe UI Semilight" w:hAnsi="Segoe UI Semilight" w:cs="Segoe UI Semilight"/>
                                  <w:color w:val="000000"/>
                                  <w:kern w:val="24"/>
                                  <w:sz w:val="28"/>
                                  <w:szCs w:val="28"/>
                                  <w:lang w:val="en-US"/>
                                </w:rPr>
                                <w:t>The Garage Growth Framework</w:t>
                              </w:r>
                            </w:p>
                          </w:txbxContent>
                        </wps:txbx>
                        <wps:bodyPr wrap="square" rtlCol="0">
                          <a:spAutoFit/>
                        </wps:bodyPr>
                      </wps:wsp>
                      <w14:contentPart bwMode="auto" r:id="rId20">
                        <w14:nvContentPartPr>
                          <w14:cNvPr id="1441444874" name="Ink 1441444874"/>
                          <w14:cNvContentPartPr/>
                        </w14:nvContentPartPr>
                        <w14:xfrm>
                          <a:off x="307810" y="981359"/>
                          <a:ext cx="10140790" cy="3272899"/>
                        </w14:xfrm>
                      </w14:contentPart>
                      <wps:wsp>
                        <wps:cNvPr id="1659409118" name="TextBox 11"/>
                        <wps:cNvSpPr txBox="1"/>
                        <wps:spPr>
                          <a:xfrm>
                            <a:off x="10394624" y="1709305"/>
                            <a:ext cx="1758162" cy="669921"/>
                          </a:xfrm>
                          <a:prstGeom prst="rect">
                            <a:avLst/>
                          </a:prstGeom>
                          <a:noFill/>
                        </wps:spPr>
                        <wps:txbx>
                          <w:txbxContent>
                            <w:p w14:paraId="3CCC6FF3"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New Product, Service, Business</w:t>
                              </w:r>
                            </w:p>
                          </w:txbxContent>
                        </wps:txbx>
                        <wps:bodyPr wrap="square" rtlCol="0">
                          <a:spAutoFit/>
                        </wps:bodyPr>
                      </wps:wsp>
                      <wps:wsp>
                        <wps:cNvPr id="1549608583" name="TextBox 13"/>
                        <wps:cNvSpPr txBox="1"/>
                        <wps:spPr>
                          <a:xfrm>
                            <a:off x="10395380" y="2431443"/>
                            <a:ext cx="1643524" cy="507825"/>
                          </a:xfrm>
                          <a:prstGeom prst="rect">
                            <a:avLst/>
                          </a:prstGeom>
                          <a:noFill/>
                        </wps:spPr>
                        <wps:txbx>
                          <w:txbxContent>
                            <w:p w14:paraId="442F71FB"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Feature/Capability</w:t>
                              </w:r>
                            </w:p>
                          </w:txbxContent>
                        </wps:txbx>
                        <wps:bodyPr wrap="square" rtlCol="0">
                          <a:spAutoFit/>
                        </wps:bodyPr>
                      </wps:wsp>
                      <wps:wsp>
                        <wps:cNvPr id="824030749" name="TextBox 14"/>
                        <wps:cNvSpPr txBox="1"/>
                        <wps:spPr>
                          <a:xfrm>
                            <a:off x="10395380" y="2984307"/>
                            <a:ext cx="1269198" cy="507825"/>
                          </a:xfrm>
                          <a:prstGeom prst="rect">
                            <a:avLst/>
                          </a:prstGeom>
                          <a:noFill/>
                        </wps:spPr>
                        <wps:txbx>
                          <w:txbxContent>
                            <w:p w14:paraId="581B92F7"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Tech Transfer</w:t>
                              </w:r>
                            </w:p>
                          </w:txbxContent>
                        </wps:txbx>
                        <wps:bodyPr wrap="square" rtlCol="0">
                          <a:spAutoFit/>
                        </wps:bodyPr>
                      </wps:wsp>
                      <wps:wsp>
                        <wps:cNvPr id="1537446638" name="TextBox 15"/>
                        <wps:cNvSpPr txBox="1"/>
                        <wps:spPr>
                          <a:xfrm>
                            <a:off x="10395378" y="3594686"/>
                            <a:ext cx="973247" cy="507825"/>
                          </a:xfrm>
                          <a:prstGeom prst="rect">
                            <a:avLst/>
                          </a:prstGeom>
                          <a:noFill/>
                        </wps:spPr>
                        <wps:txbx>
                          <w:txbxContent>
                            <w:p w14:paraId="58E8246F"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Learnings</w:t>
                              </w:r>
                            </w:p>
                          </w:txbxContent>
                        </wps:txbx>
                        <wps:bodyPr wrap="square" rtlCol="0">
                          <a:spAutoFit/>
                        </wps:bodyPr>
                      </wps:wsp>
                      <wps:wsp>
                        <wps:cNvPr id="1787977650" name="TextBox 16"/>
                        <wps:cNvSpPr txBox="1"/>
                        <wps:spPr>
                          <a:xfrm>
                            <a:off x="6934406" y="4239115"/>
                            <a:ext cx="1561641" cy="507825"/>
                          </a:xfrm>
                          <a:prstGeom prst="rect">
                            <a:avLst/>
                          </a:prstGeom>
                          <a:noFill/>
                        </wps:spPr>
                        <wps:txbx>
                          <w:txbxContent>
                            <w:p w14:paraId="655686E8"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Vetted Idea</w:t>
                              </w:r>
                            </w:p>
                          </w:txbxContent>
                        </wps:txbx>
                        <wps:bodyPr wrap="square" rtlCol="0">
                          <a:spAutoFit/>
                        </wps:bodyPr>
                      </wps:wsp>
                      <wps:wsp>
                        <wps:cNvPr id="51092004" name="TextBox 17"/>
                        <wps:cNvSpPr txBox="1"/>
                        <wps:spPr>
                          <a:xfrm>
                            <a:off x="5030838" y="1282075"/>
                            <a:ext cx="1264519" cy="507825"/>
                          </a:xfrm>
                          <a:prstGeom prst="rect">
                            <a:avLst/>
                          </a:prstGeom>
                          <a:noFill/>
                        </wps:spPr>
                        <wps:txbx>
                          <w:txbxContent>
                            <w:p w14:paraId="7B04F808"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Prototype to Test</w:t>
                              </w:r>
                            </w:p>
                          </w:txbxContent>
                        </wps:txbx>
                        <wps:bodyPr wrap="square" rtlCol="0">
                          <a:spAutoFit/>
                        </wps:bodyPr>
                      </wps:wsp>
                      <wps:wsp>
                        <wps:cNvPr id="1411068002" name="TextBox 18"/>
                        <wps:cNvSpPr txBox="1"/>
                        <wps:spPr>
                          <a:xfrm>
                            <a:off x="2931809" y="4331189"/>
                            <a:ext cx="1080866" cy="507825"/>
                          </a:xfrm>
                          <a:prstGeom prst="rect">
                            <a:avLst/>
                          </a:prstGeom>
                          <a:noFill/>
                        </wps:spPr>
                        <wps:txbx>
                          <w:txbxContent>
                            <w:p w14:paraId="52BF1A75"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Concept to try</w:t>
                              </w:r>
                            </w:p>
                          </w:txbxContent>
                        </wps:txbx>
                        <wps:bodyPr wrap="square" rtlCol="0">
                          <a:spAutoFit/>
                        </wps:bodyPr>
                      </wps:wsp>
                      <wps:wsp>
                        <wps:cNvPr id="1192658574" name="TextBox 19"/>
                        <wps:cNvSpPr txBox="1"/>
                        <wps:spPr>
                          <a:xfrm>
                            <a:off x="0" y="1919586"/>
                            <a:ext cx="1209540" cy="507825"/>
                          </a:xfrm>
                          <a:prstGeom prst="rect">
                            <a:avLst/>
                          </a:prstGeom>
                          <a:noFill/>
                        </wps:spPr>
                        <wps:txbx>
                          <w:txbxContent>
                            <w:p w14:paraId="6A51F822"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Passionate Ideas</w:t>
                              </w:r>
                            </w:p>
                          </w:txbxContent>
                        </wps:txbx>
                        <wps:bodyPr wrap="square" rtlCol="0">
                          <a:spAutoFit/>
                        </wps:bodyPr>
                      </wps:wsp>
                    </wpg:wgp>
                  </a:graphicData>
                </a:graphic>
              </wp:anchor>
            </w:drawing>
          </mc:Choice>
          <mc:Fallback>
            <w:pict>
              <v:group w14:anchorId="26F47BB9" id="_x0000_s1074" style="position:absolute;margin-left:0;margin-top:0;width:519.45pt;height:213.45pt;z-index:251658243" coordsize="121527,48390"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">
                <v:group id="Group 189740595" o:spid="_x0000_s1075" style="position:absolute;left:15534;top:20020;width:80580;height:14005" coordorigin="15534,20020" coordsize="87631,1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">
                  <v:rect id="Rectangle 936319015" o:spid="_x0000_s1076" style="position:absolute;left:15534;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" fillcolor="#f2f2f2 [3052]" strokecolor="black [3213]" strokeweight="1pt">
                    <v:textbox>
                      <w:txbxContent>
                        <w:p w14:paraId="001C1C02" w14:textId="77777777" w:rsidR="00791919" w:rsidRDefault="00791919" w:rsidP="0079191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Ideate</w:t>
                          </w:r>
                        </w:p>
                      </w:txbxContent>
                    </v:textbox>
                  </v:rect>
                  <v:rect id="Rectangle 665253613" o:spid="_x0000_s1077" style="position:absolute;left:38379;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" fillcolor="#f2f2f2 [3052]" strokecolor="black [3213]" strokeweight="1pt">
                    <v:textbox>
                      <w:txbxContent>
                        <w:p w14:paraId="1649A70D" w14:textId="77777777" w:rsidR="00791919" w:rsidRDefault="00791919" w:rsidP="0079191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Hack</w:t>
                          </w:r>
                        </w:p>
                      </w:txbxContent>
                    </v:textbox>
                  </v:rect>
                  <v:rect id="Rectangle 744285731" o:spid="_x0000_s1078" style="position:absolute;left:61223;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" fillcolor="#f2f2f2 [3052]" strokecolor="black [3213]" strokeweight="1pt">
                    <v:textbox>
                      <w:txbxContent>
                        <w:p w14:paraId="176E8914" w14:textId="77777777" w:rsidR="00791919" w:rsidRDefault="00791919" w:rsidP="00791919">
                          <w:pPr>
                            <w:jc w:val="center"/>
                            <w:textAlignment w:val="baseline"/>
                            <w:rPr>
                              <w:rFonts w:ascii="Segoe UI" w:hAnsi="Segoe UI" w:cs="Segoe UI"/>
                              <w:color w:val="000000"/>
                              <w:kern w:val="24"/>
                              <w:sz w:val="20"/>
                              <w:szCs w:val="20"/>
                              <w:lang w:val="en-US"/>
                            </w:rPr>
                          </w:pPr>
                          <w:r>
                            <w:rPr>
                              <w:rFonts w:ascii="Segoe UI" w:hAnsi="Segoe UI" w:cs="Segoe UI"/>
                              <w:color w:val="000000"/>
                              <w:kern w:val="24"/>
                              <w:sz w:val="20"/>
                              <w:szCs w:val="20"/>
                              <w:lang w:val="en-US"/>
                            </w:rPr>
                            <w:t>Validate</w:t>
                          </w:r>
                        </w:p>
                      </w:txbxContent>
                    </v:textbox>
                  </v:rect>
                  <v:rect id="Rectangle 2107138254" o:spid="_x0000_s1079" style="position:absolute;left:84068;top:20020;width:19098;height:15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" fillcolor="#00b0f0" strokecolor="black [3213]" strokeweight="1pt">
                    <v:textbox>
                      <w:txbxContent>
                        <w:p w14:paraId="7DE0F28D" w14:textId="77777777" w:rsidR="00791919" w:rsidRDefault="00791919" w:rsidP="00791919">
                          <w:pPr>
                            <w:jc w:val="center"/>
                            <w:textAlignment w:val="baseline"/>
                            <w:rPr>
                              <w:rFonts w:ascii="Segoe UI" w:hAnsi="Segoe UI" w:cs="Segoe UI"/>
                              <w:b/>
                              <w:bCs/>
                              <w:color w:val="FFFFFF"/>
                              <w:kern w:val="24"/>
                              <w:sz w:val="20"/>
                              <w:szCs w:val="20"/>
                              <w:lang w:val="en-US"/>
                            </w:rPr>
                          </w:pPr>
                          <w:r>
                            <w:rPr>
                              <w:rFonts w:ascii="Segoe UI" w:hAnsi="Segoe UI" w:cs="Segoe UI"/>
                              <w:b/>
                              <w:bCs/>
                              <w:color w:val="FFFFFF"/>
                              <w:kern w:val="24"/>
                              <w:sz w:val="20"/>
                              <w:szCs w:val="20"/>
                              <w:lang w:val="en-US"/>
                            </w:rPr>
                            <w:t>Sponsor</w:t>
                          </w:r>
                        </w:p>
                      </w:txbxContent>
                    </v:textbox>
                  </v:rect>
                </v:group>
                <v:shape id="TextBox 9" o:spid="_x0000_s1080" type="#_x0000_t202" style="position:absolute;left:11047;width:89639;height:8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" filled="f" stroked="f">
                  <v:textbox style="mso-fit-shape-to-text:t">
                    <w:txbxContent>
                      <w:p w14:paraId="7E356064" w14:textId="77777777" w:rsidR="00791919" w:rsidRDefault="00791919" w:rsidP="00791919">
                        <w:pPr>
                          <w:jc w:val="center"/>
                          <w:textAlignment w:val="baseline"/>
                          <w:rPr>
                            <w:rFonts w:ascii="Segoe UI Semilight" w:hAnsi="Segoe UI Semilight" w:cs="Segoe UI Semilight"/>
                            <w:color w:val="000000"/>
                            <w:kern w:val="24"/>
                            <w:sz w:val="28"/>
                            <w:szCs w:val="28"/>
                            <w:lang w:val="en-US"/>
                          </w:rPr>
                        </w:pPr>
                        <w:r>
                          <w:rPr>
                            <w:rFonts w:ascii="Segoe UI Semilight" w:hAnsi="Segoe UI Semilight" w:cs="Segoe UI Semilight"/>
                            <w:color w:val="000000"/>
                            <w:kern w:val="24"/>
                            <w:sz w:val="28"/>
                            <w:szCs w:val="28"/>
                            <w:lang w:val="en-US"/>
                          </w:rPr>
                          <w:t>The Garage Growth Framework</w:t>
                        </w:r>
                      </w:p>
                    </w:txbxContent>
                  </v:textbox>
                </v:shape>
                <v:shape id="Ink 1441444874" o:spid="_x0000_s1081" type="#_x0000_t75" style="position:absolute;left:2905;top:9646;width:101753;height:3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">
                  <v:imagedata r:id="rId17" o:title=""/>
                </v:shape>
                <v:shape id="TextBox 11" o:spid="_x0000_s1082" type="#_x0000_t202" style="position:absolute;left:103946;top:17093;width:17581;height:6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" filled="f" stroked="f">
                  <v:textbox style="mso-fit-shape-to-text:t">
                    <w:txbxContent>
                      <w:p w14:paraId="3CCC6FF3"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New Product, Service, Business</w:t>
                        </w:r>
                      </w:p>
                    </w:txbxContent>
                  </v:textbox>
                </v:shape>
                <v:shape id="TextBox 13" o:spid="_x0000_s1083" type="#_x0000_t202" style="position:absolute;left:103953;top:24314;width:16436;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" filled="f" stroked="f">
                  <v:textbox style="mso-fit-shape-to-text:t">
                    <w:txbxContent>
                      <w:p w14:paraId="442F71FB"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Feature/Capability</w:t>
                        </w:r>
                      </w:p>
                    </w:txbxContent>
                  </v:textbox>
                </v:shape>
                <v:shape id="TextBox 14" o:spid="_x0000_s1084" type="#_x0000_t202" style="position:absolute;left:103953;top:29843;width:12692;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" filled="f" stroked="f">
                  <v:textbox style="mso-fit-shape-to-text:t">
                    <w:txbxContent>
                      <w:p w14:paraId="581B92F7"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Tech Transfer</w:t>
                        </w:r>
                      </w:p>
                    </w:txbxContent>
                  </v:textbox>
                </v:shape>
                <v:shape id="TextBox 15" o:spid="_x0000_s1085" type="#_x0000_t202" style="position:absolute;left:103953;top:35946;width:9733;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" filled="f" stroked="f">
                  <v:textbox style="mso-fit-shape-to-text:t">
                    <w:txbxContent>
                      <w:p w14:paraId="58E8246F"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Learnings</w:t>
                        </w:r>
                      </w:p>
                    </w:txbxContent>
                  </v:textbox>
                </v:shape>
                <v:shape id="TextBox 16" o:spid="_x0000_s1086" type="#_x0000_t202" style="position:absolute;left:69344;top:42391;width:15616;height:5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" filled="f" stroked="f">
                  <v:textbox style="mso-fit-shape-to-text:t">
                    <w:txbxContent>
                      <w:p w14:paraId="655686E8"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Vetted Idea</w:t>
                        </w:r>
                      </w:p>
                    </w:txbxContent>
                  </v:textbox>
                </v:shape>
                <v:shape id="TextBox 17" o:spid="_x0000_s1087" type="#_x0000_t202" style="position:absolute;left:50308;top:12820;width:12645;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" filled="f" stroked="f">
                  <v:textbox style="mso-fit-shape-to-text:t">
                    <w:txbxContent>
                      <w:p w14:paraId="7B04F808"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Prototype to Test</w:t>
                        </w:r>
                      </w:p>
                    </w:txbxContent>
                  </v:textbox>
                </v:shape>
                <v:shape id="TextBox 18" o:spid="_x0000_s1088" type="#_x0000_t202" style="position:absolute;left:29318;top:43311;width:10808;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" filled="f" stroked="f">
                  <v:textbox style="mso-fit-shape-to-text:t">
                    <w:txbxContent>
                      <w:p w14:paraId="52BF1A75"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Concept to try</w:t>
                        </w:r>
                      </w:p>
                    </w:txbxContent>
                  </v:textbox>
                </v:shape>
                <v:shape id="TextBox 19" o:spid="_x0000_s1089" type="#_x0000_t202" style="position:absolute;top:19195;width:12095;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" filled="f" stroked="f">
                  <v:textbox style="mso-fit-shape-to-text:t">
                    <w:txbxContent>
                      <w:p w14:paraId="6A51F822" w14:textId="77777777" w:rsidR="00791919" w:rsidRDefault="00791919" w:rsidP="00791919">
                        <w:pPr>
                          <w:textAlignment w:val="baseline"/>
                          <w:rPr>
                            <w:rFonts w:ascii="Segoe UI" w:hAnsi="Segoe UI" w:cs="Segoe UI"/>
                            <w:color w:val="FF0000"/>
                            <w:kern w:val="24"/>
                            <w:sz w:val="10"/>
                            <w:szCs w:val="10"/>
                            <w:lang w:val="en-US"/>
                          </w:rPr>
                        </w:pPr>
                        <w:r>
                          <w:rPr>
                            <w:rFonts w:ascii="Segoe UI" w:hAnsi="Segoe UI" w:cs="Segoe UI"/>
                            <w:color w:val="FF0000"/>
                            <w:kern w:val="24"/>
                            <w:sz w:val="10"/>
                            <w:szCs w:val="10"/>
                            <w:lang w:val="en-US"/>
                          </w:rPr>
                          <w:t>Passionate Ideas</w:t>
                        </w:r>
                      </w:p>
                    </w:txbxContent>
                  </v:textbox>
                </v:shape>
              </v:group>
            </w:pict>
          </mc:Fallback>
        </mc:AlternateContent>
      </w:r>
    </w:p>
    <w:p w14:paraId="4F84CB86" w14:textId="77777777" w:rsidR="00791919" w:rsidRPr="00791919" w:rsidRDefault="00385072" w:rsidP="00791919">
      <w:pPr>
        <w:jc w:val="center"/>
        <w:rPr>
          <w:rFonts w:asciiTheme="majorHAnsi" w:eastAsiaTheme="majorEastAsia" w:hAnsiTheme="majorHAnsi" w:cstheme="majorBidi"/>
          <w:color w:val="0F4761" w:themeColor="accent1" w:themeShade="BF"/>
          <w:sz w:val="96"/>
          <w:szCs w:val="96"/>
          <w:lang w:val="en-GB"/>
        </w:rPr>
      </w:pPr>
      <w:r>
        <w:rPr>
          <w:sz w:val="96"/>
          <w:szCs w:val="96"/>
          <w:lang w:val="en-GB"/>
        </w:rPr>
        <w:lastRenderedPageBreak/>
        <w:t>Secure a sponsor</w:t>
      </w:r>
    </w:p>
    <w:p w14:paraId="3480C3D9" w14:textId="77777777" w:rsidR="00791919" w:rsidRDefault="00791919">
      <w:pPr>
        <w:rPr>
          <w:rFonts w:asciiTheme="majorHAnsi" w:eastAsiaTheme="majorEastAsia" w:hAnsiTheme="majorHAnsi" w:cstheme="majorBidi"/>
          <w:color w:val="0F4761" w:themeColor="accent1" w:themeShade="BF"/>
          <w:sz w:val="40"/>
          <w:szCs w:val="40"/>
          <w:lang w:val="en-GB"/>
        </w:rPr>
      </w:pPr>
      <w:r>
        <w:rPr>
          <w:lang w:val="en-GB"/>
        </w:rPr>
        <w:br w:type="page"/>
      </w:r>
    </w:p>
    <w:p w14:paraId="4AE63273" w14:textId="77777777" w:rsidR="00385072" w:rsidRDefault="00385072" w:rsidP="00385072">
      <w:pPr>
        <w:pStyle w:val="Heading1"/>
        <w:rPr>
          <w:lang w:val="en-GB"/>
        </w:rPr>
      </w:pPr>
      <w:r>
        <w:rPr>
          <w:lang w:val="en-GB"/>
        </w:rPr>
        <w:lastRenderedPageBreak/>
        <w:t>Generate an outline for a sponsor pitch deck</w:t>
      </w:r>
    </w:p>
    <w:p w14:paraId="7C2A3EB7" w14:textId="77777777" w:rsidR="00385072" w:rsidRDefault="00385072" w:rsidP="00385072"/>
    <w:p w14:paraId="7BB4E39E" w14:textId="77777777" w:rsidR="00385072" w:rsidRPr="00D81B7C" w:rsidRDefault="00385072" w:rsidP="00385072">
      <w:pPr>
        <w:pBdr>
          <w:bottom w:val="single" w:sz="6" w:space="1" w:color="auto"/>
        </w:pBdr>
        <w:rPr>
          <w:sz w:val="28"/>
          <w:szCs w:val="28"/>
        </w:rPr>
      </w:pPr>
      <w:r w:rsidRPr="00D81B7C">
        <w:rPr>
          <w:sz w:val="28"/>
          <w:szCs w:val="28"/>
        </w:rPr>
        <w:t>Prompt:</w:t>
      </w:r>
    </w:p>
    <w:p w14:paraId="658D2F63" w14:textId="77777777" w:rsidR="00385072" w:rsidRDefault="00385072" w:rsidP="00385072">
      <w:pPr>
        <w:rPr>
          <w:b/>
          <w:bCs/>
        </w:rPr>
      </w:pPr>
    </w:p>
    <w:p w14:paraId="745FE711" w14:textId="77777777" w:rsidR="00385072" w:rsidRDefault="006539F3" w:rsidP="00385072">
      <w:pPr>
        <w:rPr>
          <w:lang w:val="en-GB"/>
        </w:rPr>
      </w:pPr>
      <w:r w:rsidRPr="00F61C6F">
        <w:rPr>
          <w:lang w:val="en-GB"/>
        </w:rPr>
        <w:t>Create a specific PowerPoint pitch deck outline at the expert level to</w:t>
      </w:r>
      <w:r w:rsidR="008146D8">
        <w:rPr>
          <w:lang w:val="en-GB"/>
        </w:rPr>
        <w:t xml:space="preserve"> pitch</w:t>
      </w:r>
      <w:r w:rsidR="009803C0">
        <w:rPr>
          <w:lang w:val="en-GB"/>
        </w:rPr>
        <w:t xml:space="preserve"> and</w:t>
      </w:r>
      <w:r w:rsidRPr="00F61C6F">
        <w:rPr>
          <w:lang w:val="en-GB"/>
        </w:rPr>
        <w:t xml:space="preserve"> secure </w:t>
      </w:r>
      <w:r w:rsidR="009803C0">
        <w:rPr>
          <w:lang w:val="en-GB"/>
        </w:rPr>
        <w:t xml:space="preserve">support from </w:t>
      </w:r>
      <w:r w:rsidR="00250862">
        <w:rPr>
          <w:color w:val="0070C0"/>
          <w:lang w:val="en-GB"/>
        </w:rPr>
        <w:t>the Board of Investors</w:t>
      </w:r>
      <w:r w:rsidRPr="00F61C6F">
        <w:rPr>
          <w:lang w:val="en-GB"/>
        </w:rPr>
        <w:t xml:space="preserve"> </w:t>
      </w:r>
      <w:r w:rsidR="009803C0">
        <w:rPr>
          <w:lang w:val="en-GB"/>
        </w:rPr>
        <w:t xml:space="preserve">to </w:t>
      </w:r>
      <w:r w:rsidRPr="00F61C6F">
        <w:rPr>
          <w:lang w:val="en-GB"/>
        </w:rPr>
        <w:t>invest</w:t>
      </w:r>
      <w:r w:rsidR="009803C0">
        <w:rPr>
          <w:lang w:val="en-GB"/>
        </w:rPr>
        <w:t xml:space="preserve"> and </w:t>
      </w:r>
      <w:r w:rsidR="00620AD9">
        <w:rPr>
          <w:lang w:val="en-GB"/>
        </w:rPr>
        <w:t>proceed</w:t>
      </w:r>
      <w:r w:rsidRPr="00F61C6F">
        <w:rPr>
          <w:lang w:val="en-GB"/>
        </w:rPr>
        <w:t xml:space="preserve"> </w:t>
      </w:r>
      <w:r w:rsidR="001A464B">
        <w:rPr>
          <w:lang w:val="en-GB"/>
        </w:rPr>
        <w:t>with implementation of</w:t>
      </w:r>
      <w:r w:rsidRPr="00F61C6F">
        <w:rPr>
          <w:lang w:val="en-GB"/>
        </w:rPr>
        <w:t xml:space="preserve"> the </w:t>
      </w:r>
      <w:r w:rsidR="00E14FED">
        <w:rPr>
          <w:color w:val="0070C0"/>
          <w:lang w:val="en-GB"/>
        </w:rPr>
        <w:t>final</w:t>
      </w:r>
      <w:r w:rsidR="00E72AC5">
        <w:rPr>
          <w:color w:val="0070C0"/>
          <w:lang w:val="en-GB"/>
        </w:rPr>
        <w:t xml:space="preserve"> </w:t>
      </w:r>
      <w:r w:rsidR="00996763">
        <w:rPr>
          <w:color w:val="0070C0"/>
          <w:lang w:val="en-GB"/>
        </w:rPr>
        <w:t>idea</w:t>
      </w:r>
      <w:r w:rsidRPr="00F61C6F">
        <w:rPr>
          <w:lang w:val="en-GB"/>
        </w:rPr>
        <w:t>.</w:t>
      </w:r>
    </w:p>
    <w:p w14:paraId="1E306BEB" w14:textId="77777777" w:rsidR="00F61C6F" w:rsidRPr="00F61C6F" w:rsidRDefault="00F61C6F" w:rsidP="00F61C6F">
      <w:pPr>
        <w:rPr>
          <w:b/>
          <w:bCs/>
        </w:rPr>
      </w:pPr>
      <w:r w:rsidRPr="00F61C6F">
        <w:rPr>
          <w:b/>
          <w:bCs/>
        </w:rPr>
        <w:t>Detailed Instructions</w:t>
      </w:r>
    </w:p>
    <w:p w14:paraId="42A8C9D9" w14:textId="77777777" w:rsidR="00F61C6F" w:rsidRPr="00F61C6F" w:rsidRDefault="00F61C6F" w:rsidP="00F61C6F">
      <w:r w:rsidRPr="00F61C6F">
        <w:t>Be specific and detailed to the</w:t>
      </w:r>
      <w:r w:rsidRPr="00620AD9">
        <w:rPr>
          <w:color w:val="0070C0"/>
        </w:rPr>
        <w:t xml:space="preserve"> </w:t>
      </w:r>
      <w:r w:rsidRPr="00F61C6F">
        <w:t>idea and incorporate relevant facts and market data. Source reference data, provide citations and hyperlinks to sources. Use bullet points for key informatio</w:t>
      </w:r>
      <w:r w:rsidR="00D71EAB">
        <w:t>n</w:t>
      </w:r>
      <w:r w:rsidRPr="00F61C6F">
        <w:t>. Format as a text document with a section for each slide title and the key bullet points explaining each slide. Number each slide.</w:t>
      </w:r>
    </w:p>
    <w:p w14:paraId="60545B81" w14:textId="77777777" w:rsidR="00F61C6F" w:rsidRPr="00F61C6F" w:rsidRDefault="00F61C6F" w:rsidP="00F61C6F">
      <w:pPr>
        <w:rPr>
          <w:b/>
          <w:bCs/>
        </w:rPr>
      </w:pPr>
      <w:r w:rsidRPr="00F61C6F">
        <w:rPr>
          <w:b/>
          <w:bCs/>
        </w:rPr>
        <w:t>Slide 1: Introduction</w:t>
      </w:r>
    </w:p>
    <w:p w14:paraId="1F473D41" w14:textId="77777777" w:rsidR="00F61C6F" w:rsidRPr="00F61C6F" w:rsidRDefault="00F61C6F" w:rsidP="009F15CE">
      <w:pPr>
        <w:numPr>
          <w:ilvl w:val="0"/>
          <w:numId w:val="20"/>
        </w:numPr>
      </w:pPr>
      <w:r w:rsidRPr="00F61C6F">
        <w:rPr>
          <w:b/>
          <w:bCs/>
        </w:rPr>
        <w:t>Title</w:t>
      </w:r>
      <w:r w:rsidRPr="00F61C6F">
        <w:t xml:space="preserve">: </w:t>
      </w:r>
      <w:r w:rsidR="00C56043">
        <w:t xml:space="preserve">[Insert compelling </w:t>
      </w:r>
      <w:r w:rsidRPr="00F61C6F">
        <w:t>Introduction</w:t>
      </w:r>
      <w:r w:rsidR="00C56043">
        <w:t>]</w:t>
      </w:r>
    </w:p>
    <w:p w14:paraId="0B05B4D8" w14:textId="77777777" w:rsidR="00F61C6F" w:rsidRPr="00F61C6F" w:rsidRDefault="00F61C6F" w:rsidP="009F15CE">
      <w:pPr>
        <w:numPr>
          <w:ilvl w:val="0"/>
          <w:numId w:val="20"/>
        </w:numPr>
      </w:pPr>
      <w:r w:rsidRPr="00F61C6F">
        <w:rPr>
          <w:b/>
          <w:bCs/>
        </w:rPr>
        <w:t>Key Bullet Points</w:t>
      </w:r>
      <w:r w:rsidRPr="00F61C6F">
        <w:t>:</w:t>
      </w:r>
    </w:p>
    <w:p w14:paraId="74F767DB" w14:textId="77777777" w:rsidR="00F61C6F" w:rsidRPr="00F61C6F" w:rsidRDefault="00F61C6F" w:rsidP="009F15CE">
      <w:pPr>
        <w:numPr>
          <w:ilvl w:val="1"/>
          <w:numId w:val="20"/>
        </w:numPr>
      </w:pPr>
      <w:r w:rsidRPr="00F61C6F">
        <w:t>Mission statement: [Insert mission statement specific to the idea]</w:t>
      </w:r>
    </w:p>
    <w:p w14:paraId="52582EE6" w14:textId="77777777" w:rsidR="00F61C6F" w:rsidRPr="00F61C6F" w:rsidRDefault="00F61C6F" w:rsidP="009F15CE">
      <w:pPr>
        <w:numPr>
          <w:ilvl w:val="1"/>
          <w:numId w:val="20"/>
        </w:numPr>
      </w:pPr>
      <w:r w:rsidRPr="00F61C6F">
        <w:t>Brief overview of the idea: [Provide a detailed description of what the idea does]</w:t>
      </w:r>
    </w:p>
    <w:p w14:paraId="1C0C0E97" w14:textId="77777777" w:rsidR="00F61C6F" w:rsidRPr="00F61C6F" w:rsidRDefault="00F61C6F" w:rsidP="009F15CE">
      <w:pPr>
        <w:numPr>
          <w:ilvl w:val="1"/>
          <w:numId w:val="20"/>
        </w:numPr>
      </w:pPr>
      <w:r w:rsidRPr="00F61C6F">
        <w:t>Importance of the idea: [Explain why the idea is important and relevant]</w:t>
      </w:r>
    </w:p>
    <w:p w14:paraId="159872F3" w14:textId="77777777" w:rsidR="00F61C6F" w:rsidRPr="00F61C6F" w:rsidRDefault="00F61C6F" w:rsidP="00F61C6F">
      <w:pPr>
        <w:rPr>
          <w:b/>
          <w:bCs/>
        </w:rPr>
      </w:pPr>
      <w:r w:rsidRPr="00F61C6F">
        <w:rPr>
          <w:b/>
          <w:bCs/>
        </w:rPr>
        <w:t>Slide 2: Problem</w:t>
      </w:r>
    </w:p>
    <w:p w14:paraId="147EA1AE" w14:textId="77777777" w:rsidR="00F61C6F" w:rsidRPr="00F61C6F" w:rsidRDefault="00F61C6F" w:rsidP="009F15CE">
      <w:pPr>
        <w:numPr>
          <w:ilvl w:val="0"/>
          <w:numId w:val="21"/>
        </w:numPr>
      </w:pPr>
      <w:r w:rsidRPr="00F61C6F">
        <w:rPr>
          <w:b/>
          <w:bCs/>
        </w:rPr>
        <w:t>Title</w:t>
      </w:r>
      <w:r w:rsidRPr="00F61C6F">
        <w:t>: Problem</w:t>
      </w:r>
    </w:p>
    <w:p w14:paraId="590D5C0A" w14:textId="77777777" w:rsidR="00F61C6F" w:rsidRPr="00F61C6F" w:rsidRDefault="00F61C6F" w:rsidP="009F15CE">
      <w:pPr>
        <w:numPr>
          <w:ilvl w:val="0"/>
          <w:numId w:val="21"/>
        </w:numPr>
      </w:pPr>
      <w:r w:rsidRPr="00F61C6F">
        <w:rPr>
          <w:b/>
          <w:bCs/>
        </w:rPr>
        <w:t>Key Bullet Points</w:t>
      </w:r>
      <w:r w:rsidRPr="00F61C6F">
        <w:t>:</w:t>
      </w:r>
    </w:p>
    <w:p w14:paraId="7090BE93" w14:textId="77777777" w:rsidR="00F61C6F" w:rsidRPr="00F61C6F" w:rsidRDefault="00F61C6F" w:rsidP="009F15CE">
      <w:pPr>
        <w:numPr>
          <w:ilvl w:val="1"/>
          <w:numId w:val="21"/>
        </w:numPr>
      </w:pPr>
      <w:r w:rsidRPr="00F61C6F">
        <w:t>Outline the problem: [Describe the problem that the idea aims to solve]</w:t>
      </w:r>
    </w:p>
    <w:p w14:paraId="7BEC1086" w14:textId="77777777" w:rsidR="00F61C6F" w:rsidRPr="00F61C6F" w:rsidRDefault="00F61C6F" w:rsidP="009F15CE">
      <w:pPr>
        <w:numPr>
          <w:ilvl w:val="1"/>
          <w:numId w:val="21"/>
        </w:numPr>
      </w:pPr>
      <w:r w:rsidRPr="00F61C6F">
        <w:t>Establish the need: [Explain why this problem needs to be addressed]</w:t>
      </w:r>
    </w:p>
    <w:p w14:paraId="2A42E017" w14:textId="77777777" w:rsidR="00F61C6F" w:rsidRPr="00F61C6F" w:rsidRDefault="00F61C6F" w:rsidP="009F15CE">
      <w:pPr>
        <w:numPr>
          <w:ilvl w:val="1"/>
          <w:numId w:val="21"/>
        </w:numPr>
      </w:pPr>
      <w:r w:rsidRPr="00F61C6F">
        <w:t>Impact of the problem: [Discuss the impact of the problem on the target audience]</w:t>
      </w:r>
    </w:p>
    <w:p w14:paraId="629B8C20" w14:textId="77777777" w:rsidR="00F61C6F" w:rsidRPr="00F61C6F" w:rsidRDefault="00F61C6F" w:rsidP="00F61C6F">
      <w:pPr>
        <w:rPr>
          <w:b/>
          <w:bCs/>
        </w:rPr>
      </w:pPr>
      <w:r w:rsidRPr="00F61C6F">
        <w:rPr>
          <w:b/>
          <w:bCs/>
        </w:rPr>
        <w:t>Slide 3: Solution</w:t>
      </w:r>
    </w:p>
    <w:p w14:paraId="045B8331" w14:textId="77777777" w:rsidR="00F61C6F" w:rsidRPr="00F61C6F" w:rsidRDefault="00F61C6F" w:rsidP="009F15CE">
      <w:pPr>
        <w:numPr>
          <w:ilvl w:val="0"/>
          <w:numId w:val="22"/>
        </w:numPr>
      </w:pPr>
      <w:r w:rsidRPr="00F61C6F">
        <w:rPr>
          <w:b/>
          <w:bCs/>
        </w:rPr>
        <w:t>Title</w:t>
      </w:r>
      <w:r w:rsidRPr="00F61C6F">
        <w:t>: Solution</w:t>
      </w:r>
    </w:p>
    <w:p w14:paraId="45C4A0EE" w14:textId="77777777" w:rsidR="00F61C6F" w:rsidRPr="00F61C6F" w:rsidRDefault="00F61C6F" w:rsidP="009F15CE">
      <w:pPr>
        <w:numPr>
          <w:ilvl w:val="0"/>
          <w:numId w:val="22"/>
        </w:numPr>
      </w:pPr>
      <w:r w:rsidRPr="00F61C6F">
        <w:rPr>
          <w:b/>
          <w:bCs/>
        </w:rPr>
        <w:t>Key Bullet Points</w:t>
      </w:r>
      <w:r w:rsidRPr="00F61C6F">
        <w:t>:</w:t>
      </w:r>
    </w:p>
    <w:p w14:paraId="235E91CB" w14:textId="77777777" w:rsidR="00F61C6F" w:rsidRPr="00F61C6F" w:rsidRDefault="00F61C6F" w:rsidP="009F15CE">
      <w:pPr>
        <w:numPr>
          <w:ilvl w:val="1"/>
          <w:numId w:val="22"/>
        </w:numPr>
      </w:pPr>
      <w:r w:rsidRPr="00F61C6F">
        <w:t>Present the idea as the solution: [Explain how the idea solves the problem]</w:t>
      </w:r>
    </w:p>
    <w:p w14:paraId="7E0BEF96" w14:textId="77777777" w:rsidR="00F61C6F" w:rsidRPr="00F61C6F" w:rsidRDefault="00F61C6F" w:rsidP="009F15CE">
      <w:pPr>
        <w:numPr>
          <w:ilvl w:val="1"/>
          <w:numId w:val="22"/>
        </w:numPr>
      </w:pPr>
      <w:r w:rsidRPr="00F61C6F">
        <w:t>Unique value proposition: [Highlight the unique aspects of the idea]</w:t>
      </w:r>
    </w:p>
    <w:p w14:paraId="2AF33B57" w14:textId="77777777" w:rsidR="00F61C6F" w:rsidRPr="00F61C6F" w:rsidRDefault="00F61C6F" w:rsidP="009F15CE">
      <w:pPr>
        <w:numPr>
          <w:ilvl w:val="1"/>
          <w:numId w:val="22"/>
        </w:numPr>
      </w:pPr>
      <w:r w:rsidRPr="00F61C6F">
        <w:t>Benefits of the solution: [Discuss the benefits of the solution for the target audience]</w:t>
      </w:r>
    </w:p>
    <w:p w14:paraId="5038372C" w14:textId="77777777" w:rsidR="00F61C6F" w:rsidRPr="00F61C6F" w:rsidRDefault="00F61C6F" w:rsidP="00F61C6F">
      <w:pPr>
        <w:rPr>
          <w:b/>
          <w:bCs/>
        </w:rPr>
      </w:pPr>
      <w:r w:rsidRPr="00F61C6F">
        <w:rPr>
          <w:b/>
          <w:bCs/>
        </w:rPr>
        <w:t xml:space="preserve">Slide 4: </w:t>
      </w:r>
      <w:r w:rsidR="00296B54">
        <w:rPr>
          <w:b/>
          <w:bCs/>
        </w:rPr>
        <w:t>Business Value / Impact</w:t>
      </w:r>
    </w:p>
    <w:p w14:paraId="17A9602A" w14:textId="77777777" w:rsidR="00296B54" w:rsidRDefault="00F61C6F" w:rsidP="009F15CE">
      <w:pPr>
        <w:numPr>
          <w:ilvl w:val="0"/>
          <w:numId w:val="23"/>
        </w:numPr>
      </w:pPr>
      <w:r w:rsidRPr="00296B54">
        <w:rPr>
          <w:b/>
          <w:bCs/>
        </w:rPr>
        <w:lastRenderedPageBreak/>
        <w:t>Title</w:t>
      </w:r>
      <w:r w:rsidRPr="00F61C6F">
        <w:t xml:space="preserve">: </w:t>
      </w:r>
      <w:r w:rsidR="00296B54" w:rsidRPr="00296B54">
        <w:t xml:space="preserve">Business Value / Impact </w:t>
      </w:r>
    </w:p>
    <w:p w14:paraId="57DAE22E" w14:textId="77777777" w:rsidR="00F61C6F" w:rsidRPr="00F61C6F" w:rsidRDefault="00F61C6F" w:rsidP="009F15CE">
      <w:pPr>
        <w:numPr>
          <w:ilvl w:val="0"/>
          <w:numId w:val="23"/>
        </w:numPr>
      </w:pPr>
      <w:r w:rsidRPr="00296B54">
        <w:rPr>
          <w:b/>
          <w:bCs/>
        </w:rPr>
        <w:t>Key Bullet Points</w:t>
      </w:r>
      <w:r w:rsidRPr="00F61C6F">
        <w:t>:</w:t>
      </w:r>
    </w:p>
    <w:p w14:paraId="0323DE06" w14:textId="77777777" w:rsidR="00F61C6F" w:rsidRPr="00F61C6F" w:rsidRDefault="00F61C6F" w:rsidP="009F15CE">
      <w:pPr>
        <w:numPr>
          <w:ilvl w:val="1"/>
          <w:numId w:val="23"/>
        </w:numPr>
      </w:pPr>
      <w:r w:rsidRPr="00F61C6F">
        <w:t>T</w:t>
      </w:r>
      <w:r w:rsidR="00C82CC6">
        <w:t>otal Opportunity Size</w:t>
      </w:r>
      <w:r w:rsidRPr="00F61C6F">
        <w:t>: [Provide information and data about the target market size]</w:t>
      </w:r>
    </w:p>
    <w:p w14:paraId="12094175" w14:textId="77777777" w:rsidR="00F61C6F" w:rsidRPr="00F61C6F" w:rsidRDefault="00F61C6F" w:rsidP="009F15CE">
      <w:pPr>
        <w:numPr>
          <w:ilvl w:val="1"/>
          <w:numId w:val="23"/>
        </w:numPr>
      </w:pPr>
      <w:r w:rsidRPr="00F61C6F">
        <w:t>Customer demographics: [Describe the demographics of the target customers]</w:t>
      </w:r>
    </w:p>
    <w:p w14:paraId="0820DE9B" w14:textId="77777777" w:rsidR="00F61C6F" w:rsidRPr="00F61C6F" w:rsidRDefault="00C82CC6" w:rsidP="009F15CE">
      <w:pPr>
        <w:numPr>
          <w:ilvl w:val="1"/>
          <w:numId w:val="23"/>
        </w:numPr>
      </w:pPr>
      <w:r>
        <w:t xml:space="preserve">Growth </w:t>
      </w:r>
      <w:r w:rsidR="00F61C6F" w:rsidRPr="00F61C6F">
        <w:t>opportunity: [Discuss the opportunity and potential for growth]</w:t>
      </w:r>
    </w:p>
    <w:p w14:paraId="70089428" w14:textId="77777777" w:rsidR="00F61C6F" w:rsidRPr="00F61C6F" w:rsidRDefault="00F61C6F" w:rsidP="009F15CE">
      <w:pPr>
        <w:numPr>
          <w:ilvl w:val="1"/>
          <w:numId w:val="23"/>
        </w:numPr>
      </w:pPr>
      <w:r w:rsidRPr="00F61C6F">
        <w:t>Links and citations: [Provide hyperlinks and references to the sourced information and data]</w:t>
      </w:r>
    </w:p>
    <w:p w14:paraId="1428B70C" w14:textId="77777777" w:rsidR="00F61C6F" w:rsidRPr="00F61C6F" w:rsidRDefault="00F61C6F" w:rsidP="00F61C6F">
      <w:pPr>
        <w:rPr>
          <w:b/>
          <w:bCs/>
        </w:rPr>
      </w:pPr>
      <w:r w:rsidRPr="00F61C6F">
        <w:rPr>
          <w:b/>
          <w:bCs/>
        </w:rPr>
        <w:t>Slide 5: Business Model/Financials</w:t>
      </w:r>
    </w:p>
    <w:p w14:paraId="79030C37" w14:textId="77777777" w:rsidR="00F61C6F" w:rsidRPr="00F61C6F" w:rsidRDefault="00F61C6F" w:rsidP="009F15CE">
      <w:pPr>
        <w:numPr>
          <w:ilvl w:val="0"/>
          <w:numId w:val="24"/>
        </w:numPr>
      </w:pPr>
      <w:r w:rsidRPr="00F61C6F">
        <w:rPr>
          <w:b/>
          <w:bCs/>
        </w:rPr>
        <w:t>Title</w:t>
      </w:r>
      <w:r w:rsidRPr="00F61C6F">
        <w:t>: Business Model/Financials</w:t>
      </w:r>
    </w:p>
    <w:p w14:paraId="04F8976A" w14:textId="77777777" w:rsidR="00F61C6F" w:rsidRPr="00F61C6F" w:rsidRDefault="00F61C6F" w:rsidP="009F15CE">
      <w:pPr>
        <w:numPr>
          <w:ilvl w:val="0"/>
          <w:numId w:val="24"/>
        </w:numPr>
      </w:pPr>
      <w:r w:rsidRPr="00F61C6F">
        <w:rPr>
          <w:b/>
          <w:bCs/>
        </w:rPr>
        <w:t>Key Bullet Points</w:t>
      </w:r>
      <w:r w:rsidRPr="00F61C6F">
        <w:t>:</w:t>
      </w:r>
    </w:p>
    <w:p w14:paraId="4FD573AE" w14:textId="77777777" w:rsidR="00F61C6F" w:rsidRPr="00F61C6F" w:rsidRDefault="00F61C6F" w:rsidP="009F15CE">
      <w:pPr>
        <w:numPr>
          <w:ilvl w:val="1"/>
          <w:numId w:val="24"/>
        </w:numPr>
      </w:pPr>
      <w:r w:rsidRPr="00F61C6F">
        <w:t>Business model: [Outline how the idea makes money]</w:t>
      </w:r>
    </w:p>
    <w:p w14:paraId="4AC3C090" w14:textId="77777777" w:rsidR="00F61C6F" w:rsidRPr="00F61C6F" w:rsidRDefault="00F61C6F" w:rsidP="009F15CE">
      <w:pPr>
        <w:numPr>
          <w:ilvl w:val="1"/>
          <w:numId w:val="24"/>
        </w:numPr>
      </w:pPr>
      <w:r w:rsidRPr="00F61C6F">
        <w:t>Key financials: [Provide key financials and projections]</w:t>
      </w:r>
    </w:p>
    <w:p w14:paraId="52BF32CC" w14:textId="77777777" w:rsidR="00F61C6F" w:rsidRPr="00F61C6F" w:rsidRDefault="00F61C6F" w:rsidP="009F15CE">
      <w:pPr>
        <w:numPr>
          <w:ilvl w:val="1"/>
          <w:numId w:val="24"/>
        </w:numPr>
      </w:pPr>
      <w:r w:rsidRPr="00F61C6F">
        <w:t>Revenue streams: [Discuss the different revenue streams]</w:t>
      </w:r>
    </w:p>
    <w:p w14:paraId="0C0C97D3" w14:textId="77777777" w:rsidR="00F61C6F" w:rsidRPr="00F61C6F" w:rsidRDefault="00F61C6F" w:rsidP="009F15CE">
      <w:pPr>
        <w:numPr>
          <w:ilvl w:val="1"/>
          <w:numId w:val="24"/>
        </w:numPr>
      </w:pPr>
      <w:r w:rsidRPr="00F61C6F">
        <w:t>Links and citations: [Provide hyperlinks and references to the sourced information and data]</w:t>
      </w:r>
    </w:p>
    <w:p w14:paraId="5A2939B7" w14:textId="77777777" w:rsidR="00DC4047" w:rsidRPr="00DC4047" w:rsidRDefault="00DC4047" w:rsidP="00DC4047">
      <w:pPr>
        <w:rPr>
          <w:b/>
          <w:bCs/>
        </w:rPr>
      </w:pPr>
      <w:r w:rsidRPr="00DC4047">
        <w:rPr>
          <w:b/>
          <w:bCs/>
        </w:rPr>
        <w:t>Sources</w:t>
      </w:r>
    </w:p>
    <w:p w14:paraId="7A9806EE" w14:textId="77777777" w:rsidR="00F61C6F" w:rsidRDefault="00DC4047" w:rsidP="00385072">
      <w:pPr>
        <w:rPr>
          <w:lang w:val="en-GB"/>
        </w:rPr>
      </w:pPr>
      <w:r w:rsidRPr="00DC4047">
        <w:rPr>
          <w:lang w:val="en-GB"/>
        </w:rPr>
        <w:t>Please provide the information along with the sources you used for your response. Include the hyperlinks and references to the sources.</w:t>
      </w:r>
    </w:p>
    <w:p w14:paraId="354ED66B" w14:textId="77777777" w:rsidR="00F61C6F" w:rsidRPr="00F02AC5" w:rsidRDefault="00F61C6F" w:rsidP="00385072">
      <w:pPr>
        <w:rPr>
          <w:lang w:val="en-GB"/>
        </w:rPr>
      </w:pPr>
    </w:p>
    <w:p w14:paraId="2C848763" w14:textId="77777777" w:rsidR="00385072" w:rsidRPr="00F61C6F" w:rsidRDefault="00385072" w:rsidP="00385072">
      <w:pPr>
        <w:rPr>
          <w:b/>
          <w:bCs/>
        </w:rPr>
      </w:pPr>
      <w:r w:rsidRPr="00F61C6F">
        <w:rPr>
          <w:b/>
          <w:bCs/>
        </w:rPr>
        <w:t>Output Format</w:t>
      </w:r>
    </w:p>
    <w:p w14:paraId="734AA380" w14:textId="77777777" w:rsidR="00385072" w:rsidRPr="00F61C6F" w:rsidRDefault="00385072" w:rsidP="00385072">
      <w:r w:rsidRPr="00F61C6F">
        <w:t xml:space="preserve">The script should be structured </w:t>
      </w:r>
      <w:r w:rsidR="0072597F">
        <w:t>as a text outline of the pitch deck.</w:t>
      </w:r>
    </w:p>
    <w:p w14:paraId="116F4ABB" w14:textId="77777777" w:rsidR="00385072" w:rsidRPr="00F61C6F" w:rsidRDefault="00385072">
      <w:pPr>
        <w:rPr>
          <w:rFonts w:asciiTheme="majorHAnsi" w:eastAsiaTheme="majorEastAsia" w:hAnsiTheme="majorHAnsi" w:cstheme="majorBidi"/>
          <w:color w:val="0F4761" w:themeColor="accent1" w:themeShade="BF"/>
          <w:sz w:val="24"/>
          <w:szCs w:val="24"/>
          <w:lang w:val="en-GB"/>
        </w:rPr>
      </w:pPr>
      <w:r w:rsidRPr="00F61C6F">
        <w:rPr>
          <w:sz w:val="14"/>
          <w:szCs w:val="14"/>
          <w:lang w:val="en-GB"/>
        </w:rPr>
        <w:br w:type="page"/>
      </w:r>
    </w:p>
    <w:p w14:paraId="7592AAB1" w14:textId="77777777" w:rsidR="00E42570" w:rsidRDefault="007021A9">
      <w:pPr>
        <w:rPr>
          <w:rFonts w:asciiTheme="majorHAnsi" w:eastAsiaTheme="majorEastAsia" w:hAnsiTheme="majorHAnsi" w:cstheme="majorBidi"/>
          <w:color w:val="0F4761" w:themeColor="accent1" w:themeShade="BF"/>
          <w:sz w:val="40"/>
          <w:szCs w:val="40"/>
          <w:lang w:val="en-GB"/>
        </w:rPr>
      </w:pPr>
      <w:r w:rsidRPr="007021A9">
        <w:rPr>
          <w:noProof/>
        </w:rPr>
        <w:lastRenderedPageBreak/>
        <mc:AlternateContent>
          <mc:Choice Requires="wps">
            <w:drawing>
              <wp:anchor distT="0" distB="0" distL="114300" distR="114300" simplePos="0" relativeHeight="251658244" behindDoc="0" locked="0" layoutInCell="1" allowOverlap="1" wp14:anchorId="58111BA7" wp14:editId="235EAF5C">
                <wp:simplePos x="0" y="0"/>
                <wp:positionH relativeFrom="column">
                  <wp:posOffset>561684</wp:posOffset>
                </wp:positionH>
                <wp:positionV relativeFrom="paragraph">
                  <wp:posOffset>1635189</wp:posOffset>
                </wp:positionV>
                <wp:extent cx="4363091" cy="523220"/>
                <wp:effectExtent l="0" t="0" r="0" b="0"/>
                <wp:wrapNone/>
                <wp:docPr id="4" name="TextBox 3">
                  <a:extLst xmlns:a="http://schemas.openxmlformats.org/drawingml/2006/main">
                    <a:ext uri="{FF2B5EF4-FFF2-40B4-BE49-F238E27FC236}">
                      <a16:creationId xmlns:a16="http://schemas.microsoft.com/office/drawing/2014/main" id="{A5B94FB4-3EF1-D17D-F60E-9B2C96966F4D}"/>
                    </a:ext>
                  </a:extLst>
                </wp:docPr>
                <wp:cNvGraphicFramePr/>
                <a:graphic xmlns:a="http://schemas.openxmlformats.org/drawingml/2006/main">
                  <a:graphicData uri="http://schemas.microsoft.com/office/word/2010/wordprocessingShape">
                    <wps:wsp>
                      <wps:cNvSpPr txBox="1"/>
                      <wps:spPr>
                        <a:xfrm>
                          <a:off x="0" y="0"/>
                          <a:ext cx="4363091" cy="523220"/>
                        </a:xfrm>
                        <a:prstGeom prst="rect">
                          <a:avLst/>
                        </a:prstGeom>
                        <a:noFill/>
                      </wps:spPr>
                      <wps:txbx>
                        <w:txbxContent>
                          <w:p w14:paraId="22FB5453" w14:textId="77777777" w:rsidR="007021A9" w:rsidRDefault="007021A9" w:rsidP="007021A9">
                            <w:pPr>
                              <w:jc w:val="center"/>
                              <w:textAlignment w:val="baseline"/>
                              <w:rPr>
                                <w:rFonts w:ascii="Aptos" w:hAnsi="Aptos"/>
                                <w:color w:val="000000"/>
                                <w:kern w:val="24"/>
                                <w:position w:val="1"/>
                                <w:sz w:val="56"/>
                                <w:szCs w:val="56"/>
                                <w:lang w:val="en-US"/>
                              </w:rPr>
                            </w:pPr>
                            <w:r>
                              <w:rPr>
                                <w:rFonts w:ascii="Aptos" w:hAnsi="Aptos"/>
                                <w:color w:val="000000"/>
                                <w:kern w:val="24"/>
                                <w:position w:val="1"/>
                                <w:sz w:val="56"/>
                                <w:szCs w:val="56"/>
                                <w:lang w:val="en-US"/>
                              </w:rPr>
                              <w:t>We did it!!</w:t>
                            </w:r>
                          </w:p>
                        </w:txbxContent>
                      </wps:txbx>
                      <wps:bodyPr wrap="square" rtlCol="0">
                        <a:spAutoFit/>
                      </wps:bodyPr>
                    </wps:wsp>
                  </a:graphicData>
                </a:graphic>
              </wp:anchor>
            </w:drawing>
          </mc:Choice>
          <mc:Fallback>
            <w:pict>
              <v:shape w14:anchorId="58111BA7" id="TextBox 3" o:spid="_x0000_s1090" type="#_x0000_t202" style="position:absolute;margin-left:44.25pt;margin-top:128.75pt;width:343.55pt;height:41.2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" filled="f" stroked="f">
                <v:textbox style="mso-fit-shape-to-text:t">
                  <w:txbxContent>
                    <w:p w14:paraId="22FB5453" w14:textId="77777777" w:rsidR="007021A9" w:rsidRDefault="007021A9" w:rsidP="007021A9">
                      <w:pPr>
                        <w:jc w:val="center"/>
                        <w:textAlignment w:val="baseline"/>
                        <w:rPr>
                          <w:rFonts w:ascii="Aptos" w:hAnsi="Aptos"/>
                          <w:color w:val="000000"/>
                          <w:kern w:val="24"/>
                          <w:position w:val="1"/>
                          <w:sz w:val="56"/>
                          <w:szCs w:val="56"/>
                          <w:lang w:val="en-US"/>
                        </w:rPr>
                      </w:pPr>
                      <w:r>
                        <w:rPr>
                          <w:rFonts w:ascii="Aptos" w:hAnsi="Aptos"/>
                          <w:color w:val="000000"/>
                          <w:kern w:val="24"/>
                          <w:position w:val="1"/>
                          <w:sz w:val="56"/>
                          <w:szCs w:val="56"/>
                          <w:lang w:val="en-US"/>
                        </w:rPr>
                        <w:t>We did it!!</w:t>
                      </w:r>
                    </w:p>
                  </w:txbxContent>
                </v:textbox>
              </v:shape>
            </w:pict>
          </mc:Fallback>
        </mc:AlternateContent>
      </w:r>
      <w:r w:rsidRPr="007021A9">
        <w:rPr>
          <w:noProof/>
        </w:rPr>
        <mc:AlternateContent>
          <mc:Choice Requires="wpi">
            <w:drawing>
              <wp:anchor distT="0" distB="0" distL="114300" distR="114300" simplePos="0" relativeHeight="251658245" behindDoc="0" locked="0" layoutInCell="1" allowOverlap="1" wp14:anchorId="027A2029" wp14:editId="2230802A">
                <wp:simplePos x="0" y="0"/>
                <wp:positionH relativeFrom="column">
                  <wp:posOffset>1297917</wp:posOffset>
                </wp:positionH>
                <wp:positionV relativeFrom="paragraph">
                  <wp:posOffset>927665</wp:posOffset>
                </wp:positionV>
                <wp:extent cx="3207385" cy="1710690"/>
                <wp:effectExtent l="38100" t="57150" r="50165" b="41910"/>
                <wp:wrapNone/>
                <wp:docPr id="1933167196" name="Ink 4"/>
                <wp:cNvGraphicFramePr/>
                <a:graphic xmlns:a="http://schemas.openxmlformats.org/drawingml/2006/main">
                  <a:graphicData uri="http://schemas.microsoft.com/office/word/2010/wordprocessingInk">
                    <mc:AlternateContent xmlns:a14="http://schemas.microsoft.com/office/drawing/2010/main">
                      <mc:Choice Requires="a14">
                        <w14:contentPart bwMode="auto" r:id="rId21">
                          <w14:nvContentPartPr>
                            <w14:cNvContentPartPr/>
                          </w14:nvContentPartPr>
                          <w14:xfrm>
                            <a:off x="0" y="0"/>
                            <a:ext cx="3207385" cy="171069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5" name="Ink 4">
                              <a:extLst>
                                <a:ext uri="{FF2B5EF4-FFF2-40B4-BE49-F238E27FC236}">
                                  <a16:creationId xmlns:a16="http://schemas.microsoft.com/office/drawing/2014/main" id="{F4CDA920-B748-AB49-9126-D7AA60F604C4}"/>
                                </a:ext>
                              </a:extLst>
                            </a:cNvPr>
                            <a:cNvPicPr/>
                          </a:nvPicPr>
                          <a:blipFill>
                            <a:blip xmlns:r="http://schemas.openxmlformats.org/officeDocument/2006/relationships" r:embed="rId23"/>
                            <a:stretch>
                              <a:fillRect/>
                            </a:stretch>
                          </a:blipFill>
                          <a:spPr>
                            <a:xfrm>
                              <a:off x="1985857" y="1816929"/>
                              <a:ext cx="3225238" cy="1728356"/>
                            </a:xfrm>
                            <a:prstGeom prst="rect">
                              <a:avLst/>
                            </a:prstGeom>
                          </a:spPr>
                        </a:pic>
                      </mc:Fallback>
                    </mc:AlternateContent>
                  </a:graphicData>
                </a:graphic>
              </wp:anchor>
            </w:drawing>
          </mc:Choice>
          <mc:Fallback>
            <w:pict>
              <v:shape w14:anchorId="22273F83" id="Ink 4" o:spid="_x0000_s1026" type="#_x0000_t75" style="position:absolute;margin-left:101.5pt;margin-top:72.35pt;width:253.95pt;height:136.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">
                <v:imagedata r:id="rId24" o:title=""/>
              </v:shape>
            </w:pict>
          </mc:Fallback>
        </mc:AlternateContent>
      </w:r>
      <w:r w:rsidRPr="007021A9">
        <w:rPr>
          <w:noProof/>
        </w:rPr>
        <w:drawing>
          <wp:anchor distT="0" distB="0" distL="114300" distR="114300" simplePos="0" relativeHeight="251658246" behindDoc="0" locked="0" layoutInCell="1" allowOverlap="1" wp14:anchorId="39B198BD" wp14:editId="6D3D4E18">
            <wp:simplePos x="0" y="0"/>
            <wp:positionH relativeFrom="column">
              <wp:posOffset>-59055</wp:posOffset>
            </wp:positionH>
            <wp:positionV relativeFrom="paragraph">
              <wp:posOffset>3019425</wp:posOffset>
            </wp:positionV>
            <wp:extent cx="5731510" cy="1882775"/>
            <wp:effectExtent l="0" t="0" r="0" b="3175"/>
            <wp:wrapNone/>
            <wp:docPr id="3" name="Picture 2" descr="A screenshot of a computer&#10;&#10;AI-generated content may be incorrect.">
              <a:extLst xmlns:a="http://schemas.openxmlformats.org/drawingml/2006/main">
                <a:ext uri="{FF2B5EF4-FFF2-40B4-BE49-F238E27FC236}">
                  <a16:creationId xmlns:a16="http://schemas.microsoft.com/office/drawing/2014/main" id="{BCF08038-4B0A-D789-0E34-067B081012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a16="http://schemas.microsoft.com/office/drawing/2014/main" id="{BCF08038-4B0A-D789-0E34-067B0810121B}"/>
                        </a:ext>
                      </a:extLst>
                    </pic:cNvPr>
                    <pic:cNvPicPr>
                      <a:picLocks noChangeAspect="1"/>
                    </pic:cNvPicPr>
                  </pic:nvPicPr>
                  <pic:blipFill>
                    <a:blip r:embed="rId25"/>
                    <a:stretch>
                      <a:fillRect/>
                    </a:stretch>
                  </pic:blipFill>
                  <pic:spPr>
                    <a:xfrm>
                      <a:off x="0" y="0"/>
                      <a:ext cx="5731510" cy="1882775"/>
                    </a:xfrm>
                    <a:prstGeom prst="rect">
                      <a:avLst/>
                    </a:prstGeom>
                  </pic:spPr>
                </pic:pic>
              </a:graphicData>
            </a:graphic>
          </wp:anchor>
        </w:drawing>
      </w:r>
    </w:p>
    <w:sectPr w:rsidR="00E42570">
      <w:footerReference w:type="even" r:id="rId26"/>
      <w:footerReference w:type="default" r:id="rId27"/>
      <w:footerReference w:type="firs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63B244" w14:textId="77777777" w:rsidR="00911D43" w:rsidRDefault="00911D43" w:rsidP="00EC5330">
      <w:pPr>
        <w:spacing w:after="0" w:line="240" w:lineRule="auto"/>
      </w:pPr>
      <w:r>
        <w:separator/>
      </w:r>
    </w:p>
  </w:endnote>
  <w:endnote w:type="continuationSeparator" w:id="0">
    <w:p w14:paraId="2E36816F" w14:textId="77777777" w:rsidR="00911D43" w:rsidRDefault="00911D43" w:rsidP="00EC5330">
      <w:pPr>
        <w:spacing w:after="0" w:line="240" w:lineRule="auto"/>
      </w:pPr>
      <w:r>
        <w:continuationSeparator/>
      </w:r>
    </w:p>
  </w:endnote>
  <w:endnote w:type="continuationNotice" w:id="1">
    <w:p w14:paraId="15570A30" w14:textId="77777777" w:rsidR="00911D43" w:rsidRDefault="00911D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CFF0C" w14:textId="77777777" w:rsidR="00403ACF" w:rsidRDefault="00403ACF">
    <w:pPr>
      <w:pStyle w:val="Footer"/>
    </w:pPr>
    <w:r>
      <w:rPr>
        <w:noProof/>
      </w:rPr>
      <mc:AlternateContent>
        <mc:Choice Requires="wps">
          <w:drawing>
            <wp:anchor distT="0" distB="0" distL="0" distR="0" simplePos="0" relativeHeight="251658241" behindDoc="0" locked="0" layoutInCell="1" allowOverlap="1" wp14:anchorId="5D4E8140" wp14:editId="27C15F79">
              <wp:simplePos x="635" y="635"/>
              <wp:positionH relativeFrom="page">
                <wp:align>left</wp:align>
              </wp:positionH>
              <wp:positionV relativeFrom="page">
                <wp:align>bottom</wp:align>
              </wp:positionV>
              <wp:extent cx="2063115" cy="357505"/>
              <wp:effectExtent l="0" t="0" r="13335" b="0"/>
              <wp:wrapNone/>
              <wp:docPr id="2019717746" name="Text Box 55" descr="Classified as Microsoft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063115" cy="357505"/>
                      </a:xfrm>
                      <a:prstGeom prst="rect">
                        <a:avLst/>
                      </a:prstGeom>
                      <a:noFill/>
                      <a:ln>
                        <a:noFill/>
                      </a:ln>
                    </wps:spPr>
                    <wps:txbx>
                      <w:txbxContent>
                        <w:p w14:paraId="3B85EEC1" w14:textId="77777777" w:rsidR="00403ACF" w:rsidRPr="00403ACF" w:rsidRDefault="00403ACF" w:rsidP="00403ACF">
                          <w:pPr>
                            <w:spacing w:after="0"/>
                            <w:rPr>
                              <w:rFonts w:ascii="Calibri" w:eastAsia="Calibri" w:hAnsi="Calibri" w:cs="Calibri"/>
                              <w:noProof/>
                              <w:color w:val="000000"/>
                              <w:sz w:val="20"/>
                              <w:szCs w:val="20"/>
                            </w:rPr>
                          </w:pPr>
                          <w:r w:rsidRPr="00403ACF">
                            <w:rPr>
                              <w:rFonts w:ascii="Calibri" w:eastAsia="Calibri" w:hAnsi="Calibri" w:cs="Calibri"/>
                              <w:noProof/>
                              <w:color w:val="000000"/>
                              <w:sz w:val="20"/>
                              <w:szCs w:val="20"/>
                            </w:rPr>
                            <w:t>Classified as Microsoft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D4E8140" id="_x0000_t202" coordsize="21600,21600" o:spt="202" path="m,l,21600r21600,l21600,xe">
              <v:stroke joinstyle="miter"/>
              <v:path gradientshapeok="t" o:connecttype="rect"/>
            </v:shapetype>
            <v:shape id="Text Box 55" o:spid="_x0000_s1091" type="#_x0000_t202" alt="Classified as Microsoft Confidential" style="position:absolute;margin-left:0;margin-top:0;width:162.45pt;height:28.15pt;z-index:251658241;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" filled="f" stroked="f">
              <v:textbox style="mso-fit-shape-to-text:t" inset="20pt,0,0,15pt">
                <w:txbxContent>
                  <w:p w14:paraId="3B85EEC1" w14:textId="77777777" w:rsidR="00403ACF" w:rsidRPr="00403ACF" w:rsidRDefault="00403ACF" w:rsidP="00403ACF">
                    <w:pPr>
                      <w:spacing w:after="0"/>
                      <w:rPr>
                        <w:rFonts w:ascii="Calibri" w:eastAsia="Calibri" w:hAnsi="Calibri" w:cs="Calibri"/>
                        <w:noProof/>
                        <w:color w:val="000000"/>
                        <w:sz w:val="20"/>
                        <w:szCs w:val="20"/>
                      </w:rPr>
                    </w:pPr>
                    <w:r w:rsidRPr="00403ACF">
                      <w:rPr>
                        <w:rFonts w:ascii="Calibri" w:eastAsia="Calibri" w:hAnsi="Calibri" w:cs="Calibri"/>
                        <w:noProof/>
                        <w:color w:val="000000"/>
                        <w:sz w:val="20"/>
                        <w:szCs w:val="20"/>
                      </w:rPr>
                      <w:t>Classified as Microsoft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BE1A" w14:textId="77777777" w:rsidR="00C121F8" w:rsidRDefault="00403ACF">
    <w:pPr>
      <w:pStyle w:val="Footer"/>
      <w:jc w:val="right"/>
    </w:pPr>
    <w:r>
      <w:rPr>
        <w:noProof/>
      </w:rPr>
      <mc:AlternateContent>
        <mc:Choice Requires="wps">
          <w:drawing>
            <wp:anchor distT="0" distB="0" distL="0" distR="0" simplePos="0" relativeHeight="251658240" behindDoc="0" locked="0" layoutInCell="1" allowOverlap="1" wp14:anchorId="40787C06" wp14:editId="693ACE90">
              <wp:simplePos x="914400" y="9904491"/>
              <wp:positionH relativeFrom="page">
                <wp:align>left</wp:align>
              </wp:positionH>
              <wp:positionV relativeFrom="page">
                <wp:align>bottom</wp:align>
              </wp:positionV>
              <wp:extent cx="2063115" cy="357505"/>
              <wp:effectExtent l="0" t="0" r="13335" b="0"/>
              <wp:wrapNone/>
              <wp:docPr id="1859332684" name="Text Box 56" descr="Classified as Microsoft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063115" cy="357505"/>
                      </a:xfrm>
                      <a:prstGeom prst="rect">
                        <a:avLst/>
                      </a:prstGeom>
                      <a:noFill/>
                      <a:ln>
                        <a:noFill/>
                      </a:ln>
                    </wps:spPr>
                    <wps:txbx>
                      <w:txbxContent>
                        <w:p w14:paraId="589432AD" w14:textId="77777777" w:rsidR="00403ACF" w:rsidRPr="00403ACF" w:rsidRDefault="00403ACF" w:rsidP="00403ACF">
                          <w:pPr>
                            <w:spacing w:after="0"/>
                            <w:rPr>
                              <w:rFonts w:ascii="Calibri" w:eastAsia="Calibri" w:hAnsi="Calibri" w:cs="Calibri"/>
                              <w:noProof/>
                              <w:color w:val="000000"/>
                              <w:sz w:val="20"/>
                              <w:szCs w:val="20"/>
                            </w:rPr>
                          </w:pPr>
                          <w:r w:rsidRPr="00403ACF">
                            <w:rPr>
                              <w:rFonts w:ascii="Calibri" w:eastAsia="Calibri" w:hAnsi="Calibri" w:cs="Calibri"/>
                              <w:noProof/>
                              <w:color w:val="000000"/>
                              <w:sz w:val="20"/>
                              <w:szCs w:val="20"/>
                            </w:rPr>
                            <w:t>Classified as Microsoft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0787C06" id="_x0000_t202" coordsize="21600,21600" o:spt="202" path="m,l,21600r21600,l21600,xe">
              <v:stroke joinstyle="miter"/>
              <v:path gradientshapeok="t" o:connecttype="rect"/>
            </v:shapetype>
            <v:shape id="Text Box 56" o:spid="_x0000_s1092" type="#_x0000_t202" alt="Classified as Microsoft Confidential" style="position:absolute;left:0;text-align:left;margin-left:0;margin-top:0;width:162.45pt;height:28.1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" filled="f" stroked="f">
              <v:textbox style="mso-fit-shape-to-text:t" inset="20pt,0,0,15pt">
                <w:txbxContent>
                  <w:p w14:paraId="589432AD" w14:textId="77777777" w:rsidR="00403ACF" w:rsidRPr="00403ACF" w:rsidRDefault="00403ACF" w:rsidP="00403ACF">
                    <w:pPr>
                      <w:spacing w:after="0"/>
                      <w:rPr>
                        <w:rFonts w:ascii="Calibri" w:eastAsia="Calibri" w:hAnsi="Calibri" w:cs="Calibri"/>
                        <w:noProof/>
                        <w:color w:val="000000"/>
                        <w:sz w:val="20"/>
                        <w:szCs w:val="20"/>
                      </w:rPr>
                    </w:pPr>
                    <w:r w:rsidRPr="00403ACF">
                      <w:rPr>
                        <w:rFonts w:ascii="Calibri" w:eastAsia="Calibri" w:hAnsi="Calibri" w:cs="Calibri"/>
                        <w:noProof/>
                        <w:color w:val="000000"/>
                        <w:sz w:val="20"/>
                        <w:szCs w:val="20"/>
                      </w:rPr>
                      <w:t>Classified as Microsoft Confidential</w:t>
                    </w:r>
                  </w:p>
                </w:txbxContent>
              </v:textbox>
              <w10:wrap anchorx="page" anchory="page"/>
            </v:shape>
          </w:pict>
        </mc:Fallback>
      </mc:AlternateContent>
    </w:r>
    <w:sdt>
      <w:sdtPr>
        <w:id w:val="523136735"/>
        <w:docPartObj>
          <w:docPartGallery w:val="Page Numbers (Bottom of Page)"/>
          <w:docPartUnique/>
        </w:docPartObj>
      </w:sdtPr>
      <w:sdtEndPr>
        <w:rPr>
          <w:noProof/>
        </w:rPr>
      </w:sdtEndPr>
      <w:sdtContent>
        <w:r w:rsidR="00C121F8">
          <w:fldChar w:fldCharType="begin"/>
        </w:r>
        <w:r w:rsidR="00C121F8">
          <w:instrText xml:space="preserve"> PAGE   \* MERGEFORMAT </w:instrText>
        </w:r>
        <w:r w:rsidR="00C121F8">
          <w:fldChar w:fldCharType="separate"/>
        </w:r>
        <w:r w:rsidR="00C121F8">
          <w:rPr>
            <w:noProof/>
          </w:rPr>
          <w:t>2</w:t>
        </w:r>
        <w:r w:rsidR="00C121F8">
          <w:rPr>
            <w:noProof/>
          </w:rPr>
          <w:fldChar w:fldCharType="end"/>
        </w:r>
      </w:sdtContent>
    </w:sdt>
  </w:p>
  <w:p w14:paraId="71E1BE50" w14:textId="77777777" w:rsidR="00EC5330" w:rsidRDefault="00C121F8">
    <w:pPr>
      <w:pStyle w:val="Footer"/>
    </w:pPr>
    <w:r>
      <w:t>Microsoft Confidential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1E06E" w14:textId="77777777" w:rsidR="00403ACF" w:rsidRDefault="00403ACF">
    <w:pPr>
      <w:pStyle w:val="Footer"/>
    </w:pPr>
    <w:r>
      <w:rPr>
        <w:noProof/>
      </w:rPr>
      <mc:AlternateContent>
        <mc:Choice Requires="wps">
          <w:drawing>
            <wp:anchor distT="0" distB="0" distL="0" distR="0" simplePos="0" relativeHeight="251658242" behindDoc="0" locked="0" layoutInCell="1" allowOverlap="1" wp14:anchorId="10136918" wp14:editId="53B37E15">
              <wp:simplePos x="635" y="635"/>
              <wp:positionH relativeFrom="page">
                <wp:align>left</wp:align>
              </wp:positionH>
              <wp:positionV relativeFrom="page">
                <wp:align>bottom</wp:align>
              </wp:positionV>
              <wp:extent cx="2063115" cy="357505"/>
              <wp:effectExtent l="0" t="0" r="13335" b="0"/>
              <wp:wrapNone/>
              <wp:docPr id="1857233160" name="Text Box 54" descr="Classified as Microsoft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063115" cy="357505"/>
                      </a:xfrm>
                      <a:prstGeom prst="rect">
                        <a:avLst/>
                      </a:prstGeom>
                      <a:noFill/>
                      <a:ln>
                        <a:noFill/>
                      </a:ln>
                    </wps:spPr>
                    <wps:txbx>
                      <w:txbxContent>
                        <w:p w14:paraId="00F1330E" w14:textId="77777777" w:rsidR="00403ACF" w:rsidRPr="00403ACF" w:rsidRDefault="00403ACF" w:rsidP="00403ACF">
                          <w:pPr>
                            <w:spacing w:after="0"/>
                            <w:rPr>
                              <w:rFonts w:ascii="Calibri" w:eastAsia="Calibri" w:hAnsi="Calibri" w:cs="Calibri"/>
                              <w:noProof/>
                              <w:color w:val="000000"/>
                              <w:sz w:val="20"/>
                              <w:szCs w:val="20"/>
                            </w:rPr>
                          </w:pPr>
                          <w:r w:rsidRPr="00403ACF">
                            <w:rPr>
                              <w:rFonts w:ascii="Calibri" w:eastAsia="Calibri" w:hAnsi="Calibri" w:cs="Calibri"/>
                              <w:noProof/>
                              <w:color w:val="000000"/>
                              <w:sz w:val="20"/>
                              <w:szCs w:val="20"/>
                            </w:rPr>
                            <w:t>Classified as Microsoft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0136918" id="_x0000_t202" coordsize="21600,21600" o:spt="202" path="m,l,21600r21600,l21600,xe">
              <v:stroke joinstyle="miter"/>
              <v:path gradientshapeok="t" o:connecttype="rect"/>
            </v:shapetype>
            <v:shape id="Text Box 54" o:spid="_x0000_s1093" type="#_x0000_t202" alt="Classified as Microsoft Confidential" style="position:absolute;margin-left:0;margin-top:0;width:162.45pt;height:28.15pt;z-index:25165824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" filled="f" stroked="f">
              <v:textbox style="mso-fit-shape-to-text:t" inset="20pt,0,0,15pt">
                <w:txbxContent>
                  <w:p w14:paraId="00F1330E" w14:textId="77777777" w:rsidR="00403ACF" w:rsidRPr="00403ACF" w:rsidRDefault="00403ACF" w:rsidP="00403ACF">
                    <w:pPr>
                      <w:spacing w:after="0"/>
                      <w:rPr>
                        <w:rFonts w:ascii="Calibri" w:eastAsia="Calibri" w:hAnsi="Calibri" w:cs="Calibri"/>
                        <w:noProof/>
                        <w:color w:val="000000"/>
                        <w:sz w:val="20"/>
                        <w:szCs w:val="20"/>
                      </w:rPr>
                    </w:pPr>
                    <w:r w:rsidRPr="00403ACF">
                      <w:rPr>
                        <w:rFonts w:ascii="Calibri" w:eastAsia="Calibri" w:hAnsi="Calibri" w:cs="Calibri"/>
                        <w:noProof/>
                        <w:color w:val="000000"/>
                        <w:sz w:val="20"/>
                        <w:szCs w:val="20"/>
                      </w:rPr>
                      <w:t>Classified as Microsoft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F996A6" w14:textId="77777777" w:rsidR="00911D43" w:rsidRDefault="00911D43" w:rsidP="00EC5330">
      <w:pPr>
        <w:spacing w:after="0" w:line="240" w:lineRule="auto"/>
      </w:pPr>
      <w:r>
        <w:separator/>
      </w:r>
    </w:p>
  </w:footnote>
  <w:footnote w:type="continuationSeparator" w:id="0">
    <w:p w14:paraId="3F6DF13C" w14:textId="77777777" w:rsidR="00911D43" w:rsidRDefault="00911D43" w:rsidP="00EC5330">
      <w:pPr>
        <w:spacing w:after="0" w:line="240" w:lineRule="auto"/>
      </w:pPr>
      <w:r>
        <w:continuationSeparator/>
      </w:r>
    </w:p>
  </w:footnote>
  <w:footnote w:type="continuationNotice" w:id="1">
    <w:p w14:paraId="75E4A267" w14:textId="77777777" w:rsidR="00911D43" w:rsidRDefault="00911D4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32B58"/>
    <w:multiLevelType w:val="hybridMultilevel"/>
    <w:tmpl w:val="05F006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BD47C6D"/>
    <w:multiLevelType w:val="multilevel"/>
    <w:tmpl w:val="6E30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EC6280"/>
    <w:multiLevelType w:val="multilevel"/>
    <w:tmpl w:val="0AC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F7871"/>
    <w:multiLevelType w:val="multilevel"/>
    <w:tmpl w:val="D3F2A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F22B41"/>
    <w:multiLevelType w:val="multilevel"/>
    <w:tmpl w:val="4000B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B6079B"/>
    <w:multiLevelType w:val="hybridMultilevel"/>
    <w:tmpl w:val="DAD23B1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ACD585F"/>
    <w:multiLevelType w:val="hybridMultilevel"/>
    <w:tmpl w:val="E6AA906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B47398F"/>
    <w:multiLevelType w:val="multilevel"/>
    <w:tmpl w:val="B73C1B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441919"/>
    <w:multiLevelType w:val="multilevel"/>
    <w:tmpl w:val="1002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5A6665"/>
    <w:multiLevelType w:val="hybridMultilevel"/>
    <w:tmpl w:val="F77ABA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6F07D80"/>
    <w:multiLevelType w:val="multilevel"/>
    <w:tmpl w:val="F2E0F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E94987"/>
    <w:multiLevelType w:val="multilevel"/>
    <w:tmpl w:val="15B8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D61E0D"/>
    <w:multiLevelType w:val="hybridMultilevel"/>
    <w:tmpl w:val="FEB8A184"/>
    <w:lvl w:ilvl="0" w:tplc="BF3631BC">
      <w:start w:val="1"/>
      <w:numFmt w:val="bullet"/>
      <w:lvlText w:val="•"/>
      <w:lvlJc w:val="left"/>
      <w:pPr>
        <w:tabs>
          <w:tab w:val="num" w:pos="720"/>
        </w:tabs>
        <w:ind w:left="720" w:hanging="360"/>
      </w:pPr>
      <w:rPr>
        <w:rFonts w:ascii="Arial" w:hAnsi="Arial" w:hint="default"/>
      </w:rPr>
    </w:lvl>
    <w:lvl w:ilvl="1" w:tplc="5F88461C" w:tentative="1">
      <w:start w:val="1"/>
      <w:numFmt w:val="bullet"/>
      <w:lvlText w:val="•"/>
      <w:lvlJc w:val="left"/>
      <w:pPr>
        <w:tabs>
          <w:tab w:val="num" w:pos="1440"/>
        </w:tabs>
        <w:ind w:left="1440" w:hanging="360"/>
      </w:pPr>
      <w:rPr>
        <w:rFonts w:ascii="Arial" w:hAnsi="Arial" w:hint="default"/>
      </w:rPr>
    </w:lvl>
    <w:lvl w:ilvl="2" w:tplc="24E4BCFE" w:tentative="1">
      <w:start w:val="1"/>
      <w:numFmt w:val="bullet"/>
      <w:lvlText w:val="•"/>
      <w:lvlJc w:val="left"/>
      <w:pPr>
        <w:tabs>
          <w:tab w:val="num" w:pos="2160"/>
        </w:tabs>
        <w:ind w:left="2160" w:hanging="360"/>
      </w:pPr>
      <w:rPr>
        <w:rFonts w:ascii="Arial" w:hAnsi="Arial" w:hint="default"/>
      </w:rPr>
    </w:lvl>
    <w:lvl w:ilvl="3" w:tplc="F62A4BB2" w:tentative="1">
      <w:start w:val="1"/>
      <w:numFmt w:val="bullet"/>
      <w:lvlText w:val="•"/>
      <w:lvlJc w:val="left"/>
      <w:pPr>
        <w:tabs>
          <w:tab w:val="num" w:pos="2880"/>
        </w:tabs>
        <w:ind w:left="2880" w:hanging="360"/>
      </w:pPr>
      <w:rPr>
        <w:rFonts w:ascii="Arial" w:hAnsi="Arial" w:hint="default"/>
      </w:rPr>
    </w:lvl>
    <w:lvl w:ilvl="4" w:tplc="5E2EA0D6" w:tentative="1">
      <w:start w:val="1"/>
      <w:numFmt w:val="bullet"/>
      <w:lvlText w:val="•"/>
      <w:lvlJc w:val="left"/>
      <w:pPr>
        <w:tabs>
          <w:tab w:val="num" w:pos="3600"/>
        </w:tabs>
        <w:ind w:left="3600" w:hanging="360"/>
      </w:pPr>
      <w:rPr>
        <w:rFonts w:ascii="Arial" w:hAnsi="Arial" w:hint="default"/>
      </w:rPr>
    </w:lvl>
    <w:lvl w:ilvl="5" w:tplc="A796AFA0" w:tentative="1">
      <w:start w:val="1"/>
      <w:numFmt w:val="bullet"/>
      <w:lvlText w:val="•"/>
      <w:lvlJc w:val="left"/>
      <w:pPr>
        <w:tabs>
          <w:tab w:val="num" w:pos="4320"/>
        </w:tabs>
        <w:ind w:left="4320" w:hanging="360"/>
      </w:pPr>
      <w:rPr>
        <w:rFonts w:ascii="Arial" w:hAnsi="Arial" w:hint="default"/>
      </w:rPr>
    </w:lvl>
    <w:lvl w:ilvl="6" w:tplc="3C2E308E" w:tentative="1">
      <w:start w:val="1"/>
      <w:numFmt w:val="bullet"/>
      <w:lvlText w:val="•"/>
      <w:lvlJc w:val="left"/>
      <w:pPr>
        <w:tabs>
          <w:tab w:val="num" w:pos="5040"/>
        </w:tabs>
        <w:ind w:left="5040" w:hanging="360"/>
      </w:pPr>
      <w:rPr>
        <w:rFonts w:ascii="Arial" w:hAnsi="Arial" w:hint="default"/>
      </w:rPr>
    </w:lvl>
    <w:lvl w:ilvl="7" w:tplc="41A6E784" w:tentative="1">
      <w:start w:val="1"/>
      <w:numFmt w:val="bullet"/>
      <w:lvlText w:val="•"/>
      <w:lvlJc w:val="left"/>
      <w:pPr>
        <w:tabs>
          <w:tab w:val="num" w:pos="5760"/>
        </w:tabs>
        <w:ind w:left="5760" w:hanging="360"/>
      </w:pPr>
      <w:rPr>
        <w:rFonts w:ascii="Arial" w:hAnsi="Arial" w:hint="default"/>
      </w:rPr>
    </w:lvl>
    <w:lvl w:ilvl="8" w:tplc="2F8C91B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77543E8"/>
    <w:multiLevelType w:val="multilevel"/>
    <w:tmpl w:val="C1BA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094718"/>
    <w:multiLevelType w:val="multilevel"/>
    <w:tmpl w:val="73E6B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524837"/>
    <w:multiLevelType w:val="multilevel"/>
    <w:tmpl w:val="F2E0F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B46964"/>
    <w:multiLevelType w:val="multilevel"/>
    <w:tmpl w:val="E6C263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D55452"/>
    <w:multiLevelType w:val="hybridMultilevel"/>
    <w:tmpl w:val="4ED819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5587EEC"/>
    <w:multiLevelType w:val="multilevel"/>
    <w:tmpl w:val="CE60B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FB3D16"/>
    <w:multiLevelType w:val="hybridMultilevel"/>
    <w:tmpl w:val="6C345F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F787AE1"/>
    <w:multiLevelType w:val="multilevel"/>
    <w:tmpl w:val="A3CC69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E976BD"/>
    <w:multiLevelType w:val="multilevel"/>
    <w:tmpl w:val="2A5680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7C595C"/>
    <w:multiLevelType w:val="multilevel"/>
    <w:tmpl w:val="CE16C4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89337CC"/>
    <w:multiLevelType w:val="hybridMultilevel"/>
    <w:tmpl w:val="940AC95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59B114CA"/>
    <w:multiLevelType w:val="multilevel"/>
    <w:tmpl w:val="9A6A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2010FD9"/>
    <w:multiLevelType w:val="multilevel"/>
    <w:tmpl w:val="75CCA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A60AF5"/>
    <w:multiLevelType w:val="multilevel"/>
    <w:tmpl w:val="0F268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7102A37"/>
    <w:multiLevelType w:val="multilevel"/>
    <w:tmpl w:val="8BA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D60B6D"/>
    <w:multiLevelType w:val="multilevel"/>
    <w:tmpl w:val="1B921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963240"/>
    <w:multiLevelType w:val="hybridMultilevel"/>
    <w:tmpl w:val="1C949E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6E480B17"/>
    <w:multiLevelType w:val="multilevel"/>
    <w:tmpl w:val="634A6F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15:restartNumberingAfterBreak="0">
    <w:nsid w:val="753258FC"/>
    <w:multiLevelType w:val="hybridMultilevel"/>
    <w:tmpl w:val="08A267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83C66DD"/>
    <w:multiLevelType w:val="hybridMultilevel"/>
    <w:tmpl w:val="F9A0102A"/>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3" w15:restartNumberingAfterBreak="0">
    <w:nsid w:val="7D5D2C0A"/>
    <w:multiLevelType w:val="hybridMultilevel"/>
    <w:tmpl w:val="916C7B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211764235">
    <w:abstractNumId w:val="29"/>
  </w:num>
  <w:num w:numId="2" w16cid:durableId="555551287">
    <w:abstractNumId w:val="9"/>
  </w:num>
  <w:num w:numId="3" w16cid:durableId="1689141037">
    <w:abstractNumId w:val="31"/>
  </w:num>
  <w:num w:numId="4" w16cid:durableId="906837407">
    <w:abstractNumId w:val="17"/>
  </w:num>
  <w:num w:numId="5" w16cid:durableId="198663779">
    <w:abstractNumId w:val="18"/>
  </w:num>
  <w:num w:numId="6" w16cid:durableId="109786865">
    <w:abstractNumId w:val="30"/>
  </w:num>
  <w:num w:numId="7" w16cid:durableId="1186603393">
    <w:abstractNumId w:val="14"/>
  </w:num>
  <w:num w:numId="8" w16cid:durableId="549849951">
    <w:abstractNumId w:val="25"/>
  </w:num>
  <w:num w:numId="9" w16cid:durableId="753167233">
    <w:abstractNumId w:val="4"/>
  </w:num>
  <w:num w:numId="10" w16cid:durableId="3213764">
    <w:abstractNumId w:val="27"/>
  </w:num>
  <w:num w:numId="11" w16cid:durableId="706806104">
    <w:abstractNumId w:val="28"/>
  </w:num>
  <w:num w:numId="12" w16cid:durableId="1271550919">
    <w:abstractNumId w:val="3"/>
  </w:num>
  <w:num w:numId="13" w16cid:durableId="1118063554">
    <w:abstractNumId w:val="24"/>
  </w:num>
  <w:num w:numId="14" w16cid:durableId="123085378">
    <w:abstractNumId w:val="0"/>
  </w:num>
  <w:num w:numId="15" w16cid:durableId="1098409633">
    <w:abstractNumId w:val="33"/>
  </w:num>
  <w:num w:numId="16" w16cid:durableId="1005092272">
    <w:abstractNumId w:val="5"/>
  </w:num>
  <w:num w:numId="17" w16cid:durableId="1827742753">
    <w:abstractNumId w:val="19"/>
  </w:num>
  <w:num w:numId="18" w16cid:durableId="289289918">
    <w:abstractNumId w:val="23"/>
  </w:num>
  <w:num w:numId="19" w16cid:durableId="1662007929">
    <w:abstractNumId w:val="12"/>
  </w:num>
  <w:num w:numId="20" w16cid:durableId="1100178757">
    <w:abstractNumId w:val="7"/>
  </w:num>
  <w:num w:numId="21" w16cid:durableId="1597714373">
    <w:abstractNumId w:val="26"/>
  </w:num>
  <w:num w:numId="22" w16cid:durableId="40328103">
    <w:abstractNumId w:val="20"/>
  </w:num>
  <w:num w:numId="23" w16cid:durableId="1863206320">
    <w:abstractNumId w:val="22"/>
  </w:num>
  <w:num w:numId="24" w16cid:durableId="164247406">
    <w:abstractNumId w:val="16"/>
  </w:num>
  <w:num w:numId="25" w16cid:durableId="557519449">
    <w:abstractNumId w:val="21"/>
  </w:num>
  <w:num w:numId="26" w16cid:durableId="783311614">
    <w:abstractNumId w:val="10"/>
  </w:num>
  <w:num w:numId="27" w16cid:durableId="545916933">
    <w:abstractNumId w:val="15"/>
  </w:num>
  <w:num w:numId="28" w16cid:durableId="1122453524">
    <w:abstractNumId w:val="32"/>
  </w:num>
  <w:num w:numId="29" w16cid:durableId="1354915311">
    <w:abstractNumId w:val="13"/>
  </w:num>
  <w:num w:numId="30" w16cid:durableId="1976056955">
    <w:abstractNumId w:val="8"/>
  </w:num>
  <w:num w:numId="31" w16cid:durableId="231232371">
    <w:abstractNumId w:val="6"/>
  </w:num>
  <w:num w:numId="32" w16cid:durableId="633101127">
    <w:abstractNumId w:val="11"/>
  </w:num>
  <w:num w:numId="33" w16cid:durableId="1839343288">
    <w:abstractNumId w:val="1"/>
  </w:num>
  <w:num w:numId="34" w16cid:durableId="850024789">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F4E"/>
    <w:rsid w:val="000104FB"/>
    <w:rsid w:val="000108D9"/>
    <w:rsid w:val="0001424D"/>
    <w:rsid w:val="0001556B"/>
    <w:rsid w:val="00017D76"/>
    <w:rsid w:val="00023063"/>
    <w:rsid w:val="00026E45"/>
    <w:rsid w:val="00035787"/>
    <w:rsid w:val="00035B39"/>
    <w:rsid w:val="00035D0E"/>
    <w:rsid w:val="00047703"/>
    <w:rsid w:val="00047AA4"/>
    <w:rsid w:val="0005238D"/>
    <w:rsid w:val="00054AD5"/>
    <w:rsid w:val="00060505"/>
    <w:rsid w:val="00061C82"/>
    <w:rsid w:val="00061EBD"/>
    <w:rsid w:val="0006513E"/>
    <w:rsid w:val="00066C20"/>
    <w:rsid w:val="00067F34"/>
    <w:rsid w:val="0007047B"/>
    <w:rsid w:val="000723B3"/>
    <w:rsid w:val="0007308D"/>
    <w:rsid w:val="000737A6"/>
    <w:rsid w:val="000816D8"/>
    <w:rsid w:val="000832F6"/>
    <w:rsid w:val="0008372F"/>
    <w:rsid w:val="00083B6D"/>
    <w:rsid w:val="00090328"/>
    <w:rsid w:val="00091C11"/>
    <w:rsid w:val="00096ECF"/>
    <w:rsid w:val="000978F7"/>
    <w:rsid w:val="000A3ADB"/>
    <w:rsid w:val="000A3F17"/>
    <w:rsid w:val="000A5799"/>
    <w:rsid w:val="000B2091"/>
    <w:rsid w:val="000B48BA"/>
    <w:rsid w:val="000C0BE4"/>
    <w:rsid w:val="000C33A9"/>
    <w:rsid w:val="000C36DE"/>
    <w:rsid w:val="000C3D13"/>
    <w:rsid w:val="000D19E3"/>
    <w:rsid w:val="000D74A6"/>
    <w:rsid w:val="000E4D0B"/>
    <w:rsid w:val="00102124"/>
    <w:rsid w:val="00104DE0"/>
    <w:rsid w:val="00120B26"/>
    <w:rsid w:val="00120EDD"/>
    <w:rsid w:val="001212AE"/>
    <w:rsid w:val="00122B4B"/>
    <w:rsid w:val="001236C3"/>
    <w:rsid w:val="00125AB3"/>
    <w:rsid w:val="00131C1C"/>
    <w:rsid w:val="00137110"/>
    <w:rsid w:val="0014430E"/>
    <w:rsid w:val="001444B9"/>
    <w:rsid w:val="00151CAD"/>
    <w:rsid w:val="001570E4"/>
    <w:rsid w:val="001601C8"/>
    <w:rsid w:val="001615B9"/>
    <w:rsid w:val="0016242B"/>
    <w:rsid w:val="00167B56"/>
    <w:rsid w:val="00173664"/>
    <w:rsid w:val="001922A3"/>
    <w:rsid w:val="0019232F"/>
    <w:rsid w:val="00193BA9"/>
    <w:rsid w:val="00197767"/>
    <w:rsid w:val="001A2439"/>
    <w:rsid w:val="001A464B"/>
    <w:rsid w:val="001A74DE"/>
    <w:rsid w:val="001B5889"/>
    <w:rsid w:val="001C3F5B"/>
    <w:rsid w:val="001D3181"/>
    <w:rsid w:val="001D7A59"/>
    <w:rsid w:val="001E47BB"/>
    <w:rsid w:val="001F6CEF"/>
    <w:rsid w:val="001F7802"/>
    <w:rsid w:val="00201DED"/>
    <w:rsid w:val="00202CD3"/>
    <w:rsid w:val="00210D1E"/>
    <w:rsid w:val="00210E4C"/>
    <w:rsid w:val="00214D47"/>
    <w:rsid w:val="0021535B"/>
    <w:rsid w:val="00231BD7"/>
    <w:rsid w:val="00236613"/>
    <w:rsid w:val="00236EAA"/>
    <w:rsid w:val="00236F56"/>
    <w:rsid w:val="00243595"/>
    <w:rsid w:val="00244589"/>
    <w:rsid w:val="00245BC5"/>
    <w:rsid w:val="00250862"/>
    <w:rsid w:val="002529CF"/>
    <w:rsid w:val="00252A06"/>
    <w:rsid w:val="00253C48"/>
    <w:rsid w:val="00255185"/>
    <w:rsid w:val="002551C0"/>
    <w:rsid w:val="00262024"/>
    <w:rsid w:val="0026417D"/>
    <w:rsid w:val="00270844"/>
    <w:rsid w:val="00271236"/>
    <w:rsid w:val="00271985"/>
    <w:rsid w:val="00272A30"/>
    <w:rsid w:val="00274F5E"/>
    <w:rsid w:val="0028053A"/>
    <w:rsid w:val="00284F84"/>
    <w:rsid w:val="00292BAB"/>
    <w:rsid w:val="00293076"/>
    <w:rsid w:val="00296B54"/>
    <w:rsid w:val="002A1AD8"/>
    <w:rsid w:val="002A5DF8"/>
    <w:rsid w:val="002A7AA9"/>
    <w:rsid w:val="002B3206"/>
    <w:rsid w:val="002B6108"/>
    <w:rsid w:val="002B6BCA"/>
    <w:rsid w:val="002E2271"/>
    <w:rsid w:val="002F1269"/>
    <w:rsid w:val="002F303A"/>
    <w:rsid w:val="002F4B16"/>
    <w:rsid w:val="002F64F7"/>
    <w:rsid w:val="002F68CC"/>
    <w:rsid w:val="002F7D12"/>
    <w:rsid w:val="00301E9C"/>
    <w:rsid w:val="003036DA"/>
    <w:rsid w:val="00305C67"/>
    <w:rsid w:val="003069A7"/>
    <w:rsid w:val="003167CE"/>
    <w:rsid w:val="0032238A"/>
    <w:rsid w:val="00330304"/>
    <w:rsid w:val="00331298"/>
    <w:rsid w:val="0033221C"/>
    <w:rsid w:val="0034662D"/>
    <w:rsid w:val="00351FC3"/>
    <w:rsid w:val="00352F37"/>
    <w:rsid w:val="00353646"/>
    <w:rsid w:val="003638EE"/>
    <w:rsid w:val="003646A3"/>
    <w:rsid w:val="003669C9"/>
    <w:rsid w:val="003670ED"/>
    <w:rsid w:val="003821E2"/>
    <w:rsid w:val="00385072"/>
    <w:rsid w:val="003915EC"/>
    <w:rsid w:val="0039330E"/>
    <w:rsid w:val="00393CD0"/>
    <w:rsid w:val="00393D31"/>
    <w:rsid w:val="003B36C4"/>
    <w:rsid w:val="003B6CBE"/>
    <w:rsid w:val="003C06CD"/>
    <w:rsid w:val="003C1561"/>
    <w:rsid w:val="003C54D9"/>
    <w:rsid w:val="003C5AE5"/>
    <w:rsid w:val="003D163D"/>
    <w:rsid w:val="003D381A"/>
    <w:rsid w:val="003E14D2"/>
    <w:rsid w:val="003E32E1"/>
    <w:rsid w:val="003F0BA2"/>
    <w:rsid w:val="003F0E3A"/>
    <w:rsid w:val="003F2612"/>
    <w:rsid w:val="00402DC0"/>
    <w:rsid w:val="00403ACF"/>
    <w:rsid w:val="0040536B"/>
    <w:rsid w:val="00406FAA"/>
    <w:rsid w:val="00412B22"/>
    <w:rsid w:val="004158CB"/>
    <w:rsid w:val="00424137"/>
    <w:rsid w:val="00425CD6"/>
    <w:rsid w:val="00433117"/>
    <w:rsid w:val="00434323"/>
    <w:rsid w:val="00434903"/>
    <w:rsid w:val="00435D21"/>
    <w:rsid w:val="00447531"/>
    <w:rsid w:val="004531EE"/>
    <w:rsid w:val="0045419D"/>
    <w:rsid w:val="00456C93"/>
    <w:rsid w:val="004603A2"/>
    <w:rsid w:val="00464207"/>
    <w:rsid w:val="00470987"/>
    <w:rsid w:val="00480C42"/>
    <w:rsid w:val="00483B94"/>
    <w:rsid w:val="0048488E"/>
    <w:rsid w:val="00484ECB"/>
    <w:rsid w:val="0049016B"/>
    <w:rsid w:val="00492C80"/>
    <w:rsid w:val="00496044"/>
    <w:rsid w:val="004A7778"/>
    <w:rsid w:val="004D2450"/>
    <w:rsid w:val="004D313F"/>
    <w:rsid w:val="004D3686"/>
    <w:rsid w:val="004D3A79"/>
    <w:rsid w:val="004D3F57"/>
    <w:rsid w:val="004D410D"/>
    <w:rsid w:val="004D5EFF"/>
    <w:rsid w:val="004D60BB"/>
    <w:rsid w:val="004D7589"/>
    <w:rsid w:val="004E0227"/>
    <w:rsid w:val="004E04E0"/>
    <w:rsid w:val="004E5B90"/>
    <w:rsid w:val="004E6AFA"/>
    <w:rsid w:val="004E7448"/>
    <w:rsid w:val="004F4312"/>
    <w:rsid w:val="004F4633"/>
    <w:rsid w:val="004F4EB8"/>
    <w:rsid w:val="004F64B9"/>
    <w:rsid w:val="004F6C2B"/>
    <w:rsid w:val="00516AED"/>
    <w:rsid w:val="00521C34"/>
    <w:rsid w:val="005312E1"/>
    <w:rsid w:val="00534000"/>
    <w:rsid w:val="00535785"/>
    <w:rsid w:val="00537548"/>
    <w:rsid w:val="0054225B"/>
    <w:rsid w:val="00545D4C"/>
    <w:rsid w:val="00547AC5"/>
    <w:rsid w:val="00547D6C"/>
    <w:rsid w:val="00550E24"/>
    <w:rsid w:val="0055102B"/>
    <w:rsid w:val="005536C0"/>
    <w:rsid w:val="00556584"/>
    <w:rsid w:val="005573DA"/>
    <w:rsid w:val="00564270"/>
    <w:rsid w:val="00565AE1"/>
    <w:rsid w:val="00575C24"/>
    <w:rsid w:val="00586AD4"/>
    <w:rsid w:val="00591610"/>
    <w:rsid w:val="005975D3"/>
    <w:rsid w:val="005A3793"/>
    <w:rsid w:val="005A3D98"/>
    <w:rsid w:val="005A5101"/>
    <w:rsid w:val="005A59A5"/>
    <w:rsid w:val="005B1870"/>
    <w:rsid w:val="005B49C5"/>
    <w:rsid w:val="005C068F"/>
    <w:rsid w:val="005C3004"/>
    <w:rsid w:val="005D22F3"/>
    <w:rsid w:val="005D644B"/>
    <w:rsid w:val="005E316D"/>
    <w:rsid w:val="005E6D09"/>
    <w:rsid w:val="005E7ED1"/>
    <w:rsid w:val="005F7871"/>
    <w:rsid w:val="005F7DE7"/>
    <w:rsid w:val="00602DE8"/>
    <w:rsid w:val="00614BF3"/>
    <w:rsid w:val="00620AD9"/>
    <w:rsid w:val="00622F7B"/>
    <w:rsid w:val="00624231"/>
    <w:rsid w:val="006255F8"/>
    <w:rsid w:val="00630E5A"/>
    <w:rsid w:val="00632E2A"/>
    <w:rsid w:val="00633B39"/>
    <w:rsid w:val="00647FAA"/>
    <w:rsid w:val="006539F3"/>
    <w:rsid w:val="006543B2"/>
    <w:rsid w:val="00661610"/>
    <w:rsid w:val="00661EEA"/>
    <w:rsid w:val="0066740F"/>
    <w:rsid w:val="00667FBE"/>
    <w:rsid w:val="00671C71"/>
    <w:rsid w:val="00672A6A"/>
    <w:rsid w:val="00676147"/>
    <w:rsid w:val="00682DC7"/>
    <w:rsid w:val="00685DE2"/>
    <w:rsid w:val="006904AE"/>
    <w:rsid w:val="006A239E"/>
    <w:rsid w:val="006A4075"/>
    <w:rsid w:val="006A533B"/>
    <w:rsid w:val="006C2457"/>
    <w:rsid w:val="006C2738"/>
    <w:rsid w:val="006C6593"/>
    <w:rsid w:val="006C6877"/>
    <w:rsid w:val="006D10F8"/>
    <w:rsid w:val="006D75F4"/>
    <w:rsid w:val="006E176D"/>
    <w:rsid w:val="006E4BA1"/>
    <w:rsid w:val="006E5A3B"/>
    <w:rsid w:val="006F00F4"/>
    <w:rsid w:val="006F1060"/>
    <w:rsid w:val="006F410D"/>
    <w:rsid w:val="006F572E"/>
    <w:rsid w:val="007021A9"/>
    <w:rsid w:val="00706578"/>
    <w:rsid w:val="007074E9"/>
    <w:rsid w:val="00710327"/>
    <w:rsid w:val="00710C22"/>
    <w:rsid w:val="00711B22"/>
    <w:rsid w:val="00714F2F"/>
    <w:rsid w:val="00722108"/>
    <w:rsid w:val="007227C8"/>
    <w:rsid w:val="0072597F"/>
    <w:rsid w:val="00727434"/>
    <w:rsid w:val="00727B7D"/>
    <w:rsid w:val="00734413"/>
    <w:rsid w:val="0073523F"/>
    <w:rsid w:val="007366E0"/>
    <w:rsid w:val="007401FE"/>
    <w:rsid w:val="00742053"/>
    <w:rsid w:val="00742CD6"/>
    <w:rsid w:val="00743643"/>
    <w:rsid w:val="00747178"/>
    <w:rsid w:val="00751B0C"/>
    <w:rsid w:val="0076619C"/>
    <w:rsid w:val="0077795C"/>
    <w:rsid w:val="007805DB"/>
    <w:rsid w:val="00787F92"/>
    <w:rsid w:val="00791919"/>
    <w:rsid w:val="00791E43"/>
    <w:rsid w:val="007978BB"/>
    <w:rsid w:val="007A1B73"/>
    <w:rsid w:val="007A678C"/>
    <w:rsid w:val="007B164C"/>
    <w:rsid w:val="007B39DB"/>
    <w:rsid w:val="007B5E36"/>
    <w:rsid w:val="007C63A6"/>
    <w:rsid w:val="007C6AC8"/>
    <w:rsid w:val="007D41F0"/>
    <w:rsid w:val="007D66BD"/>
    <w:rsid w:val="007E3196"/>
    <w:rsid w:val="007E730B"/>
    <w:rsid w:val="007F03A9"/>
    <w:rsid w:val="007F0BF8"/>
    <w:rsid w:val="007F14A5"/>
    <w:rsid w:val="007F59F0"/>
    <w:rsid w:val="0081173B"/>
    <w:rsid w:val="00813E65"/>
    <w:rsid w:val="008146D8"/>
    <w:rsid w:val="008153ED"/>
    <w:rsid w:val="008169D6"/>
    <w:rsid w:val="0082176D"/>
    <w:rsid w:val="008218FD"/>
    <w:rsid w:val="00824176"/>
    <w:rsid w:val="0082740D"/>
    <w:rsid w:val="00833A43"/>
    <w:rsid w:val="008400E0"/>
    <w:rsid w:val="0084139F"/>
    <w:rsid w:val="008414A3"/>
    <w:rsid w:val="00844412"/>
    <w:rsid w:val="00845031"/>
    <w:rsid w:val="00851130"/>
    <w:rsid w:val="008560CC"/>
    <w:rsid w:val="00857916"/>
    <w:rsid w:val="00857A64"/>
    <w:rsid w:val="00860D12"/>
    <w:rsid w:val="00867538"/>
    <w:rsid w:val="00876BEA"/>
    <w:rsid w:val="00880B5B"/>
    <w:rsid w:val="008846A0"/>
    <w:rsid w:val="00893AC1"/>
    <w:rsid w:val="008972DD"/>
    <w:rsid w:val="008977C3"/>
    <w:rsid w:val="008A0170"/>
    <w:rsid w:val="008A03C2"/>
    <w:rsid w:val="008A2A8E"/>
    <w:rsid w:val="008A5CAB"/>
    <w:rsid w:val="008B0751"/>
    <w:rsid w:val="008B5727"/>
    <w:rsid w:val="008B7909"/>
    <w:rsid w:val="008B7E12"/>
    <w:rsid w:val="008C20EA"/>
    <w:rsid w:val="008C2BFA"/>
    <w:rsid w:val="008C4EF8"/>
    <w:rsid w:val="008C7D0A"/>
    <w:rsid w:val="008D124B"/>
    <w:rsid w:val="008D23A3"/>
    <w:rsid w:val="008D26E5"/>
    <w:rsid w:val="008E0D7B"/>
    <w:rsid w:val="008E7D32"/>
    <w:rsid w:val="008F008A"/>
    <w:rsid w:val="008F1FB6"/>
    <w:rsid w:val="008F5B3B"/>
    <w:rsid w:val="008F6377"/>
    <w:rsid w:val="008F6B4F"/>
    <w:rsid w:val="008F7AD5"/>
    <w:rsid w:val="009035EF"/>
    <w:rsid w:val="00906F13"/>
    <w:rsid w:val="00910B9B"/>
    <w:rsid w:val="00910F3C"/>
    <w:rsid w:val="00911D43"/>
    <w:rsid w:val="009266BF"/>
    <w:rsid w:val="00926C1E"/>
    <w:rsid w:val="00927D65"/>
    <w:rsid w:val="00930869"/>
    <w:rsid w:val="00934B09"/>
    <w:rsid w:val="00943874"/>
    <w:rsid w:val="00944184"/>
    <w:rsid w:val="0094662A"/>
    <w:rsid w:val="00947642"/>
    <w:rsid w:val="00955D9E"/>
    <w:rsid w:val="00955EBC"/>
    <w:rsid w:val="00956F59"/>
    <w:rsid w:val="00960EB4"/>
    <w:rsid w:val="00961088"/>
    <w:rsid w:val="00967965"/>
    <w:rsid w:val="00970C1C"/>
    <w:rsid w:val="009733C1"/>
    <w:rsid w:val="00975F0E"/>
    <w:rsid w:val="009803C0"/>
    <w:rsid w:val="00983505"/>
    <w:rsid w:val="00983F3F"/>
    <w:rsid w:val="00984AA6"/>
    <w:rsid w:val="009857A5"/>
    <w:rsid w:val="009862F9"/>
    <w:rsid w:val="00986A19"/>
    <w:rsid w:val="00990318"/>
    <w:rsid w:val="00990504"/>
    <w:rsid w:val="00990DDC"/>
    <w:rsid w:val="00996763"/>
    <w:rsid w:val="00997E17"/>
    <w:rsid w:val="009A1329"/>
    <w:rsid w:val="009A495F"/>
    <w:rsid w:val="009A519D"/>
    <w:rsid w:val="009A6E6E"/>
    <w:rsid w:val="009B0EB4"/>
    <w:rsid w:val="009C4478"/>
    <w:rsid w:val="009D4685"/>
    <w:rsid w:val="009E00B8"/>
    <w:rsid w:val="009E372C"/>
    <w:rsid w:val="009F15CE"/>
    <w:rsid w:val="009F3A15"/>
    <w:rsid w:val="009F5F02"/>
    <w:rsid w:val="00A000FD"/>
    <w:rsid w:val="00A01807"/>
    <w:rsid w:val="00A030A1"/>
    <w:rsid w:val="00A06223"/>
    <w:rsid w:val="00A07894"/>
    <w:rsid w:val="00A1534C"/>
    <w:rsid w:val="00A15C4B"/>
    <w:rsid w:val="00A22B69"/>
    <w:rsid w:val="00A25256"/>
    <w:rsid w:val="00A2638F"/>
    <w:rsid w:val="00A3035A"/>
    <w:rsid w:val="00A31E23"/>
    <w:rsid w:val="00A36777"/>
    <w:rsid w:val="00A37543"/>
    <w:rsid w:val="00A3771D"/>
    <w:rsid w:val="00A40216"/>
    <w:rsid w:val="00A4208D"/>
    <w:rsid w:val="00A51CC4"/>
    <w:rsid w:val="00A53F5B"/>
    <w:rsid w:val="00A54F47"/>
    <w:rsid w:val="00A64BCD"/>
    <w:rsid w:val="00A6525D"/>
    <w:rsid w:val="00A65A6C"/>
    <w:rsid w:val="00A671EA"/>
    <w:rsid w:val="00A730E0"/>
    <w:rsid w:val="00A7472E"/>
    <w:rsid w:val="00A76B68"/>
    <w:rsid w:val="00A8618A"/>
    <w:rsid w:val="00A9316E"/>
    <w:rsid w:val="00A9426E"/>
    <w:rsid w:val="00A953AF"/>
    <w:rsid w:val="00AA2A95"/>
    <w:rsid w:val="00AA50A0"/>
    <w:rsid w:val="00AA6C39"/>
    <w:rsid w:val="00AB7F4E"/>
    <w:rsid w:val="00AC2A05"/>
    <w:rsid w:val="00AC3151"/>
    <w:rsid w:val="00AC3DA9"/>
    <w:rsid w:val="00AC7BEB"/>
    <w:rsid w:val="00AD0CBD"/>
    <w:rsid w:val="00AD220D"/>
    <w:rsid w:val="00AF3C3E"/>
    <w:rsid w:val="00B11DF8"/>
    <w:rsid w:val="00B12DAE"/>
    <w:rsid w:val="00B137BA"/>
    <w:rsid w:val="00B15F5A"/>
    <w:rsid w:val="00B226F4"/>
    <w:rsid w:val="00B2295E"/>
    <w:rsid w:val="00B23898"/>
    <w:rsid w:val="00B26B27"/>
    <w:rsid w:val="00B30E3D"/>
    <w:rsid w:val="00B322CA"/>
    <w:rsid w:val="00B325B8"/>
    <w:rsid w:val="00B41825"/>
    <w:rsid w:val="00B420B9"/>
    <w:rsid w:val="00B454ED"/>
    <w:rsid w:val="00B45597"/>
    <w:rsid w:val="00B46087"/>
    <w:rsid w:val="00B47354"/>
    <w:rsid w:val="00B510D0"/>
    <w:rsid w:val="00B5172E"/>
    <w:rsid w:val="00B53AC2"/>
    <w:rsid w:val="00B65313"/>
    <w:rsid w:val="00B730D1"/>
    <w:rsid w:val="00B73D29"/>
    <w:rsid w:val="00B7418C"/>
    <w:rsid w:val="00B76768"/>
    <w:rsid w:val="00B8006E"/>
    <w:rsid w:val="00B82706"/>
    <w:rsid w:val="00B8481B"/>
    <w:rsid w:val="00B92557"/>
    <w:rsid w:val="00B9501E"/>
    <w:rsid w:val="00BA16EC"/>
    <w:rsid w:val="00BA1A90"/>
    <w:rsid w:val="00BA37C7"/>
    <w:rsid w:val="00BA5811"/>
    <w:rsid w:val="00BA592B"/>
    <w:rsid w:val="00BB272F"/>
    <w:rsid w:val="00BB3F26"/>
    <w:rsid w:val="00BC0273"/>
    <w:rsid w:val="00BC3A4B"/>
    <w:rsid w:val="00BD4C69"/>
    <w:rsid w:val="00BD7C9E"/>
    <w:rsid w:val="00BE2679"/>
    <w:rsid w:val="00BF14C0"/>
    <w:rsid w:val="00BF1E12"/>
    <w:rsid w:val="00BF6F6F"/>
    <w:rsid w:val="00C00A1A"/>
    <w:rsid w:val="00C01CE0"/>
    <w:rsid w:val="00C03D91"/>
    <w:rsid w:val="00C05548"/>
    <w:rsid w:val="00C05B9B"/>
    <w:rsid w:val="00C07AA7"/>
    <w:rsid w:val="00C10461"/>
    <w:rsid w:val="00C121F8"/>
    <w:rsid w:val="00C12812"/>
    <w:rsid w:val="00C147CC"/>
    <w:rsid w:val="00C1578C"/>
    <w:rsid w:val="00C213C9"/>
    <w:rsid w:val="00C235D4"/>
    <w:rsid w:val="00C23B54"/>
    <w:rsid w:val="00C2524A"/>
    <w:rsid w:val="00C41C35"/>
    <w:rsid w:val="00C5061D"/>
    <w:rsid w:val="00C50EF1"/>
    <w:rsid w:val="00C5318E"/>
    <w:rsid w:val="00C53ECC"/>
    <w:rsid w:val="00C546EF"/>
    <w:rsid w:val="00C5558C"/>
    <w:rsid w:val="00C56043"/>
    <w:rsid w:val="00C609B0"/>
    <w:rsid w:val="00C60D3A"/>
    <w:rsid w:val="00C61D2F"/>
    <w:rsid w:val="00C645A0"/>
    <w:rsid w:val="00C64986"/>
    <w:rsid w:val="00C64BC7"/>
    <w:rsid w:val="00C67334"/>
    <w:rsid w:val="00C741A2"/>
    <w:rsid w:val="00C74DFE"/>
    <w:rsid w:val="00C77198"/>
    <w:rsid w:val="00C77D51"/>
    <w:rsid w:val="00C80DB5"/>
    <w:rsid w:val="00C82CC6"/>
    <w:rsid w:val="00C90E91"/>
    <w:rsid w:val="00C91174"/>
    <w:rsid w:val="00C92DBA"/>
    <w:rsid w:val="00CA0521"/>
    <w:rsid w:val="00CA0AC1"/>
    <w:rsid w:val="00CC2B92"/>
    <w:rsid w:val="00CD09A3"/>
    <w:rsid w:val="00CD17B8"/>
    <w:rsid w:val="00CD3D4F"/>
    <w:rsid w:val="00CE44DF"/>
    <w:rsid w:val="00CE4DFE"/>
    <w:rsid w:val="00CF08FF"/>
    <w:rsid w:val="00D04D4A"/>
    <w:rsid w:val="00D2132B"/>
    <w:rsid w:val="00D232CE"/>
    <w:rsid w:val="00D2414F"/>
    <w:rsid w:val="00D26C33"/>
    <w:rsid w:val="00D272B9"/>
    <w:rsid w:val="00D27422"/>
    <w:rsid w:val="00D27ECF"/>
    <w:rsid w:val="00D50386"/>
    <w:rsid w:val="00D5736D"/>
    <w:rsid w:val="00D621FD"/>
    <w:rsid w:val="00D67B8D"/>
    <w:rsid w:val="00D71E12"/>
    <w:rsid w:val="00D71EAB"/>
    <w:rsid w:val="00D71F3E"/>
    <w:rsid w:val="00D75EBF"/>
    <w:rsid w:val="00D77BB2"/>
    <w:rsid w:val="00D81B7C"/>
    <w:rsid w:val="00D8378D"/>
    <w:rsid w:val="00D85C01"/>
    <w:rsid w:val="00D85C9B"/>
    <w:rsid w:val="00D87F54"/>
    <w:rsid w:val="00D90590"/>
    <w:rsid w:val="00D91A47"/>
    <w:rsid w:val="00D93C52"/>
    <w:rsid w:val="00D95774"/>
    <w:rsid w:val="00DA4C9A"/>
    <w:rsid w:val="00DA7233"/>
    <w:rsid w:val="00DC19F2"/>
    <w:rsid w:val="00DC26AD"/>
    <w:rsid w:val="00DC4047"/>
    <w:rsid w:val="00DC6339"/>
    <w:rsid w:val="00DE11F1"/>
    <w:rsid w:val="00DE6340"/>
    <w:rsid w:val="00DE67A3"/>
    <w:rsid w:val="00DF0D38"/>
    <w:rsid w:val="00DF1B55"/>
    <w:rsid w:val="00DF6962"/>
    <w:rsid w:val="00DF7FB9"/>
    <w:rsid w:val="00E003AD"/>
    <w:rsid w:val="00E03E54"/>
    <w:rsid w:val="00E04B85"/>
    <w:rsid w:val="00E07DBE"/>
    <w:rsid w:val="00E14FED"/>
    <w:rsid w:val="00E154E5"/>
    <w:rsid w:val="00E202D7"/>
    <w:rsid w:val="00E21BA4"/>
    <w:rsid w:val="00E24F76"/>
    <w:rsid w:val="00E32040"/>
    <w:rsid w:val="00E3696D"/>
    <w:rsid w:val="00E42570"/>
    <w:rsid w:val="00E4416B"/>
    <w:rsid w:val="00E45481"/>
    <w:rsid w:val="00E45BEC"/>
    <w:rsid w:val="00E46B6E"/>
    <w:rsid w:val="00E51427"/>
    <w:rsid w:val="00E51758"/>
    <w:rsid w:val="00E52489"/>
    <w:rsid w:val="00E5517A"/>
    <w:rsid w:val="00E621E2"/>
    <w:rsid w:val="00E65E7B"/>
    <w:rsid w:val="00E70A25"/>
    <w:rsid w:val="00E72AC5"/>
    <w:rsid w:val="00E73792"/>
    <w:rsid w:val="00E853E3"/>
    <w:rsid w:val="00E87E9F"/>
    <w:rsid w:val="00E91B0C"/>
    <w:rsid w:val="00E93BC5"/>
    <w:rsid w:val="00E93DD2"/>
    <w:rsid w:val="00E94F8E"/>
    <w:rsid w:val="00E96253"/>
    <w:rsid w:val="00EA0C41"/>
    <w:rsid w:val="00EA2330"/>
    <w:rsid w:val="00EA46F3"/>
    <w:rsid w:val="00EA66A0"/>
    <w:rsid w:val="00EA6CBD"/>
    <w:rsid w:val="00EA6D4A"/>
    <w:rsid w:val="00EA7AF8"/>
    <w:rsid w:val="00EB12A2"/>
    <w:rsid w:val="00EB2969"/>
    <w:rsid w:val="00EB2D9A"/>
    <w:rsid w:val="00EB4197"/>
    <w:rsid w:val="00EC4A62"/>
    <w:rsid w:val="00EC5330"/>
    <w:rsid w:val="00EC7FAF"/>
    <w:rsid w:val="00ED0DC1"/>
    <w:rsid w:val="00ED2DEB"/>
    <w:rsid w:val="00ED4A63"/>
    <w:rsid w:val="00EE1D32"/>
    <w:rsid w:val="00EE2477"/>
    <w:rsid w:val="00EE2826"/>
    <w:rsid w:val="00EE66FE"/>
    <w:rsid w:val="00EE7BA3"/>
    <w:rsid w:val="00EF5E7A"/>
    <w:rsid w:val="00F02AC5"/>
    <w:rsid w:val="00F044B8"/>
    <w:rsid w:val="00F04B7A"/>
    <w:rsid w:val="00F055BD"/>
    <w:rsid w:val="00F06B27"/>
    <w:rsid w:val="00F06DD2"/>
    <w:rsid w:val="00F1063D"/>
    <w:rsid w:val="00F10C2E"/>
    <w:rsid w:val="00F112E8"/>
    <w:rsid w:val="00F160EF"/>
    <w:rsid w:val="00F17B4B"/>
    <w:rsid w:val="00F311B2"/>
    <w:rsid w:val="00F31761"/>
    <w:rsid w:val="00F3518C"/>
    <w:rsid w:val="00F430AC"/>
    <w:rsid w:val="00F45229"/>
    <w:rsid w:val="00F46E07"/>
    <w:rsid w:val="00F51736"/>
    <w:rsid w:val="00F53DE3"/>
    <w:rsid w:val="00F5530D"/>
    <w:rsid w:val="00F57C3D"/>
    <w:rsid w:val="00F601A0"/>
    <w:rsid w:val="00F6179F"/>
    <w:rsid w:val="00F61C6F"/>
    <w:rsid w:val="00F6223D"/>
    <w:rsid w:val="00F644CD"/>
    <w:rsid w:val="00F651E5"/>
    <w:rsid w:val="00F677A6"/>
    <w:rsid w:val="00F70D82"/>
    <w:rsid w:val="00F73B4E"/>
    <w:rsid w:val="00F773AC"/>
    <w:rsid w:val="00F834A3"/>
    <w:rsid w:val="00F90DE9"/>
    <w:rsid w:val="00F91361"/>
    <w:rsid w:val="00F9438C"/>
    <w:rsid w:val="00F9478A"/>
    <w:rsid w:val="00F96CE1"/>
    <w:rsid w:val="00FA3D40"/>
    <w:rsid w:val="00FA45FA"/>
    <w:rsid w:val="00FA484A"/>
    <w:rsid w:val="00FA7EE3"/>
    <w:rsid w:val="00FB4E18"/>
    <w:rsid w:val="00FC0F17"/>
    <w:rsid w:val="00FC3603"/>
    <w:rsid w:val="00FC4E8C"/>
    <w:rsid w:val="00FC629E"/>
    <w:rsid w:val="00FC75DA"/>
    <w:rsid w:val="00FC79C4"/>
    <w:rsid w:val="00FC7F49"/>
    <w:rsid w:val="00FD0423"/>
    <w:rsid w:val="00FD0B70"/>
    <w:rsid w:val="00FD575A"/>
    <w:rsid w:val="00FD6A4F"/>
    <w:rsid w:val="00FD7E9D"/>
    <w:rsid w:val="00FE03A0"/>
    <w:rsid w:val="00FE3F01"/>
    <w:rsid w:val="00FE496D"/>
    <w:rsid w:val="00FE4BC9"/>
    <w:rsid w:val="00FF62D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9EA7A"/>
  <w15:chartTrackingRefBased/>
  <w15:docId w15:val="{19A6809A-7092-466C-89C0-95AB91A35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354"/>
  </w:style>
  <w:style w:type="paragraph" w:styleId="Heading1">
    <w:name w:val="heading 1"/>
    <w:basedOn w:val="Normal"/>
    <w:next w:val="Normal"/>
    <w:link w:val="Heading1Char"/>
    <w:uiPriority w:val="9"/>
    <w:qFormat/>
    <w:rsid w:val="00193B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93B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93B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3B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3B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3B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3B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3B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3B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3B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93B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93B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3B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3B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3B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3B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3B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3BA9"/>
    <w:rPr>
      <w:rFonts w:eastAsiaTheme="majorEastAsia" w:cstheme="majorBidi"/>
      <w:color w:val="272727" w:themeColor="text1" w:themeTint="D8"/>
    </w:rPr>
  </w:style>
  <w:style w:type="paragraph" w:styleId="Title">
    <w:name w:val="Title"/>
    <w:basedOn w:val="Normal"/>
    <w:next w:val="Normal"/>
    <w:link w:val="TitleChar"/>
    <w:uiPriority w:val="10"/>
    <w:qFormat/>
    <w:rsid w:val="00193B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B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3B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3B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3BA9"/>
    <w:pPr>
      <w:spacing w:before="160"/>
      <w:jc w:val="center"/>
    </w:pPr>
    <w:rPr>
      <w:i/>
      <w:iCs/>
      <w:color w:val="404040" w:themeColor="text1" w:themeTint="BF"/>
    </w:rPr>
  </w:style>
  <w:style w:type="character" w:customStyle="1" w:styleId="QuoteChar">
    <w:name w:val="Quote Char"/>
    <w:basedOn w:val="DefaultParagraphFont"/>
    <w:link w:val="Quote"/>
    <w:uiPriority w:val="29"/>
    <w:rsid w:val="00193BA9"/>
    <w:rPr>
      <w:i/>
      <w:iCs/>
      <w:color w:val="404040" w:themeColor="text1" w:themeTint="BF"/>
    </w:rPr>
  </w:style>
  <w:style w:type="paragraph" w:styleId="ListParagraph">
    <w:name w:val="List Paragraph"/>
    <w:basedOn w:val="Normal"/>
    <w:uiPriority w:val="34"/>
    <w:qFormat/>
    <w:rsid w:val="00193BA9"/>
    <w:pPr>
      <w:ind w:left="720"/>
      <w:contextualSpacing/>
    </w:pPr>
  </w:style>
  <w:style w:type="character" w:styleId="IntenseEmphasis">
    <w:name w:val="Intense Emphasis"/>
    <w:basedOn w:val="DefaultParagraphFont"/>
    <w:uiPriority w:val="21"/>
    <w:qFormat/>
    <w:rsid w:val="00193BA9"/>
    <w:rPr>
      <w:i/>
      <w:iCs/>
      <w:color w:val="0F4761" w:themeColor="accent1" w:themeShade="BF"/>
    </w:rPr>
  </w:style>
  <w:style w:type="paragraph" w:styleId="IntenseQuote">
    <w:name w:val="Intense Quote"/>
    <w:basedOn w:val="Normal"/>
    <w:next w:val="Normal"/>
    <w:link w:val="IntenseQuoteChar"/>
    <w:uiPriority w:val="30"/>
    <w:qFormat/>
    <w:rsid w:val="00193B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3BA9"/>
    <w:rPr>
      <w:i/>
      <w:iCs/>
      <w:color w:val="0F4761" w:themeColor="accent1" w:themeShade="BF"/>
    </w:rPr>
  </w:style>
  <w:style w:type="character" w:styleId="IntenseReference">
    <w:name w:val="Intense Reference"/>
    <w:basedOn w:val="DefaultParagraphFont"/>
    <w:uiPriority w:val="32"/>
    <w:qFormat/>
    <w:rsid w:val="00193BA9"/>
    <w:rPr>
      <w:b/>
      <w:bCs/>
      <w:smallCaps/>
      <w:color w:val="0F4761" w:themeColor="accent1" w:themeShade="BF"/>
      <w:spacing w:val="5"/>
    </w:rPr>
  </w:style>
  <w:style w:type="character" w:styleId="Hyperlink">
    <w:name w:val="Hyperlink"/>
    <w:basedOn w:val="DefaultParagraphFont"/>
    <w:uiPriority w:val="99"/>
    <w:unhideWhenUsed/>
    <w:rsid w:val="00FE4BC9"/>
    <w:rPr>
      <w:color w:val="467886" w:themeColor="hyperlink"/>
      <w:u w:val="single"/>
    </w:rPr>
  </w:style>
  <w:style w:type="character" w:styleId="UnresolvedMention">
    <w:name w:val="Unresolved Mention"/>
    <w:basedOn w:val="DefaultParagraphFont"/>
    <w:uiPriority w:val="99"/>
    <w:semiHidden/>
    <w:unhideWhenUsed/>
    <w:rsid w:val="00FE4BC9"/>
    <w:rPr>
      <w:color w:val="605E5C"/>
      <w:shd w:val="clear" w:color="auto" w:fill="E1DFDD"/>
    </w:rPr>
  </w:style>
  <w:style w:type="paragraph" w:styleId="NormalWeb">
    <w:name w:val="Normal (Web)"/>
    <w:basedOn w:val="Normal"/>
    <w:uiPriority w:val="99"/>
    <w:semiHidden/>
    <w:unhideWhenUsed/>
    <w:rsid w:val="00E3696D"/>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EC53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5330"/>
  </w:style>
  <w:style w:type="paragraph" w:styleId="Footer">
    <w:name w:val="footer"/>
    <w:basedOn w:val="Normal"/>
    <w:link w:val="FooterChar"/>
    <w:uiPriority w:val="99"/>
    <w:unhideWhenUsed/>
    <w:rsid w:val="00EC53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5330"/>
  </w:style>
  <w:style w:type="character" w:styleId="FollowedHyperlink">
    <w:name w:val="FollowedHyperlink"/>
    <w:basedOn w:val="DefaultParagraphFont"/>
    <w:uiPriority w:val="99"/>
    <w:semiHidden/>
    <w:unhideWhenUsed/>
    <w:rsid w:val="00AB7F4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4284">
      <w:bodyDiv w:val="1"/>
      <w:marLeft w:val="0"/>
      <w:marRight w:val="0"/>
      <w:marTop w:val="0"/>
      <w:marBottom w:val="0"/>
      <w:divBdr>
        <w:top w:val="none" w:sz="0" w:space="0" w:color="auto"/>
        <w:left w:val="none" w:sz="0" w:space="0" w:color="auto"/>
        <w:bottom w:val="none" w:sz="0" w:space="0" w:color="auto"/>
        <w:right w:val="none" w:sz="0" w:space="0" w:color="auto"/>
      </w:divBdr>
      <w:divsChild>
        <w:div w:id="1745493251">
          <w:marLeft w:val="0"/>
          <w:marRight w:val="0"/>
          <w:marTop w:val="0"/>
          <w:marBottom w:val="0"/>
          <w:divBdr>
            <w:top w:val="none" w:sz="0" w:space="0" w:color="auto"/>
            <w:left w:val="none" w:sz="0" w:space="0" w:color="auto"/>
            <w:bottom w:val="none" w:sz="0" w:space="0" w:color="auto"/>
            <w:right w:val="none" w:sz="0" w:space="0" w:color="auto"/>
          </w:divBdr>
          <w:divsChild>
            <w:div w:id="1519738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862561">
      <w:bodyDiv w:val="1"/>
      <w:marLeft w:val="0"/>
      <w:marRight w:val="0"/>
      <w:marTop w:val="0"/>
      <w:marBottom w:val="0"/>
      <w:divBdr>
        <w:top w:val="none" w:sz="0" w:space="0" w:color="auto"/>
        <w:left w:val="none" w:sz="0" w:space="0" w:color="auto"/>
        <w:bottom w:val="none" w:sz="0" w:space="0" w:color="auto"/>
        <w:right w:val="none" w:sz="0" w:space="0" w:color="auto"/>
      </w:divBdr>
      <w:divsChild>
        <w:div w:id="242108194">
          <w:marLeft w:val="0"/>
          <w:marRight w:val="0"/>
          <w:marTop w:val="90"/>
          <w:marBottom w:val="150"/>
          <w:divBdr>
            <w:top w:val="none" w:sz="0" w:space="0" w:color="auto"/>
            <w:left w:val="none" w:sz="0" w:space="0" w:color="auto"/>
            <w:bottom w:val="none" w:sz="0" w:space="0" w:color="auto"/>
            <w:right w:val="none" w:sz="0" w:space="0" w:color="auto"/>
          </w:divBdr>
        </w:div>
        <w:div w:id="217134419">
          <w:marLeft w:val="0"/>
          <w:marRight w:val="0"/>
          <w:marTop w:val="90"/>
          <w:marBottom w:val="150"/>
          <w:divBdr>
            <w:top w:val="none" w:sz="0" w:space="0" w:color="auto"/>
            <w:left w:val="none" w:sz="0" w:space="0" w:color="auto"/>
            <w:bottom w:val="none" w:sz="0" w:space="0" w:color="auto"/>
            <w:right w:val="none" w:sz="0" w:space="0" w:color="auto"/>
          </w:divBdr>
        </w:div>
        <w:div w:id="1108619843">
          <w:marLeft w:val="0"/>
          <w:marRight w:val="0"/>
          <w:marTop w:val="90"/>
          <w:marBottom w:val="150"/>
          <w:divBdr>
            <w:top w:val="none" w:sz="0" w:space="0" w:color="auto"/>
            <w:left w:val="none" w:sz="0" w:space="0" w:color="auto"/>
            <w:bottom w:val="none" w:sz="0" w:space="0" w:color="auto"/>
            <w:right w:val="none" w:sz="0" w:space="0" w:color="auto"/>
          </w:divBdr>
        </w:div>
        <w:div w:id="325859344">
          <w:marLeft w:val="0"/>
          <w:marRight w:val="0"/>
          <w:marTop w:val="90"/>
          <w:marBottom w:val="150"/>
          <w:divBdr>
            <w:top w:val="none" w:sz="0" w:space="0" w:color="auto"/>
            <w:left w:val="none" w:sz="0" w:space="0" w:color="auto"/>
            <w:bottom w:val="none" w:sz="0" w:space="0" w:color="auto"/>
            <w:right w:val="none" w:sz="0" w:space="0" w:color="auto"/>
          </w:divBdr>
        </w:div>
        <w:div w:id="1320919">
          <w:marLeft w:val="0"/>
          <w:marRight w:val="0"/>
          <w:marTop w:val="90"/>
          <w:marBottom w:val="150"/>
          <w:divBdr>
            <w:top w:val="none" w:sz="0" w:space="0" w:color="auto"/>
            <w:left w:val="none" w:sz="0" w:space="0" w:color="auto"/>
            <w:bottom w:val="none" w:sz="0" w:space="0" w:color="auto"/>
            <w:right w:val="none" w:sz="0" w:space="0" w:color="auto"/>
          </w:divBdr>
        </w:div>
        <w:div w:id="1881238971">
          <w:marLeft w:val="0"/>
          <w:marRight w:val="0"/>
          <w:marTop w:val="90"/>
          <w:marBottom w:val="150"/>
          <w:divBdr>
            <w:top w:val="none" w:sz="0" w:space="0" w:color="auto"/>
            <w:left w:val="none" w:sz="0" w:space="0" w:color="auto"/>
            <w:bottom w:val="none" w:sz="0" w:space="0" w:color="auto"/>
            <w:right w:val="none" w:sz="0" w:space="0" w:color="auto"/>
          </w:divBdr>
        </w:div>
      </w:divsChild>
    </w:div>
    <w:div w:id="6177196">
      <w:bodyDiv w:val="1"/>
      <w:marLeft w:val="0"/>
      <w:marRight w:val="0"/>
      <w:marTop w:val="0"/>
      <w:marBottom w:val="0"/>
      <w:divBdr>
        <w:top w:val="none" w:sz="0" w:space="0" w:color="auto"/>
        <w:left w:val="none" w:sz="0" w:space="0" w:color="auto"/>
        <w:bottom w:val="none" w:sz="0" w:space="0" w:color="auto"/>
        <w:right w:val="none" w:sz="0" w:space="0" w:color="auto"/>
      </w:divBdr>
      <w:divsChild>
        <w:div w:id="422184080">
          <w:marLeft w:val="0"/>
          <w:marRight w:val="0"/>
          <w:marTop w:val="90"/>
          <w:marBottom w:val="150"/>
          <w:divBdr>
            <w:top w:val="none" w:sz="0" w:space="0" w:color="auto"/>
            <w:left w:val="none" w:sz="0" w:space="0" w:color="auto"/>
            <w:bottom w:val="none" w:sz="0" w:space="0" w:color="auto"/>
            <w:right w:val="none" w:sz="0" w:space="0" w:color="auto"/>
          </w:divBdr>
        </w:div>
      </w:divsChild>
    </w:div>
    <w:div w:id="7368452">
      <w:bodyDiv w:val="1"/>
      <w:marLeft w:val="0"/>
      <w:marRight w:val="0"/>
      <w:marTop w:val="0"/>
      <w:marBottom w:val="0"/>
      <w:divBdr>
        <w:top w:val="none" w:sz="0" w:space="0" w:color="auto"/>
        <w:left w:val="none" w:sz="0" w:space="0" w:color="auto"/>
        <w:bottom w:val="none" w:sz="0" w:space="0" w:color="auto"/>
        <w:right w:val="none" w:sz="0" w:space="0" w:color="auto"/>
      </w:divBdr>
      <w:divsChild>
        <w:div w:id="245311671">
          <w:marLeft w:val="0"/>
          <w:marRight w:val="0"/>
          <w:marTop w:val="90"/>
          <w:marBottom w:val="150"/>
          <w:divBdr>
            <w:top w:val="none" w:sz="0" w:space="0" w:color="auto"/>
            <w:left w:val="none" w:sz="0" w:space="0" w:color="auto"/>
            <w:bottom w:val="none" w:sz="0" w:space="0" w:color="auto"/>
            <w:right w:val="none" w:sz="0" w:space="0" w:color="auto"/>
          </w:divBdr>
        </w:div>
      </w:divsChild>
    </w:div>
    <w:div w:id="26833814">
      <w:bodyDiv w:val="1"/>
      <w:marLeft w:val="0"/>
      <w:marRight w:val="0"/>
      <w:marTop w:val="0"/>
      <w:marBottom w:val="0"/>
      <w:divBdr>
        <w:top w:val="none" w:sz="0" w:space="0" w:color="auto"/>
        <w:left w:val="none" w:sz="0" w:space="0" w:color="auto"/>
        <w:bottom w:val="none" w:sz="0" w:space="0" w:color="auto"/>
        <w:right w:val="none" w:sz="0" w:space="0" w:color="auto"/>
      </w:divBdr>
      <w:divsChild>
        <w:div w:id="1559588018">
          <w:marLeft w:val="0"/>
          <w:marRight w:val="0"/>
          <w:marTop w:val="90"/>
          <w:marBottom w:val="150"/>
          <w:divBdr>
            <w:top w:val="none" w:sz="0" w:space="0" w:color="auto"/>
            <w:left w:val="none" w:sz="0" w:space="0" w:color="auto"/>
            <w:bottom w:val="none" w:sz="0" w:space="0" w:color="auto"/>
            <w:right w:val="none" w:sz="0" w:space="0" w:color="auto"/>
          </w:divBdr>
        </w:div>
        <w:div w:id="424494056">
          <w:marLeft w:val="0"/>
          <w:marRight w:val="0"/>
          <w:marTop w:val="90"/>
          <w:marBottom w:val="150"/>
          <w:divBdr>
            <w:top w:val="none" w:sz="0" w:space="0" w:color="auto"/>
            <w:left w:val="none" w:sz="0" w:space="0" w:color="auto"/>
            <w:bottom w:val="none" w:sz="0" w:space="0" w:color="auto"/>
            <w:right w:val="none" w:sz="0" w:space="0" w:color="auto"/>
          </w:divBdr>
        </w:div>
        <w:div w:id="875309053">
          <w:marLeft w:val="0"/>
          <w:marRight w:val="0"/>
          <w:marTop w:val="90"/>
          <w:marBottom w:val="150"/>
          <w:divBdr>
            <w:top w:val="none" w:sz="0" w:space="0" w:color="auto"/>
            <w:left w:val="none" w:sz="0" w:space="0" w:color="auto"/>
            <w:bottom w:val="none" w:sz="0" w:space="0" w:color="auto"/>
            <w:right w:val="none" w:sz="0" w:space="0" w:color="auto"/>
          </w:divBdr>
        </w:div>
        <w:div w:id="451023152">
          <w:marLeft w:val="0"/>
          <w:marRight w:val="0"/>
          <w:marTop w:val="90"/>
          <w:marBottom w:val="150"/>
          <w:divBdr>
            <w:top w:val="none" w:sz="0" w:space="0" w:color="auto"/>
            <w:left w:val="none" w:sz="0" w:space="0" w:color="auto"/>
            <w:bottom w:val="none" w:sz="0" w:space="0" w:color="auto"/>
            <w:right w:val="none" w:sz="0" w:space="0" w:color="auto"/>
          </w:divBdr>
        </w:div>
        <w:div w:id="1553880779">
          <w:marLeft w:val="0"/>
          <w:marRight w:val="0"/>
          <w:marTop w:val="90"/>
          <w:marBottom w:val="150"/>
          <w:divBdr>
            <w:top w:val="none" w:sz="0" w:space="0" w:color="auto"/>
            <w:left w:val="none" w:sz="0" w:space="0" w:color="auto"/>
            <w:bottom w:val="none" w:sz="0" w:space="0" w:color="auto"/>
            <w:right w:val="none" w:sz="0" w:space="0" w:color="auto"/>
          </w:divBdr>
        </w:div>
        <w:div w:id="1293247027">
          <w:marLeft w:val="0"/>
          <w:marRight w:val="0"/>
          <w:marTop w:val="90"/>
          <w:marBottom w:val="150"/>
          <w:divBdr>
            <w:top w:val="none" w:sz="0" w:space="0" w:color="auto"/>
            <w:left w:val="none" w:sz="0" w:space="0" w:color="auto"/>
            <w:bottom w:val="none" w:sz="0" w:space="0" w:color="auto"/>
            <w:right w:val="none" w:sz="0" w:space="0" w:color="auto"/>
          </w:divBdr>
        </w:div>
        <w:div w:id="1929537315">
          <w:marLeft w:val="0"/>
          <w:marRight w:val="0"/>
          <w:marTop w:val="90"/>
          <w:marBottom w:val="150"/>
          <w:divBdr>
            <w:top w:val="none" w:sz="0" w:space="0" w:color="auto"/>
            <w:left w:val="none" w:sz="0" w:space="0" w:color="auto"/>
            <w:bottom w:val="none" w:sz="0" w:space="0" w:color="auto"/>
            <w:right w:val="none" w:sz="0" w:space="0" w:color="auto"/>
          </w:divBdr>
        </w:div>
        <w:div w:id="1296985439">
          <w:marLeft w:val="0"/>
          <w:marRight w:val="0"/>
          <w:marTop w:val="90"/>
          <w:marBottom w:val="150"/>
          <w:divBdr>
            <w:top w:val="none" w:sz="0" w:space="0" w:color="auto"/>
            <w:left w:val="none" w:sz="0" w:space="0" w:color="auto"/>
            <w:bottom w:val="none" w:sz="0" w:space="0" w:color="auto"/>
            <w:right w:val="none" w:sz="0" w:space="0" w:color="auto"/>
          </w:divBdr>
        </w:div>
        <w:div w:id="219250533">
          <w:marLeft w:val="0"/>
          <w:marRight w:val="0"/>
          <w:marTop w:val="90"/>
          <w:marBottom w:val="150"/>
          <w:divBdr>
            <w:top w:val="none" w:sz="0" w:space="0" w:color="auto"/>
            <w:left w:val="none" w:sz="0" w:space="0" w:color="auto"/>
            <w:bottom w:val="none" w:sz="0" w:space="0" w:color="auto"/>
            <w:right w:val="none" w:sz="0" w:space="0" w:color="auto"/>
          </w:divBdr>
        </w:div>
        <w:div w:id="1863087116">
          <w:marLeft w:val="0"/>
          <w:marRight w:val="0"/>
          <w:marTop w:val="90"/>
          <w:marBottom w:val="150"/>
          <w:divBdr>
            <w:top w:val="none" w:sz="0" w:space="0" w:color="auto"/>
            <w:left w:val="none" w:sz="0" w:space="0" w:color="auto"/>
            <w:bottom w:val="none" w:sz="0" w:space="0" w:color="auto"/>
            <w:right w:val="none" w:sz="0" w:space="0" w:color="auto"/>
          </w:divBdr>
        </w:div>
        <w:div w:id="1425346002">
          <w:marLeft w:val="0"/>
          <w:marRight w:val="0"/>
          <w:marTop w:val="90"/>
          <w:marBottom w:val="150"/>
          <w:divBdr>
            <w:top w:val="none" w:sz="0" w:space="0" w:color="auto"/>
            <w:left w:val="none" w:sz="0" w:space="0" w:color="auto"/>
            <w:bottom w:val="none" w:sz="0" w:space="0" w:color="auto"/>
            <w:right w:val="none" w:sz="0" w:space="0" w:color="auto"/>
          </w:divBdr>
        </w:div>
        <w:div w:id="786046469">
          <w:marLeft w:val="0"/>
          <w:marRight w:val="0"/>
          <w:marTop w:val="90"/>
          <w:marBottom w:val="150"/>
          <w:divBdr>
            <w:top w:val="none" w:sz="0" w:space="0" w:color="auto"/>
            <w:left w:val="none" w:sz="0" w:space="0" w:color="auto"/>
            <w:bottom w:val="none" w:sz="0" w:space="0" w:color="auto"/>
            <w:right w:val="none" w:sz="0" w:space="0" w:color="auto"/>
          </w:divBdr>
        </w:div>
        <w:div w:id="771047052">
          <w:marLeft w:val="0"/>
          <w:marRight w:val="0"/>
          <w:marTop w:val="90"/>
          <w:marBottom w:val="150"/>
          <w:divBdr>
            <w:top w:val="none" w:sz="0" w:space="0" w:color="auto"/>
            <w:left w:val="none" w:sz="0" w:space="0" w:color="auto"/>
            <w:bottom w:val="none" w:sz="0" w:space="0" w:color="auto"/>
            <w:right w:val="none" w:sz="0" w:space="0" w:color="auto"/>
          </w:divBdr>
        </w:div>
        <w:div w:id="406614010">
          <w:marLeft w:val="0"/>
          <w:marRight w:val="0"/>
          <w:marTop w:val="90"/>
          <w:marBottom w:val="150"/>
          <w:divBdr>
            <w:top w:val="none" w:sz="0" w:space="0" w:color="auto"/>
            <w:left w:val="none" w:sz="0" w:space="0" w:color="auto"/>
            <w:bottom w:val="none" w:sz="0" w:space="0" w:color="auto"/>
            <w:right w:val="none" w:sz="0" w:space="0" w:color="auto"/>
          </w:divBdr>
        </w:div>
      </w:divsChild>
    </w:div>
    <w:div w:id="38358360">
      <w:bodyDiv w:val="1"/>
      <w:marLeft w:val="0"/>
      <w:marRight w:val="0"/>
      <w:marTop w:val="0"/>
      <w:marBottom w:val="0"/>
      <w:divBdr>
        <w:top w:val="none" w:sz="0" w:space="0" w:color="auto"/>
        <w:left w:val="none" w:sz="0" w:space="0" w:color="auto"/>
        <w:bottom w:val="none" w:sz="0" w:space="0" w:color="auto"/>
        <w:right w:val="none" w:sz="0" w:space="0" w:color="auto"/>
      </w:divBdr>
      <w:divsChild>
        <w:div w:id="1663318157">
          <w:marLeft w:val="0"/>
          <w:marRight w:val="0"/>
          <w:marTop w:val="0"/>
          <w:marBottom w:val="0"/>
          <w:divBdr>
            <w:top w:val="none" w:sz="0" w:space="0" w:color="auto"/>
            <w:left w:val="none" w:sz="0" w:space="0" w:color="auto"/>
            <w:bottom w:val="none" w:sz="0" w:space="0" w:color="auto"/>
            <w:right w:val="none" w:sz="0" w:space="0" w:color="auto"/>
          </w:divBdr>
        </w:div>
      </w:divsChild>
    </w:div>
    <w:div w:id="45491368">
      <w:bodyDiv w:val="1"/>
      <w:marLeft w:val="0"/>
      <w:marRight w:val="0"/>
      <w:marTop w:val="0"/>
      <w:marBottom w:val="0"/>
      <w:divBdr>
        <w:top w:val="none" w:sz="0" w:space="0" w:color="auto"/>
        <w:left w:val="none" w:sz="0" w:space="0" w:color="auto"/>
        <w:bottom w:val="none" w:sz="0" w:space="0" w:color="auto"/>
        <w:right w:val="none" w:sz="0" w:space="0" w:color="auto"/>
      </w:divBdr>
    </w:div>
    <w:div w:id="46757203">
      <w:bodyDiv w:val="1"/>
      <w:marLeft w:val="0"/>
      <w:marRight w:val="0"/>
      <w:marTop w:val="0"/>
      <w:marBottom w:val="0"/>
      <w:divBdr>
        <w:top w:val="none" w:sz="0" w:space="0" w:color="auto"/>
        <w:left w:val="none" w:sz="0" w:space="0" w:color="auto"/>
        <w:bottom w:val="none" w:sz="0" w:space="0" w:color="auto"/>
        <w:right w:val="none" w:sz="0" w:space="0" w:color="auto"/>
      </w:divBdr>
    </w:div>
    <w:div w:id="73743763">
      <w:bodyDiv w:val="1"/>
      <w:marLeft w:val="0"/>
      <w:marRight w:val="0"/>
      <w:marTop w:val="0"/>
      <w:marBottom w:val="0"/>
      <w:divBdr>
        <w:top w:val="none" w:sz="0" w:space="0" w:color="auto"/>
        <w:left w:val="none" w:sz="0" w:space="0" w:color="auto"/>
        <w:bottom w:val="none" w:sz="0" w:space="0" w:color="auto"/>
        <w:right w:val="none" w:sz="0" w:space="0" w:color="auto"/>
      </w:divBdr>
    </w:div>
    <w:div w:id="76024890">
      <w:bodyDiv w:val="1"/>
      <w:marLeft w:val="0"/>
      <w:marRight w:val="0"/>
      <w:marTop w:val="0"/>
      <w:marBottom w:val="0"/>
      <w:divBdr>
        <w:top w:val="none" w:sz="0" w:space="0" w:color="auto"/>
        <w:left w:val="none" w:sz="0" w:space="0" w:color="auto"/>
        <w:bottom w:val="none" w:sz="0" w:space="0" w:color="auto"/>
        <w:right w:val="none" w:sz="0" w:space="0" w:color="auto"/>
      </w:divBdr>
      <w:divsChild>
        <w:div w:id="1799369114">
          <w:marLeft w:val="0"/>
          <w:marRight w:val="0"/>
          <w:marTop w:val="90"/>
          <w:marBottom w:val="150"/>
          <w:divBdr>
            <w:top w:val="none" w:sz="0" w:space="0" w:color="auto"/>
            <w:left w:val="none" w:sz="0" w:space="0" w:color="auto"/>
            <w:bottom w:val="none" w:sz="0" w:space="0" w:color="auto"/>
            <w:right w:val="none" w:sz="0" w:space="0" w:color="auto"/>
          </w:divBdr>
        </w:div>
      </w:divsChild>
    </w:div>
    <w:div w:id="120002559">
      <w:bodyDiv w:val="1"/>
      <w:marLeft w:val="0"/>
      <w:marRight w:val="0"/>
      <w:marTop w:val="0"/>
      <w:marBottom w:val="0"/>
      <w:divBdr>
        <w:top w:val="none" w:sz="0" w:space="0" w:color="auto"/>
        <w:left w:val="none" w:sz="0" w:space="0" w:color="auto"/>
        <w:bottom w:val="none" w:sz="0" w:space="0" w:color="auto"/>
        <w:right w:val="none" w:sz="0" w:space="0" w:color="auto"/>
      </w:divBdr>
      <w:divsChild>
        <w:div w:id="831063014">
          <w:marLeft w:val="0"/>
          <w:marRight w:val="0"/>
          <w:marTop w:val="0"/>
          <w:marBottom w:val="0"/>
          <w:divBdr>
            <w:top w:val="none" w:sz="0" w:space="0" w:color="auto"/>
            <w:left w:val="none" w:sz="0" w:space="0" w:color="auto"/>
            <w:bottom w:val="none" w:sz="0" w:space="0" w:color="auto"/>
            <w:right w:val="none" w:sz="0" w:space="0" w:color="auto"/>
          </w:divBdr>
        </w:div>
      </w:divsChild>
    </w:div>
    <w:div w:id="148251563">
      <w:bodyDiv w:val="1"/>
      <w:marLeft w:val="0"/>
      <w:marRight w:val="0"/>
      <w:marTop w:val="0"/>
      <w:marBottom w:val="0"/>
      <w:divBdr>
        <w:top w:val="none" w:sz="0" w:space="0" w:color="auto"/>
        <w:left w:val="none" w:sz="0" w:space="0" w:color="auto"/>
        <w:bottom w:val="none" w:sz="0" w:space="0" w:color="auto"/>
        <w:right w:val="none" w:sz="0" w:space="0" w:color="auto"/>
      </w:divBdr>
      <w:divsChild>
        <w:div w:id="950362452">
          <w:marLeft w:val="0"/>
          <w:marRight w:val="0"/>
          <w:marTop w:val="90"/>
          <w:marBottom w:val="150"/>
          <w:divBdr>
            <w:top w:val="none" w:sz="0" w:space="0" w:color="auto"/>
            <w:left w:val="none" w:sz="0" w:space="0" w:color="auto"/>
            <w:bottom w:val="none" w:sz="0" w:space="0" w:color="auto"/>
            <w:right w:val="none" w:sz="0" w:space="0" w:color="auto"/>
          </w:divBdr>
        </w:div>
        <w:div w:id="44181597">
          <w:marLeft w:val="0"/>
          <w:marRight w:val="0"/>
          <w:marTop w:val="90"/>
          <w:marBottom w:val="150"/>
          <w:divBdr>
            <w:top w:val="none" w:sz="0" w:space="0" w:color="auto"/>
            <w:left w:val="none" w:sz="0" w:space="0" w:color="auto"/>
            <w:bottom w:val="none" w:sz="0" w:space="0" w:color="auto"/>
            <w:right w:val="none" w:sz="0" w:space="0" w:color="auto"/>
          </w:divBdr>
        </w:div>
      </w:divsChild>
    </w:div>
    <w:div w:id="211884987">
      <w:bodyDiv w:val="1"/>
      <w:marLeft w:val="0"/>
      <w:marRight w:val="0"/>
      <w:marTop w:val="0"/>
      <w:marBottom w:val="0"/>
      <w:divBdr>
        <w:top w:val="none" w:sz="0" w:space="0" w:color="auto"/>
        <w:left w:val="none" w:sz="0" w:space="0" w:color="auto"/>
        <w:bottom w:val="none" w:sz="0" w:space="0" w:color="auto"/>
        <w:right w:val="none" w:sz="0" w:space="0" w:color="auto"/>
      </w:divBdr>
    </w:div>
    <w:div w:id="226454434">
      <w:bodyDiv w:val="1"/>
      <w:marLeft w:val="0"/>
      <w:marRight w:val="0"/>
      <w:marTop w:val="0"/>
      <w:marBottom w:val="0"/>
      <w:divBdr>
        <w:top w:val="none" w:sz="0" w:space="0" w:color="auto"/>
        <w:left w:val="none" w:sz="0" w:space="0" w:color="auto"/>
        <w:bottom w:val="none" w:sz="0" w:space="0" w:color="auto"/>
        <w:right w:val="none" w:sz="0" w:space="0" w:color="auto"/>
      </w:divBdr>
      <w:divsChild>
        <w:div w:id="1376613710">
          <w:marLeft w:val="0"/>
          <w:marRight w:val="0"/>
          <w:marTop w:val="90"/>
          <w:marBottom w:val="150"/>
          <w:divBdr>
            <w:top w:val="none" w:sz="0" w:space="0" w:color="auto"/>
            <w:left w:val="none" w:sz="0" w:space="0" w:color="auto"/>
            <w:bottom w:val="none" w:sz="0" w:space="0" w:color="auto"/>
            <w:right w:val="none" w:sz="0" w:space="0" w:color="auto"/>
          </w:divBdr>
        </w:div>
        <w:div w:id="1573854025">
          <w:marLeft w:val="0"/>
          <w:marRight w:val="0"/>
          <w:marTop w:val="90"/>
          <w:marBottom w:val="150"/>
          <w:divBdr>
            <w:top w:val="none" w:sz="0" w:space="0" w:color="auto"/>
            <w:left w:val="none" w:sz="0" w:space="0" w:color="auto"/>
            <w:bottom w:val="none" w:sz="0" w:space="0" w:color="auto"/>
            <w:right w:val="none" w:sz="0" w:space="0" w:color="auto"/>
          </w:divBdr>
        </w:div>
        <w:div w:id="1550527721">
          <w:marLeft w:val="0"/>
          <w:marRight w:val="0"/>
          <w:marTop w:val="90"/>
          <w:marBottom w:val="150"/>
          <w:divBdr>
            <w:top w:val="none" w:sz="0" w:space="0" w:color="auto"/>
            <w:left w:val="none" w:sz="0" w:space="0" w:color="auto"/>
            <w:bottom w:val="none" w:sz="0" w:space="0" w:color="auto"/>
            <w:right w:val="none" w:sz="0" w:space="0" w:color="auto"/>
          </w:divBdr>
        </w:div>
        <w:div w:id="1801068363">
          <w:marLeft w:val="0"/>
          <w:marRight w:val="0"/>
          <w:marTop w:val="90"/>
          <w:marBottom w:val="150"/>
          <w:divBdr>
            <w:top w:val="none" w:sz="0" w:space="0" w:color="auto"/>
            <w:left w:val="none" w:sz="0" w:space="0" w:color="auto"/>
            <w:bottom w:val="none" w:sz="0" w:space="0" w:color="auto"/>
            <w:right w:val="none" w:sz="0" w:space="0" w:color="auto"/>
          </w:divBdr>
        </w:div>
      </w:divsChild>
    </w:div>
    <w:div w:id="235288946">
      <w:bodyDiv w:val="1"/>
      <w:marLeft w:val="0"/>
      <w:marRight w:val="0"/>
      <w:marTop w:val="0"/>
      <w:marBottom w:val="0"/>
      <w:divBdr>
        <w:top w:val="none" w:sz="0" w:space="0" w:color="auto"/>
        <w:left w:val="none" w:sz="0" w:space="0" w:color="auto"/>
        <w:bottom w:val="none" w:sz="0" w:space="0" w:color="auto"/>
        <w:right w:val="none" w:sz="0" w:space="0" w:color="auto"/>
      </w:divBdr>
      <w:divsChild>
        <w:div w:id="2104957257">
          <w:marLeft w:val="547"/>
          <w:marRight w:val="0"/>
          <w:marTop w:val="150"/>
          <w:marBottom w:val="0"/>
          <w:divBdr>
            <w:top w:val="none" w:sz="0" w:space="0" w:color="auto"/>
            <w:left w:val="none" w:sz="0" w:space="0" w:color="auto"/>
            <w:bottom w:val="none" w:sz="0" w:space="0" w:color="auto"/>
            <w:right w:val="none" w:sz="0" w:space="0" w:color="auto"/>
          </w:divBdr>
        </w:div>
        <w:div w:id="1241523460">
          <w:marLeft w:val="547"/>
          <w:marRight w:val="0"/>
          <w:marTop w:val="150"/>
          <w:marBottom w:val="0"/>
          <w:divBdr>
            <w:top w:val="none" w:sz="0" w:space="0" w:color="auto"/>
            <w:left w:val="none" w:sz="0" w:space="0" w:color="auto"/>
            <w:bottom w:val="none" w:sz="0" w:space="0" w:color="auto"/>
            <w:right w:val="none" w:sz="0" w:space="0" w:color="auto"/>
          </w:divBdr>
        </w:div>
        <w:div w:id="424421199">
          <w:marLeft w:val="547"/>
          <w:marRight w:val="0"/>
          <w:marTop w:val="150"/>
          <w:marBottom w:val="0"/>
          <w:divBdr>
            <w:top w:val="none" w:sz="0" w:space="0" w:color="auto"/>
            <w:left w:val="none" w:sz="0" w:space="0" w:color="auto"/>
            <w:bottom w:val="none" w:sz="0" w:space="0" w:color="auto"/>
            <w:right w:val="none" w:sz="0" w:space="0" w:color="auto"/>
          </w:divBdr>
        </w:div>
        <w:div w:id="289437822">
          <w:marLeft w:val="547"/>
          <w:marRight w:val="0"/>
          <w:marTop w:val="150"/>
          <w:marBottom w:val="0"/>
          <w:divBdr>
            <w:top w:val="none" w:sz="0" w:space="0" w:color="auto"/>
            <w:left w:val="none" w:sz="0" w:space="0" w:color="auto"/>
            <w:bottom w:val="none" w:sz="0" w:space="0" w:color="auto"/>
            <w:right w:val="none" w:sz="0" w:space="0" w:color="auto"/>
          </w:divBdr>
        </w:div>
        <w:div w:id="414865355">
          <w:marLeft w:val="547"/>
          <w:marRight w:val="0"/>
          <w:marTop w:val="150"/>
          <w:marBottom w:val="0"/>
          <w:divBdr>
            <w:top w:val="none" w:sz="0" w:space="0" w:color="auto"/>
            <w:left w:val="none" w:sz="0" w:space="0" w:color="auto"/>
            <w:bottom w:val="none" w:sz="0" w:space="0" w:color="auto"/>
            <w:right w:val="none" w:sz="0" w:space="0" w:color="auto"/>
          </w:divBdr>
        </w:div>
        <w:div w:id="557589369">
          <w:marLeft w:val="547"/>
          <w:marRight w:val="0"/>
          <w:marTop w:val="150"/>
          <w:marBottom w:val="0"/>
          <w:divBdr>
            <w:top w:val="none" w:sz="0" w:space="0" w:color="auto"/>
            <w:left w:val="none" w:sz="0" w:space="0" w:color="auto"/>
            <w:bottom w:val="none" w:sz="0" w:space="0" w:color="auto"/>
            <w:right w:val="none" w:sz="0" w:space="0" w:color="auto"/>
          </w:divBdr>
        </w:div>
        <w:div w:id="198861991">
          <w:marLeft w:val="547"/>
          <w:marRight w:val="0"/>
          <w:marTop w:val="150"/>
          <w:marBottom w:val="0"/>
          <w:divBdr>
            <w:top w:val="none" w:sz="0" w:space="0" w:color="auto"/>
            <w:left w:val="none" w:sz="0" w:space="0" w:color="auto"/>
            <w:bottom w:val="none" w:sz="0" w:space="0" w:color="auto"/>
            <w:right w:val="none" w:sz="0" w:space="0" w:color="auto"/>
          </w:divBdr>
        </w:div>
      </w:divsChild>
    </w:div>
    <w:div w:id="265576476">
      <w:bodyDiv w:val="1"/>
      <w:marLeft w:val="0"/>
      <w:marRight w:val="0"/>
      <w:marTop w:val="0"/>
      <w:marBottom w:val="0"/>
      <w:divBdr>
        <w:top w:val="none" w:sz="0" w:space="0" w:color="auto"/>
        <w:left w:val="none" w:sz="0" w:space="0" w:color="auto"/>
        <w:bottom w:val="none" w:sz="0" w:space="0" w:color="auto"/>
        <w:right w:val="none" w:sz="0" w:space="0" w:color="auto"/>
      </w:divBdr>
    </w:div>
    <w:div w:id="270162357">
      <w:bodyDiv w:val="1"/>
      <w:marLeft w:val="0"/>
      <w:marRight w:val="0"/>
      <w:marTop w:val="0"/>
      <w:marBottom w:val="0"/>
      <w:divBdr>
        <w:top w:val="none" w:sz="0" w:space="0" w:color="auto"/>
        <w:left w:val="none" w:sz="0" w:space="0" w:color="auto"/>
        <w:bottom w:val="none" w:sz="0" w:space="0" w:color="auto"/>
        <w:right w:val="none" w:sz="0" w:space="0" w:color="auto"/>
      </w:divBdr>
      <w:divsChild>
        <w:div w:id="2084140978">
          <w:marLeft w:val="0"/>
          <w:marRight w:val="0"/>
          <w:marTop w:val="90"/>
          <w:marBottom w:val="150"/>
          <w:divBdr>
            <w:top w:val="none" w:sz="0" w:space="0" w:color="auto"/>
            <w:left w:val="none" w:sz="0" w:space="0" w:color="auto"/>
            <w:bottom w:val="none" w:sz="0" w:space="0" w:color="auto"/>
            <w:right w:val="none" w:sz="0" w:space="0" w:color="auto"/>
          </w:divBdr>
        </w:div>
        <w:div w:id="318117635">
          <w:marLeft w:val="0"/>
          <w:marRight w:val="0"/>
          <w:marTop w:val="90"/>
          <w:marBottom w:val="150"/>
          <w:divBdr>
            <w:top w:val="none" w:sz="0" w:space="0" w:color="auto"/>
            <w:left w:val="none" w:sz="0" w:space="0" w:color="auto"/>
            <w:bottom w:val="none" w:sz="0" w:space="0" w:color="auto"/>
            <w:right w:val="none" w:sz="0" w:space="0" w:color="auto"/>
          </w:divBdr>
        </w:div>
        <w:div w:id="1295522753">
          <w:marLeft w:val="0"/>
          <w:marRight w:val="0"/>
          <w:marTop w:val="90"/>
          <w:marBottom w:val="150"/>
          <w:divBdr>
            <w:top w:val="none" w:sz="0" w:space="0" w:color="auto"/>
            <w:left w:val="none" w:sz="0" w:space="0" w:color="auto"/>
            <w:bottom w:val="none" w:sz="0" w:space="0" w:color="auto"/>
            <w:right w:val="none" w:sz="0" w:space="0" w:color="auto"/>
          </w:divBdr>
        </w:div>
        <w:div w:id="1356808931">
          <w:marLeft w:val="0"/>
          <w:marRight w:val="0"/>
          <w:marTop w:val="90"/>
          <w:marBottom w:val="150"/>
          <w:divBdr>
            <w:top w:val="none" w:sz="0" w:space="0" w:color="auto"/>
            <w:left w:val="none" w:sz="0" w:space="0" w:color="auto"/>
            <w:bottom w:val="none" w:sz="0" w:space="0" w:color="auto"/>
            <w:right w:val="none" w:sz="0" w:space="0" w:color="auto"/>
          </w:divBdr>
        </w:div>
      </w:divsChild>
    </w:div>
    <w:div w:id="296226126">
      <w:bodyDiv w:val="1"/>
      <w:marLeft w:val="0"/>
      <w:marRight w:val="0"/>
      <w:marTop w:val="0"/>
      <w:marBottom w:val="0"/>
      <w:divBdr>
        <w:top w:val="none" w:sz="0" w:space="0" w:color="auto"/>
        <w:left w:val="none" w:sz="0" w:space="0" w:color="auto"/>
        <w:bottom w:val="none" w:sz="0" w:space="0" w:color="auto"/>
        <w:right w:val="none" w:sz="0" w:space="0" w:color="auto"/>
      </w:divBdr>
    </w:div>
    <w:div w:id="301817102">
      <w:bodyDiv w:val="1"/>
      <w:marLeft w:val="0"/>
      <w:marRight w:val="0"/>
      <w:marTop w:val="0"/>
      <w:marBottom w:val="0"/>
      <w:divBdr>
        <w:top w:val="none" w:sz="0" w:space="0" w:color="auto"/>
        <w:left w:val="none" w:sz="0" w:space="0" w:color="auto"/>
        <w:bottom w:val="none" w:sz="0" w:space="0" w:color="auto"/>
        <w:right w:val="none" w:sz="0" w:space="0" w:color="auto"/>
      </w:divBdr>
      <w:divsChild>
        <w:div w:id="1566255364">
          <w:marLeft w:val="374"/>
          <w:marRight w:val="0"/>
          <w:marTop w:val="0"/>
          <w:marBottom w:val="360"/>
          <w:divBdr>
            <w:top w:val="none" w:sz="0" w:space="0" w:color="auto"/>
            <w:left w:val="none" w:sz="0" w:space="0" w:color="auto"/>
            <w:bottom w:val="none" w:sz="0" w:space="0" w:color="auto"/>
            <w:right w:val="none" w:sz="0" w:space="0" w:color="auto"/>
          </w:divBdr>
        </w:div>
        <w:div w:id="1330013843">
          <w:marLeft w:val="374"/>
          <w:marRight w:val="0"/>
          <w:marTop w:val="0"/>
          <w:marBottom w:val="360"/>
          <w:divBdr>
            <w:top w:val="none" w:sz="0" w:space="0" w:color="auto"/>
            <w:left w:val="none" w:sz="0" w:space="0" w:color="auto"/>
            <w:bottom w:val="none" w:sz="0" w:space="0" w:color="auto"/>
            <w:right w:val="none" w:sz="0" w:space="0" w:color="auto"/>
          </w:divBdr>
        </w:div>
        <w:div w:id="1421482993">
          <w:marLeft w:val="1094"/>
          <w:marRight w:val="0"/>
          <w:marTop w:val="0"/>
          <w:marBottom w:val="360"/>
          <w:divBdr>
            <w:top w:val="none" w:sz="0" w:space="0" w:color="auto"/>
            <w:left w:val="none" w:sz="0" w:space="0" w:color="auto"/>
            <w:bottom w:val="none" w:sz="0" w:space="0" w:color="auto"/>
            <w:right w:val="none" w:sz="0" w:space="0" w:color="auto"/>
          </w:divBdr>
        </w:div>
        <w:div w:id="838039968">
          <w:marLeft w:val="1094"/>
          <w:marRight w:val="0"/>
          <w:marTop w:val="0"/>
          <w:marBottom w:val="360"/>
          <w:divBdr>
            <w:top w:val="none" w:sz="0" w:space="0" w:color="auto"/>
            <w:left w:val="none" w:sz="0" w:space="0" w:color="auto"/>
            <w:bottom w:val="none" w:sz="0" w:space="0" w:color="auto"/>
            <w:right w:val="none" w:sz="0" w:space="0" w:color="auto"/>
          </w:divBdr>
        </w:div>
      </w:divsChild>
    </w:div>
    <w:div w:id="309603973">
      <w:bodyDiv w:val="1"/>
      <w:marLeft w:val="0"/>
      <w:marRight w:val="0"/>
      <w:marTop w:val="0"/>
      <w:marBottom w:val="0"/>
      <w:divBdr>
        <w:top w:val="none" w:sz="0" w:space="0" w:color="auto"/>
        <w:left w:val="none" w:sz="0" w:space="0" w:color="auto"/>
        <w:bottom w:val="none" w:sz="0" w:space="0" w:color="auto"/>
        <w:right w:val="none" w:sz="0" w:space="0" w:color="auto"/>
      </w:divBdr>
    </w:div>
    <w:div w:id="316346776">
      <w:bodyDiv w:val="1"/>
      <w:marLeft w:val="0"/>
      <w:marRight w:val="0"/>
      <w:marTop w:val="0"/>
      <w:marBottom w:val="0"/>
      <w:divBdr>
        <w:top w:val="none" w:sz="0" w:space="0" w:color="auto"/>
        <w:left w:val="none" w:sz="0" w:space="0" w:color="auto"/>
        <w:bottom w:val="none" w:sz="0" w:space="0" w:color="auto"/>
        <w:right w:val="none" w:sz="0" w:space="0" w:color="auto"/>
      </w:divBdr>
    </w:div>
    <w:div w:id="327098016">
      <w:bodyDiv w:val="1"/>
      <w:marLeft w:val="0"/>
      <w:marRight w:val="0"/>
      <w:marTop w:val="0"/>
      <w:marBottom w:val="0"/>
      <w:divBdr>
        <w:top w:val="none" w:sz="0" w:space="0" w:color="auto"/>
        <w:left w:val="none" w:sz="0" w:space="0" w:color="auto"/>
        <w:bottom w:val="none" w:sz="0" w:space="0" w:color="auto"/>
        <w:right w:val="none" w:sz="0" w:space="0" w:color="auto"/>
      </w:divBdr>
      <w:divsChild>
        <w:div w:id="871378741">
          <w:marLeft w:val="720"/>
          <w:marRight w:val="0"/>
          <w:marTop w:val="150"/>
          <w:marBottom w:val="0"/>
          <w:divBdr>
            <w:top w:val="none" w:sz="0" w:space="0" w:color="auto"/>
            <w:left w:val="none" w:sz="0" w:space="0" w:color="auto"/>
            <w:bottom w:val="none" w:sz="0" w:space="0" w:color="auto"/>
            <w:right w:val="none" w:sz="0" w:space="0" w:color="auto"/>
          </w:divBdr>
        </w:div>
        <w:div w:id="388380958">
          <w:marLeft w:val="720"/>
          <w:marRight w:val="0"/>
          <w:marTop w:val="150"/>
          <w:marBottom w:val="0"/>
          <w:divBdr>
            <w:top w:val="none" w:sz="0" w:space="0" w:color="auto"/>
            <w:left w:val="none" w:sz="0" w:space="0" w:color="auto"/>
            <w:bottom w:val="none" w:sz="0" w:space="0" w:color="auto"/>
            <w:right w:val="none" w:sz="0" w:space="0" w:color="auto"/>
          </w:divBdr>
        </w:div>
        <w:div w:id="1639646806">
          <w:marLeft w:val="720"/>
          <w:marRight w:val="0"/>
          <w:marTop w:val="150"/>
          <w:marBottom w:val="0"/>
          <w:divBdr>
            <w:top w:val="none" w:sz="0" w:space="0" w:color="auto"/>
            <w:left w:val="none" w:sz="0" w:space="0" w:color="auto"/>
            <w:bottom w:val="none" w:sz="0" w:space="0" w:color="auto"/>
            <w:right w:val="none" w:sz="0" w:space="0" w:color="auto"/>
          </w:divBdr>
        </w:div>
        <w:div w:id="1263563181">
          <w:marLeft w:val="720"/>
          <w:marRight w:val="0"/>
          <w:marTop w:val="150"/>
          <w:marBottom w:val="0"/>
          <w:divBdr>
            <w:top w:val="none" w:sz="0" w:space="0" w:color="auto"/>
            <w:left w:val="none" w:sz="0" w:space="0" w:color="auto"/>
            <w:bottom w:val="none" w:sz="0" w:space="0" w:color="auto"/>
            <w:right w:val="none" w:sz="0" w:space="0" w:color="auto"/>
          </w:divBdr>
        </w:div>
      </w:divsChild>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48676683">
      <w:bodyDiv w:val="1"/>
      <w:marLeft w:val="0"/>
      <w:marRight w:val="0"/>
      <w:marTop w:val="0"/>
      <w:marBottom w:val="0"/>
      <w:divBdr>
        <w:top w:val="none" w:sz="0" w:space="0" w:color="auto"/>
        <w:left w:val="none" w:sz="0" w:space="0" w:color="auto"/>
        <w:bottom w:val="none" w:sz="0" w:space="0" w:color="auto"/>
        <w:right w:val="none" w:sz="0" w:space="0" w:color="auto"/>
      </w:divBdr>
    </w:div>
    <w:div w:id="353724493">
      <w:bodyDiv w:val="1"/>
      <w:marLeft w:val="0"/>
      <w:marRight w:val="0"/>
      <w:marTop w:val="0"/>
      <w:marBottom w:val="0"/>
      <w:divBdr>
        <w:top w:val="none" w:sz="0" w:space="0" w:color="auto"/>
        <w:left w:val="none" w:sz="0" w:space="0" w:color="auto"/>
        <w:bottom w:val="none" w:sz="0" w:space="0" w:color="auto"/>
        <w:right w:val="none" w:sz="0" w:space="0" w:color="auto"/>
      </w:divBdr>
    </w:div>
    <w:div w:id="451439680">
      <w:bodyDiv w:val="1"/>
      <w:marLeft w:val="0"/>
      <w:marRight w:val="0"/>
      <w:marTop w:val="0"/>
      <w:marBottom w:val="0"/>
      <w:divBdr>
        <w:top w:val="none" w:sz="0" w:space="0" w:color="auto"/>
        <w:left w:val="none" w:sz="0" w:space="0" w:color="auto"/>
        <w:bottom w:val="none" w:sz="0" w:space="0" w:color="auto"/>
        <w:right w:val="none" w:sz="0" w:space="0" w:color="auto"/>
      </w:divBdr>
    </w:div>
    <w:div w:id="453643432">
      <w:bodyDiv w:val="1"/>
      <w:marLeft w:val="0"/>
      <w:marRight w:val="0"/>
      <w:marTop w:val="0"/>
      <w:marBottom w:val="0"/>
      <w:divBdr>
        <w:top w:val="none" w:sz="0" w:space="0" w:color="auto"/>
        <w:left w:val="none" w:sz="0" w:space="0" w:color="auto"/>
        <w:bottom w:val="none" w:sz="0" w:space="0" w:color="auto"/>
        <w:right w:val="none" w:sz="0" w:space="0" w:color="auto"/>
      </w:divBdr>
      <w:divsChild>
        <w:div w:id="1720326296">
          <w:marLeft w:val="0"/>
          <w:marRight w:val="0"/>
          <w:marTop w:val="0"/>
          <w:marBottom w:val="0"/>
          <w:divBdr>
            <w:top w:val="none" w:sz="0" w:space="0" w:color="auto"/>
            <w:left w:val="none" w:sz="0" w:space="0" w:color="auto"/>
            <w:bottom w:val="none" w:sz="0" w:space="0" w:color="auto"/>
            <w:right w:val="none" w:sz="0" w:space="0" w:color="auto"/>
          </w:divBdr>
          <w:divsChild>
            <w:div w:id="194295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72521904">
      <w:bodyDiv w:val="1"/>
      <w:marLeft w:val="0"/>
      <w:marRight w:val="0"/>
      <w:marTop w:val="0"/>
      <w:marBottom w:val="0"/>
      <w:divBdr>
        <w:top w:val="none" w:sz="0" w:space="0" w:color="auto"/>
        <w:left w:val="none" w:sz="0" w:space="0" w:color="auto"/>
        <w:bottom w:val="none" w:sz="0" w:space="0" w:color="auto"/>
        <w:right w:val="none" w:sz="0" w:space="0" w:color="auto"/>
      </w:divBdr>
    </w:div>
    <w:div w:id="560334849">
      <w:bodyDiv w:val="1"/>
      <w:marLeft w:val="0"/>
      <w:marRight w:val="0"/>
      <w:marTop w:val="0"/>
      <w:marBottom w:val="0"/>
      <w:divBdr>
        <w:top w:val="none" w:sz="0" w:space="0" w:color="auto"/>
        <w:left w:val="none" w:sz="0" w:space="0" w:color="auto"/>
        <w:bottom w:val="none" w:sz="0" w:space="0" w:color="auto"/>
        <w:right w:val="none" w:sz="0" w:space="0" w:color="auto"/>
      </w:divBdr>
      <w:divsChild>
        <w:div w:id="1159611001">
          <w:marLeft w:val="0"/>
          <w:marRight w:val="0"/>
          <w:marTop w:val="90"/>
          <w:marBottom w:val="150"/>
          <w:divBdr>
            <w:top w:val="none" w:sz="0" w:space="0" w:color="auto"/>
            <w:left w:val="none" w:sz="0" w:space="0" w:color="auto"/>
            <w:bottom w:val="none" w:sz="0" w:space="0" w:color="auto"/>
            <w:right w:val="none" w:sz="0" w:space="0" w:color="auto"/>
          </w:divBdr>
        </w:div>
        <w:div w:id="1176267461">
          <w:marLeft w:val="0"/>
          <w:marRight w:val="0"/>
          <w:marTop w:val="90"/>
          <w:marBottom w:val="150"/>
          <w:divBdr>
            <w:top w:val="none" w:sz="0" w:space="0" w:color="auto"/>
            <w:left w:val="none" w:sz="0" w:space="0" w:color="auto"/>
            <w:bottom w:val="none" w:sz="0" w:space="0" w:color="auto"/>
            <w:right w:val="none" w:sz="0" w:space="0" w:color="auto"/>
          </w:divBdr>
        </w:div>
        <w:div w:id="999575988">
          <w:marLeft w:val="0"/>
          <w:marRight w:val="0"/>
          <w:marTop w:val="90"/>
          <w:marBottom w:val="150"/>
          <w:divBdr>
            <w:top w:val="none" w:sz="0" w:space="0" w:color="auto"/>
            <w:left w:val="none" w:sz="0" w:space="0" w:color="auto"/>
            <w:bottom w:val="none" w:sz="0" w:space="0" w:color="auto"/>
            <w:right w:val="none" w:sz="0" w:space="0" w:color="auto"/>
          </w:divBdr>
        </w:div>
        <w:div w:id="855539">
          <w:marLeft w:val="0"/>
          <w:marRight w:val="0"/>
          <w:marTop w:val="90"/>
          <w:marBottom w:val="150"/>
          <w:divBdr>
            <w:top w:val="none" w:sz="0" w:space="0" w:color="auto"/>
            <w:left w:val="none" w:sz="0" w:space="0" w:color="auto"/>
            <w:bottom w:val="none" w:sz="0" w:space="0" w:color="auto"/>
            <w:right w:val="none" w:sz="0" w:space="0" w:color="auto"/>
          </w:divBdr>
        </w:div>
        <w:div w:id="520778938">
          <w:marLeft w:val="0"/>
          <w:marRight w:val="0"/>
          <w:marTop w:val="90"/>
          <w:marBottom w:val="150"/>
          <w:divBdr>
            <w:top w:val="none" w:sz="0" w:space="0" w:color="auto"/>
            <w:left w:val="none" w:sz="0" w:space="0" w:color="auto"/>
            <w:bottom w:val="none" w:sz="0" w:space="0" w:color="auto"/>
            <w:right w:val="none" w:sz="0" w:space="0" w:color="auto"/>
          </w:divBdr>
        </w:div>
        <w:div w:id="1133062413">
          <w:marLeft w:val="0"/>
          <w:marRight w:val="0"/>
          <w:marTop w:val="90"/>
          <w:marBottom w:val="150"/>
          <w:divBdr>
            <w:top w:val="none" w:sz="0" w:space="0" w:color="auto"/>
            <w:left w:val="none" w:sz="0" w:space="0" w:color="auto"/>
            <w:bottom w:val="none" w:sz="0" w:space="0" w:color="auto"/>
            <w:right w:val="none" w:sz="0" w:space="0" w:color="auto"/>
          </w:divBdr>
        </w:div>
        <w:div w:id="2103648761">
          <w:marLeft w:val="0"/>
          <w:marRight w:val="0"/>
          <w:marTop w:val="90"/>
          <w:marBottom w:val="150"/>
          <w:divBdr>
            <w:top w:val="none" w:sz="0" w:space="0" w:color="auto"/>
            <w:left w:val="none" w:sz="0" w:space="0" w:color="auto"/>
            <w:bottom w:val="none" w:sz="0" w:space="0" w:color="auto"/>
            <w:right w:val="none" w:sz="0" w:space="0" w:color="auto"/>
          </w:divBdr>
        </w:div>
        <w:div w:id="1895653865">
          <w:marLeft w:val="0"/>
          <w:marRight w:val="0"/>
          <w:marTop w:val="90"/>
          <w:marBottom w:val="150"/>
          <w:divBdr>
            <w:top w:val="none" w:sz="0" w:space="0" w:color="auto"/>
            <w:left w:val="none" w:sz="0" w:space="0" w:color="auto"/>
            <w:bottom w:val="none" w:sz="0" w:space="0" w:color="auto"/>
            <w:right w:val="none" w:sz="0" w:space="0" w:color="auto"/>
          </w:divBdr>
        </w:div>
        <w:div w:id="1411542551">
          <w:marLeft w:val="0"/>
          <w:marRight w:val="0"/>
          <w:marTop w:val="90"/>
          <w:marBottom w:val="150"/>
          <w:divBdr>
            <w:top w:val="none" w:sz="0" w:space="0" w:color="auto"/>
            <w:left w:val="none" w:sz="0" w:space="0" w:color="auto"/>
            <w:bottom w:val="none" w:sz="0" w:space="0" w:color="auto"/>
            <w:right w:val="none" w:sz="0" w:space="0" w:color="auto"/>
          </w:divBdr>
        </w:div>
        <w:div w:id="577978479">
          <w:marLeft w:val="0"/>
          <w:marRight w:val="0"/>
          <w:marTop w:val="90"/>
          <w:marBottom w:val="150"/>
          <w:divBdr>
            <w:top w:val="none" w:sz="0" w:space="0" w:color="auto"/>
            <w:left w:val="none" w:sz="0" w:space="0" w:color="auto"/>
            <w:bottom w:val="none" w:sz="0" w:space="0" w:color="auto"/>
            <w:right w:val="none" w:sz="0" w:space="0" w:color="auto"/>
          </w:divBdr>
        </w:div>
        <w:div w:id="1106461714">
          <w:marLeft w:val="0"/>
          <w:marRight w:val="0"/>
          <w:marTop w:val="90"/>
          <w:marBottom w:val="150"/>
          <w:divBdr>
            <w:top w:val="none" w:sz="0" w:space="0" w:color="auto"/>
            <w:left w:val="none" w:sz="0" w:space="0" w:color="auto"/>
            <w:bottom w:val="none" w:sz="0" w:space="0" w:color="auto"/>
            <w:right w:val="none" w:sz="0" w:space="0" w:color="auto"/>
          </w:divBdr>
        </w:div>
        <w:div w:id="205987596">
          <w:marLeft w:val="0"/>
          <w:marRight w:val="0"/>
          <w:marTop w:val="90"/>
          <w:marBottom w:val="150"/>
          <w:divBdr>
            <w:top w:val="none" w:sz="0" w:space="0" w:color="auto"/>
            <w:left w:val="none" w:sz="0" w:space="0" w:color="auto"/>
            <w:bottom w:val="none" w:sz="0" w:space="0" w:color="auto"/>
            <w:right w:val="none" w:sz="0" w:space="0" w:color="auto"/>
          </w:divBdr>
        </w:div>
        <w:div w:id="293603159">
          <w:marLeft w:val="0"/>
          <w:marRight w:val="0"/>
          <w:marTop w:val="90"/>
          <w:marBottom w:val="150"/>
          <w:divBdr>
            <w:top w:val="none" w:sz="0" w:space="0" w:color="auto"/>
            <w:left w:val="none" w:sz="0" w:space="0" w:color="auto"/>
            <w:bottom w:val="none" w:sz="0" w:space="0" w:color="auto"/>
            <w:right w:val="none" w:sz="0" w:space="0" w:color="auto"/>
          </w:divBdr>
        </w:div>
        <w:div w:id="496846533">
          <w:marLeft w:val="0"/>
          <w:marRight w:val="0"/>
          <w:marTop w:val="90"/>
          <w:marBottom w:val="150"/>
          <w:divBdr>
            <w:top w:val="none" w:sz="0" w:space="0" w:color="auto"/>
            <w:left w:val="none" w:sz="0" w:space="0" w:color="auto"/>
            <w:bottom w:val="none" w:sz="0" w:space="0" w:color="auto"/>
            <w:right w:val="none" w:sz="0" w:space="0" w:color="auto"/>
          </w:divBdr>
        </w:div>
      </w:divsChild>
    </w:div>
    <w:div w:id="563881426">
      <w:bodyDiv w:val="1"/>
      <w:marLeft w:val="0"/>
      <w:marRight w:val="0"/>
      <w:marTop w:val="0"/>
      <w:marBottom w:val="0"/>
      <w:divBdr>
        <w:top w:val="none" w:sz="0" w:space="0" w:color="auto"/>
        <w:left w:val="none" w:sz="0" w:space="0" w:color="auto"/>
        <w:bottom w:val="none" w:sz="0" w:space="0" w:color="auto"/>
        <w:right w:val="none" w:sz="0" w:space="0" w:color="auto"/>
      </w:divBdr>
      <w:divsChild>
        <w:div w:id="431365994">
          <w:marLeft w:val="374"/>
          <w:marRight w:val="0"/>
          <w:marTop w:val="200"/>
          <w:marBottom w:val="360"/>
          <w:divBdr>
            <w:top w:val="none" w:sz="0" w:space="0" w:color="auto"/>
            <w:left w:val="none" w:sz="0" w:space="0" w:color="auto"/>
            <w:bottom w:val="none" w:sz="0" w:space="0" w:color="auto"/>
            <w:right w:val="none" w:sz="0" w:space="0" w:color="auto"/>
          </w:divBdr>
        </w:div>
        <w:div w:id="553388618">
          <w:marLeft w:val="374"/>
          <w:marRight w:val="0"/>
          <w:marTop w:val="200"/>
          <w:marBottom w:val="360"/>
          <w:divBdr>
            <w:top w:val="none" w:sz="0" w:space="0" w:color="auto"/>
            <w:left w:val="none" w:sz="0" w:space="0" w:color="auto"/>
            <w:bottom w:val="none" w:sz="0" w:space="0" w:color="auto"/>
            <w:right w:val="none" w:sz="0" w:space="0" w:color="auto"/>
          </w:divBdr>
        </w:div>
        <w:div w:id="657273621">
          <w:marLeft w:val="360"/>
          <w:marRight w:val="0"/>
          <w:marTop w:val="200"/>
          <w:marBottom w:val="0"/>
          <w:divBdr>
            <w:top w:val="none" w:sz="0" w:space="0" w:color="auto"/>
            <w:left w:val="none" w:sz="0" w:space="0" w:color="auto"/>
            <w:bottom w:val="none" w:sz="0" w:space="0" w:color="auto"/>
            <w:right w:val="none" w:sz="0" w:space="0" w:color="auto"/>
          </w:divBdr>
        </w:div>
        <w:div w:id="688071183">
          <w:marLeft w:val="1080"/>
          <w:marRight w:val="0"/>
          <w:marTop w:val="100"/>
          <w:marBottom w:val="0"/>
          <w:divBdr>
            <w:top w:val="none" w:sz="0" w:space="0" w:color="auto"/>
            <w:left w:val="none" w:sz="0" w:space="0" w:color="auto"/>
            <w:bottom w:val="none" w:sz="0" w:space="0" w:color="auto"/>
            <w:right w:val="none" w:sz="0" w:space="0" w:color="auto"/>
          </w:divBdr>
        </w:div>
        <w:div w:id="1618295817">
          <w:marLeft w:val="1080"/>
          <w:marRight w:val="0"/>
          <w:marTop w:val="100"/>
          <w:marBottom w:val="0"/>
          <w:divBdr>
            <w:top w:val="none" w:sz="0" w:space="0" w:color="auto"/>
            <w:left w:val="none" w:sz="0" w:space="0" w:color="auto"/>
            <w:bottom w:val="none" w:sz="0" w:space="0" w:color="auto"/>
            <w:right w:val="none" w:sz="0" w:space="0" w:color="auto"/>
          </w:divBdr>
        </w:div>
        <w:div w:id="1308362330">
          <w:marLeft w:val="1080"/>
          <w:marRight w:val="0"/>
          <w:marTop w:val="100"/>
          <w:marBottom w:val="0"/>
          <w:divBdr>
            <w:top w:val="none" w:sz="0" w:space="0" w:color="auto"/>
            <w:left w:val="none" w:sz="0" w:space="0" w:color="auto"/>
            <w:bottom w:val="none" w:sz="0" w:space="0" w:color="auto"/>
            <w:right w:val="none" w:sz="0" w:space="0" w:color="auto"/>
          </w:divBdr>
        </w:div>
      </w:divsChild>
    </w:div>
    <w:div w:id="578248171">
      <w:bodyDiv w:val="1"/>
      <w:marLeft w:val="0"/>
      <w:marRight w:val="0"/>
      <w:marTop w:val="0"/>
      <w:marBottom w:val="0"/>
      <w:divBdr>
        <w:top w:val="none" w:sz="0" w:space="0" w:color="auto"/>
        <w:left w:val="none" w:sz="0" w:space="0" w:color="auto"/>
        <w:bottom w:val="none" w:sz="0" w:space="0" w:color="auto"/>
        <w:right w:val="none" w:sz="0" w:space="0" w:color="auto"/>
      </w:divBdr>
    </w:div>
    <w:div w:id="582757324">
      <w:bodyDiv w:val="1"/>
      <w:marLeft w:val="0"/>
      <w:marRight w:val="0"/>
      <w:marTop w:val="0"/>
      <w:marBottom w:val="0"/>
      <w:divBdr>
        <w:top w:val="none" w:sz="0" w:space="0" w:color="auto"/>
        <w:left w:val="none" w:sz="0" w:space="0" w:color="auto"/>
        <w:bottom w:val="none" w:sz="0" w:space="0" w:color="auto"/>
        <w:right w:val="none" w:sz="0" w:space="0" w:color="auto"/>
      </w:divBdr>
    </w:div>
    <w:div w:id="649986064">
      <w:bodyDiv w:val="1"/>
      <w:marLeft w:val="0"/>
      <w:marRight w:val="0"/>
      <w:marTop w:val="0"/>
      <w:marBottom w:val="0"/>
      <w:divBdr>
        <w:top w:val="none" w:sz="0" w:space="0" w:color="auto"/>
        <w:left w:val="none" w:sz="0" w:space="0" w:color="auto"/>
        <w:bottom w:val="none" w:sz="0" w:space="0" w:color="auto"/>
        <w:right w:val="none" w:sz="0" w:space="0" w:color="auto"/>
      </w:divBdr>
    </w:div>
    <w:div w:id="678657561">
      <w:bodyDiv w:val="1"/>
      <w:marLeft w:val="0"/>
      <w:marRight w:val="0"/>
      <w:marTop w:val="0"/>
      <w:marBottom w:val="0"/>
      <w:divBdr>
        <w:top w:val="none" w:sz="0" w:space="0" w:color="auto"/>
        <w:left w:val="none" w:sz="0" w:space="0" w:color="auto"/>
        <w:bottom w:val="none" w:sz="0" w:space="0" w:color="auto"/>
        <w:right w:val="none" w:sz="0" w:space="0" w:color="auto"/>
      </w:divBdr>
    </w:div>
    <w:div w:id="697050558">
      <w:bodyDiv w:val="1"/>
      <w:marLeft w:val="0"/>
      <w:marRight w:val="0"/>
      <w:marTop w:val="0"/>
      <w:marBottom w:val="0"/>
      <w:divBdr>
        <w:top w:val="none" w:sz="0" w:space="0" w:color="auto"/>
        <w:left w:val="none" w:sz="0" w:space="0" w:color="auto"/>
        <w:bottom w:val="none" w:sz="0" w:space="0" w:color="auto"/>
        <w:right w:val="none" w:sz="0" w:space="0" w:color="auto"/>
      </w:divBdr>
      <w:divsChild>
        <w:div w:id="218052378">
          <w:marLeft w:val="0"/>
          <w:marRight w:val="0"/>
          <w:marTop w:val="90"/>
          <w:marBottom w:val="150"/>
          <w:divBdr>
            <w:top w:val="none" w:sz="0" w:space="0" w:color="auto"/>
            <w:left w:val="none" w:sz="0" w:space="0" w:color="auto"/>
            <w:bottom w:val="none" w:sz="0" w:space="0" w:color="auto"/>
            <w:right w:val="none" w:sz="0" w:space="0" w:color="auto"/>
          </w:divBdr>
        </w:div>
        <w:div w:id="2134327540">
          <w:marLeft w:val="0"/>
          <w:marRight w:val="0"/>
          <w:marTop w:val="90"/>
          <w:marBottom w:val="150"/>
          <w:divBdr>
            <w:top w:val="none" w:sz="0" w:space="0" w:color="auto"/>
            <w:left w:val="none" w:sz="0" w:space="0" w:color="auto"/>
            <w:bottom w:val="none" w:sz="0" w:space="0" w:color="auto"/>
            <w:right w:val="none" w:sz="0" w:space="0" w:color="auto"/>
          </w:divBdr>
        </w:div>
        <w:div w:id="1799949789">
          <w:marLeft w:val="0"/>
          <w:marRight w:val="0"/>
          <w:marTop w:val="90"/>
          <w:marBottom w:val="150"/>
          <w:divBdr>
            <w:top w:val="none" w:sz="0" w:space="0" w:color="auto"/>
            <w:left w:val="none" w:sz="0" w:space="0" w:color="auto"/>
            <w:bottom w:val="none" w:sz="0" w:space="0" w:color="auto"/>
            <w:right w:val="none" w:sz="0" w:space="0" w:color="auto"/>
          </w:divBdr>
        </w:div>
        <w:div w:id="886602738">
          <w:marLeft w:val="0"/>
          <w:marRight w:val="0"/>
          <w:marTop w:val="90"/>
          <w:marBottom w:val="150"/>
          <w:divBdr>
            <w:top w:val="none" w:sz="0" w:space="0" w:color="auto"/>
            <w:left w:val="none" w:sz="0" w:space="0" w:color="auto"/>
            <w:bottom w:val="none" w:sz="0" w:space="0" w:color="auto"/>
            <w:right w:val="none" w:sz="0" w:space="0" w:color="auto"/>
          </w:divBdr>
        </w:div>
        <w:div w:id="1371371518">
          <w:marLeft w:val="0"/>
          <w:marRight w:val="0"/>
          <w:marTop w:val="90"/>
          <w:marBottom w:val="150"/>
          <w:divBdr>
            <w:top w:val="none" w:sz="0" w:space="0" w:color="auto"/>
            <w:left w:val="none" w:sz="0" w:space="0" w:color="auto"/>
            <w:bottom w:val="none" w:sz="0" w:space="0" w:color="auto"/>
            <w:right w:val="none" w:sz="0" w:space="0" w:color="auto"/>
          </w:divBdr>
        </w:div>
        <w:div w:id="1655061891">
          <w:marLeft w:val="0"/>
          <w:marRight w:val="0"/>
          <w:marTop w:val="90"/>
          <w:marBottom w:val="150"/>
          <w:divBdr>
            <w:top w:val="none" w:sz="0" w:space="0" w:color="auto"/>
            <w:left w:val="none" w:sz="0" w:space="0" w:color="auto"/>
            <w:bottom w:val="none" w:sz="0" w:space="0" w:color="auto"/>
            <w:right w:val="none" w:sz="0" w:space="0" w:color="auto"/>
          </w:divBdr>
        </w:div>
      </w:divsChild>
    </w:div>
    <w:div w:id="737097230">
      <w:bodyDiv w:val="1"/>
      <w:marLeft w:val="0"/>
      <w:marRight w:val="0"/>
      <w:marTop w:val="0"/>
      <w:marBottom w:val="0"/>
      <w:divBdr>
        <w:top w:val="none" w:sz="0" w:space="0" w:color="auto"/>
        <w:left w:val="none" w:sz="0" w:space="0" w:color="auto"/>
        <w:bottom w:val="none" w:sz="0" w:space="0" w:color="auto"/>
        <w:right w:val="none" w:sz="0" w:space="0" w:color="auto"/>
      </w:divBdr>
    </w:div>
    <w:div w:id="755831846">
      <w:bodyDiv w:val="1"/>
      <w:marLeft w:val="0"/>
      <w:marRight w:val="0"/>
      <w:marTop w:val="0"/>
      <w:marBottom w:val="0"/>
      <w:divBdr>
        <w:top w:val="none" w:sz="0" w:space="0" w:color="auto"/>
        <w:left w:val="none" w:sz="0" w:space="0" w:color="auto"/>
        <w:bottom w:val="none" w:sz="0" w:space="0" w:color="auto"/>
        <w:right w:val="none" w:sz="0" w:space="0" w:color="auto"/>
      </w:divBdr>
    </w:div>
    <w:div w:id="845901920">
      <w:bodyDiv w:val="1"/>
      <w:marLeft w:val="0"/>
      <w:marRight w:val="0"/>
      <w:marTop w:val="0"/>
      <w:marBottom w:val="0"/>
      <w:divBdr>
        <w:top w:val="none" w:sz="0" w:space="0" w:color="auto"/>
        <w:left w:val="none" w:sz="0" w:space="0" w:color="auto"/>
        <w:bottom w:val="none" w:sz="0" w:space="0" w:color="auto"/>
        <w:right w:val="none" w:sz="0" w:space="0" w:color="auto"/>
      </w:divBdr>
    </w:div>
    <w:div w:id="863444250">
      <w:bodyDiv w:val="1"/>
      <w:marLeft w:val="0"/>
      <w:marRight w:val="0"/>
      <w:marTop w:val="0"/>
      <w:marBottom w:val="0"/>
      <w:divBdr>
        <w:top w:val="none" w:sz="0" w:space="0" w:color="auto"/>
        <w:left w:val="none" w:sz="0" w:space="0" w:color="auto"/>
        <w:bottom w:val="none" w:sz="0" w:space="0" w:color="auto"/>
        <w:right w:val="none" w:sz="0" w:space="0" w:color="auto"/>
      </w:divBdr>
      <w:divsChild>
        <w:div w:id="2031685064">
          <w:marLeft w:val="288"/>
          <w:marRight w:val="0"/>
          <w:marTop w:val="0"/>
          <w:marBottom w:val="253"/>
          <w:divBdr>
            <w:top w:val="none" w:sz="0" w:space="0" w:color="auto"/>
            <w:left w:val="none" w:sz="0" w:space="0" w:color="auto"/>
            <w:bottom w:val="none" w:sz="0" w:space="0" w:color="auto"/>
            <w:right w:val="none" w:sz="0" w:space="0" w:color="auto"/>
          </w:divBdr>
        </w:div>
      </w:divsChild>
    </w:div>
    <w:div w:id="867331661">
      <w:bodyDiv w:val="1"/>
      <w:marLeft w:val="0"/>
      <w:marRight w:val="0"/>
      <w:marTop w:val="0"/>
      <w:marBottom w:val="0"/>
      <w:divBdr>
        <w:top w:val="none" w:sz="0" w:space="0" w:color="auto"/>
        <w:left w:val="none" w:sz="0" w:space="0" w:color="auto"/>
        <w:bottom w:val="none" w:sz="0" w:space="0" w:color="auto"/>
        <w:right w:val="none" w:sz="0" w:space="0" w:color="auto"/>
      </w:divBdr>
    </w:div>
    <w:div w:id="871303946">
      <w:bodyDiv w:val="1"/>
      <w:marLeft w:val="0"/>
      <w:marRight w:val="0"/>
      <w:marTop w:val="0"/>
      <w:marBottom w:val="0"/>
      <w:divBdr>
        <w:top w:val="none" w:sz="0" w:space="0" w:color="auto"/>
        <w:left w:val="none" w:sz="0" w:space="0" w:color="auto"/>
        <w:bottom w:val="none" w:sz="0" w:space="0" w:color="auto"/>
        <w:right w:val="none" w:sz="0" w:space="0" w:color="auto"/>
      </w:divBdr>
      <w:divsChild>
        <w:div w:id="246812710">
          <w:marLeft w:val="0"/>
          <w:marRight w:val="0"/>
          <w:marTop w:val="90"/>
          <w:marBottom w:val="150"/>
          <w:divBdr>
            <w:top w:val="none" w:sz="0" w:space="0" w:color="auto"/>
            <w:left w:val="none" w:sz="0" w:space="0" w:color="auto"/>
            <w:bottom w:val="none" w:sz="0" w:space="0" w:color="auto"/>
            <w:right w:val="none" w:sz="0" w:space="0" w:color="auto"/>
          </w:divBdr>
        </w:div>
        <w:div w:id="2072655460">
          <w:marLeft w:val="0"/>
          <w:marRight w:val="0"/>
          <w:marTop w:val="90"/>
          <w:marBottom w:val="150"/>
          <w:divBdr>
            <w:top w:val="none" w:sz="0" w:space="0" w:color="auto"/>
            <w:left w:val="none" w:sz="0" w:space="0" w:color="auto"/>
            <w:bottom w:val="none" w:sz="0" w:space="0" w:color="auto"/>
            <w:right w:val="none" w:sz="0" w:space="0" w:color="auto"/>
          </w:divBdr>
        </w:div>
        <w:div w:id="704522562">
          <w:marLeft w:val="0"/>
          <w:marRight w:val="0"/>
          <w:marTop w:val="90"/>
          <w:marBottom w:val="150"/>
          <w:divBdr>
            <w:top w:val="none" w:sz="0" w:space="0" w:color="auto"/>
            <w:left w:val="none" w:sz="0" w:space="0" w:color="auto"/>
            <w:bottom w:val="none" w:sz="0" w:space="0" w:color="auto"/>
            <w:right w:val="none" w:sz="0" w:space="0" w:color="auto"/>
          </w:divBdr>
        </w:div>
        <w:div w:id="2104064897">
          <w:marLeft w:val="0"/>
          <w:marRight w:val="0"/>
          <w:marTop w:val="90"/>
          <w:marBottom w:val="150"/>
          <w:divBdr>
            <w:top w:val="none" w:sz="0" w:space="0" w:color="auto"/>
            <w:left w:val="none" w:sz="0" w:space="0" w:color="auto"/>
            <w:bottom w:val="none" w:sz="0" w:space="0" w:color="auto"/>
            <w:right w:val="none" w:sz="0" w:space="0" w:color="auto"/>
          </w:divBdr>
        </w:div>
        <w:div w:id="27224089">
          <w:marLeft w:val="0"/>
          <w:marRight w:val="0"/>
          <w:marTop w:val="90"/>
          <w:marBottom w:val="150"/>
          <w:divBdr>
            <w:top w:val="none" w:sz="0" w:space="0" w:color="auto"/>
            <w:left w:val="none" w:sz="0" w:space="0" w:color="auto"/>
            <w:bottom w:val="none" w:sz="0" w:space="0" w:color="auto"/>
            <w:right w:val="none" w:sz="0" w:space="0" w:color="auto"/>
          </w:divBdr>
        </w:div>
      </w:divsChild>
    </w:div>
    <w:div w:id="892807969">
      <w:bodyDiv w:val="1"/>
      <w:marLeft w:val="0"/>
      <w:marRight w:val="0"/>
      <w:marTop w:val="0"/>
      <w:marBottom w:val="0"/>
      <w:divBdr>
        <w:top w:val="none" w:sz="0" w:space="0" w:color="auto"/>
        <w:left w:val="none" w:sz="0" w:space="0" w:color="auto"/>
        <w:bottom w:val="none" w:sz="0" w:space="0" w:color="auto"/>
        <w:right w:val="none" w:sz="0" w:space="0" w:color="auto"/>
      </w:divBdr>
    </w:div>
    <w:div w:id="929586686">
      <w:bodyDiv w:val="1"/>
      <w:marLeft w:val="0"/>
      <w:marRight w:val="0"/>
      <w:marTop w:val="0"/>
      <w:marBottom w:val="0"/>
      <w:divBdr>
        <w:top w:val="none" w:sz="0" w:space="0" w:color="auto"/>
        <w:left w:val="none" w:sz="0" w:space="0" w:color="auto"/>
        <w:bottom w:val="none" w:sz="0" w:space="0" w:color="auto"/>
        <w:right w:val="none" w:sz="0" w:space="0" w:color="auto"/>
      </w:divBdr>
    </w:div>
    <w:div w:id="943998504">
      <w:bodyDiv w:val="1"/>
      <w:marLeft w:val="0"/>
      <w:marRight w:val="0"/>
      <w:marTop w:val="0"/>
      <w:marBottom w:val="0"/>
      <w:divBdr>
        <w:top w:val="none" w:sz="0" w:space="0" w:color="auto"/>
        <w:left w:val="none" w:sz="0" w:space="0" w:color="auto"/>
        <w:bottom w:val="none" w:sz="0" w:space="0" w:color="auto"/>
        <w:right w:val="none" w:sz="0" w:space="0" w:color="auto"/>
      </w:divBdr>
      <w:divsChild>
        <w:div w:id="1450393198">
          <w:marLeft w:val="418"/>
          <w:marRight w:val="0"/>
          <w:marTop w:val="0"/>
          <w:marBottom w:val="600"/>
          <w:divBdr>
            <w:top w:val="none" w:sz="0" w:space="0" w:color="auto"/>
            <w:left w:val="none" w:sz="0" w:space="0" w:color="auto"/>
            <w:bottom w:val="none" w:sz="0" w:space="0" w:color="auto"/>
            <w:right w:val="none" w:sz="0" w:space="0" w:color="auto"/>
          </w:divBdr>
        </w:div>
        <w:div w:id="1058699448">
          <w:marLeft w:val="418"/>
          <w:marRight w:val="0"/>
          <w:marTop w:val="0"/>
          <w:marBottom w:val="600"/>
          <w:divBdr>
            <w:top w:val="none" w:sz="0" w:space="0" w:color="auto"/>
            <w:left w:val="none" w:sz="0" w:space="0" w:color="auto"/>
            <w:bottom w:val="none" w:sz="0" w:space="0" w:color="auto"/>
            <w:right w:val="none" w:sz="0" w:space="0" w:color="auto"/>
          </w:divBdr>
        </w:div>
        <w:div w:id="679505755">
          <w:marLeft w:val="418"/>
          <w:marRight w:val="0"/>
          <w:marTop w:val="0"/>
          <w:marBottom w:val="600"/>
          <w:divBdr>
            <w:top w:val="none" w:sz="0" w:space="0" w:color="auto"/>
            <w:left w:val="none" w:sz="0" w:space="0" w:color="auto"/>
            <w:bottom w:val="none" w:sz="0" w:space="0" w:color="auto"/>
            <w:right w:val="none" w:sz="0" w:space="0" w:color="auto"/>
          </w:divBdr>
        </w:div>
        <w:div w:id="1214582251">
          <w:marLeft w:val="418"/>
          <w:marRight w:val="0"/>
          <w:marTop w:val="0"/>
          <w:marBottom w:val="600"/>
          <w:divBdr>
            <w:top w:val="none" w:sz="0" w:space="0" w:color="auto"/>
            <w:left w:val="none" w:sz="0" w:space="0" w:color="auto"/>
            <w:bottom w:val="none" w:sz="0" w:space="0" w:color="auto"/>
            <w:right w:val="none" w:sz="0" w:space="0" w:color="auto"/>
          </w:divBdr>
        </w:div>
        <w:div w:id="398598555">
          <w:marLeft w:val="418"/>
          <w:marRight w:val="0"/>
          <w:marTop w:val="0"/>
          <w:marBottom w:val="600"/>
          <w:divBdr>
            <w:top w:val="none" w:sz="0" w:space="0" w:color="auto"/>
            <w:left w:val="none" w:sz="0" w:space="0" w:color="auto"/>
            <w:bottom w:val="none" w:sz="0" w:space="0" w:color="auto"/>
            <w:right w:val="none" w:sz="0" w:space="0" w:color="auto"/>
          </w:divBdr>
        </w:div>
      </w:divsChild>
    </w:div>
    <w:div w:id="967054115">
      <w:bodyDiv w:val="1"/>
      <w:marLeft w:val="0"/>
      <w:marRight w:val="0"/>
      <w:marTop w:val="0"/>
      <w:marBottom w:val="0"/>
      <w:divBdr>
        <w:top w:val="none" w:sz="0" w:space="0" w:color="auto"/>
        <w:left w:val="none" w:sz="0" w:space="0" w:color="auto"/>
        <w:bottom w:val="none" w:sz="0" w:space="0" w:color="auto"/>
        <w:right w:val="none" w:sz="0" w:space="0" w:color="auto"/>
      </w:divBdr>
      <w:divsChild>
        <w:div w:id="1577006936">
          <w:marLeft w:val="0"/>
          <w:marRight w:val="0"/>
          <w:marTop w:val="0"/>
          <w:marBottom w:val="180"/>
          <w:divBdr>
            <w:top w:val="none" w:sz="0" w:space="0" w:color="auto"/>
            <w:left w:val="none" w:sz="0" w:space="0" w:color="auto"/>
            <w:bottom w:val="none" w:sz="0" w:space="0" w:color="auto"/>
            <w:right w:val="none" w:sz="0" w:space="0" w:color="auto"/>
          </w:divBdr>
          <w:divsChild>
            <w:div w:id="2112702778">
              <w:marLeft w:val="0"/>
              <w:marRight w:val="0"/>
              <w:marTop w:val="0"/>
              <w:marBottom w:val="0"/>
              <w:divBdr>
                <w:top w:val="none" w:sz="0" w:space="0" w:color="auto"/>
                <w:left w:val="none" w:sz="0" w:space="0" w:color="auto"/>
                <w:bottom w:val="none" w:sz="0" w:space="0" w:color="auto"/>
                <w:right w:val="none" w:sz="0" w:space="0" w:color="auto"/>
              </w:divBdr>
              <w:divsChild>
                <w:div w:id="283508873">
                  <w:marLeft w:val="0"/>
                  <w:marRight w:val="0"/>
                  <w:marTop w:val="0"/>
                  <w:marBottom w:val="0"/>
                  <w:divBdr>
                    <w:top w:val="none" w:sz="0" w:space="0" w:color="auto"/>
                    <w:left w:val="none" w:sz="0" w:space="0" w:color="auto"/>
                    <w:bottom w:val="none" w:sz="0" w:space="0" w:color="auto"/>
                    <w:right w:val="none" w:sz="0" w:space="0" w:color="auto"/>
                  </w:divBdr>
                  <w:divsChild>
                    <w:div w:id="35352571">
                      <w:marLeft w:val="0"/>
                      <w:marRight w:val="0"/>
                      <w:marTop w:val="0"/>
                      <w:marBottom w:val="0"/>
                      <w:divBdr>
                        <w:top w:val="none" w:sz="0" w:space="0" w:color="auto"/>
                        <w:left w:val="none" w:sz="0" w:space="0" w:color="auto"/>
                        <w:bottom w:val="none" w:sz="0" w:space="0" w:color="auto"/>
                        <w:right w:val="none" w:sz="0" w:space="0" w:color="auto"/>
                      </w:divBdr>
                      <w:divsChild>
                        <w:div w:id="245850339">
                          <w:marLeft w:val="0"/>
                          <w:marRight w:val="0"/>
                          <w:marTop w:val="0"/>
                          <w:marBottom w:val="480"/>
                          <w:divBdr>
                            <w:top w:val="none" w:sz="0" w:space="0" w:color="auto"/>
                            <w:left w:val="none" w:sz="0" w:space="0" w:color="auto"/>
                            <w:bottom w:val="none" w:sz="0" w:space="0" w:color="auto"/>
                            <w:right w:val="none" w:sz="0" w:space="0" w:color="auto"/>
                          </w:divBdr>
                          <w:divsChild>
                            <w:div w:id="1605384870">
                              <w:marLeft w:val="0"/>
                              <w:marRight w:val="0"/>
                              <w:marTop w:val="0"/>
                              <w:marBottom w:val="0"/>
                              <w:divBdr>
                                <w:top w:val="none" w:sz="0" w:space="0" w:color="auto"/>
                                <w:left w:val="none" w:sz="0" w:space="0" w:color="auto"/>
                                <w:bottom w:val="none" w:sz="0" w:space="0" w:color="auto"/>
                                <w:right w:val="none" w:sz="0" w:space="0" w:color="auto"/>
                              </w:divBdr>
                              <w:divsChild>
                                <w:div w:id="121579108">
                                  <w:marLeft w:val="0"/>
                                  <w:marRight w:val="0"/>
                                  <w:marTop w:val="0"/>
                                  <w:marBottom w:val="0"/>
                                  <w:divBdr>
                                    <w:top w:val="none" w:sz="0" w:space="0" w:color="auto"/>
                                    <w:left w:val="none" w:sz="0" w:space="0" w:color="auto"/>
                                    <w:bottom w:val="none" w:sz="0" w:space="0" w:color="auto"/>
                                    <w:right w:val="none" w:sz="0" w:space="0" w:color="auto"/>
                                  </w:divBdr>
                                  <w:divsChild>
                                    <w:div w:id="1629898860">
                                      <w:marLeft w:val="0"/>
                                      <w:marRight w:val="0"/>
                                      <w:marTop w:val="0"/>
                                      <w:marBottom w:val="0"/>
                                      <w:divBdr>
                                        <w:top w:val="none" w:sz="0" w:space="0" w:color="auto"/>
                                        <w:left w:val="none" w:sz="0" w:space="0" w:color="auto"/>
                                        <w:bottom w:val="none" w:sz="0" w:space="0" w:color="auto"/>
                                        <w:right w:val="none" w:sz="0" w:space="0" w:color="auto"/>
                                      </w:divBdr>
                                      <w:divsChild>
                                        <w:div w:id="1336376608">
                                          <w:marLeft w:val="0"/>
                                          <w:marRight w:val="0"/>
                                          <w:marTop w:val="0"/>
                                          <w:marBottom w:val="0"/>
                                          <w:divBdr>
                                            <w:top w:val="none" w:sz="0" w:space="0" w:color="auto"/>
                                            <w:left w:val="none" w:sz="0" w:space="0" w:color="auto"/>
                                            <w:bottom w:val="none" w:sz="0" w:space="0" w:color="auto"/>
                                            <w:right w:val="none" w:sz="0" w:space="0" w:color="auto"/>
                                          </w:divBdr>
                                          <w:divsChild>
                                            <w:div w:id="698051583">
                                              <w:marLeft w:val="0"/>
                                              <w:marRight w:val="0"/>
                                              <w:marTop w:val="0"/>
                                              <w:marBottom w:val="0"/>
                                              <w:divBdr>
                                                <w:top w:val="none" w:sz="0" w:space="0" w:color="auto"/>
                                                <w:left w:val="none" w:sz="0" w:space="0" w:color="auto"/>
                                                <w:bottom w:val="none" w:sz="0" w:space="0" w:color="auto"/>
                                                <w:right w:val="none" w:sz="0" w:space="0" w:color="auto"/>
                                              </w:divBdr>
                                              <w:divsChild>
                                                <w:div w:id="1436024876">
                                                  <w:marLeft w:val="0"/>
                                                  <w:marRight w:val="0"/>
                                                  <w:marTop w:val="0"/>
                                                  <w:marBottom w:val="0"/>
                                                  <w:divBdr>
                                                    <w:top w:val="none" w:sz="0" w:space="0" w:color="auto"/>
                                                    <w:left w:val="none" w:sz="0" w:space="0" w:color="auto"/>
                                                    <w:bottom w:val="none" w:sz="0" w:space="0" w:color="auto"/>
                                                    <w:right w:val="none" w:sz="0" w:space="0" w:color="auto"/>
                                                  </w:divBdr>
                                                  <w:divsChild>
                                                    <w:div w:id="17114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2073681">
                          <w:marLeft w:val="0"/>
                          <w:marRight w:val="0"/>
                          <w:marTop w:val="0"/>
                          <w:marBottom w:val="0"/>
                          <w:divBdr>
                            <w:top w:val="none" w:sz="0" w:space="0" w:color="auto"/>
                            <w:left w:val="none" w:sz="0" w:space="0" w:color="auto"/>
                            <w:bottom w:val="none" w:sz="0" w:space="0" w:color="auto"/>
                            <w:right w:val="none" w:sz="0" w:space="0" w:color="auto"/>
                          </w:divBdr>
                          <w:divsChild>
                            <w:div w:id="133984473">
                              <w:marLeft w:val="0"/>
                              <w:marRight w:val="0"/>
                              <w:marTop w:val="60"/>
                              <w:marBottom w:val="60"/>
                              <w:divBdr>
                                <w:top w:val="none" w:sz="0" w:space="0" w:color="auto"/>
                                <w:left w:val="none" w:sz="0" w:space="0" w:color="auto"/>
                                <w:bottom w:val="none" w:sz="0" w:space="0" w:color="auto"/>
                                <w:right w:val="none" w:sz="0" w:space="0" w:color="auto"/>
                              </w:divBdr>
                              <w:divsChild>
                                <w:div w:id="516895901">
                                  <w:marLeft w:val="0"/>
                                  <w:marRight w:val="0"/>
                                  <w:marTop w:val="0"/>
                                  <w:marBottom w:val="0"/>
                                  <w:divBdr>
                                    <w:top w:val="none" w:sz="0" w:space="0" w:color="auto"/>
                                    <w:left w:val="none" w:sz="0" w:space="0" w:color="auto"/>
                                    <w:bottom w:val="none" w:sz="0" w:space="0" w:color="auto"/>
                                    <w:right w:val="none" w:sz="0" w:space="0" w:color="auto"/>
                                  </w:divBdr>
                                  <w:divsChild>
                                    <w:div w:id="1059480292">
                                      <w:marLeft w:val="0"/>
                                      <w:marRight w:val="0"/>
                                      <w:marTop w:val="0"/>
                                      <w:marBottom w:val="0"/>
                                      <w:divBdr>
                                        <w:top w:val="none" w:sz="0" w:space="0" w:color="auto"/>
                                        <w:left w:val="none" w:sz="0" w:space="0" w:color="auto"/>
                                        <w:bottom w:val="none" w:sz="0" w:space="0" w:color="auto"/>
                                        <w:right w:val="none" w:sz="0" w:space="0" w:color="auto"/>
                                      </w:divBdr>
                                      <w:divsChild>
                                        <w:div w:id="2046103028">
                                          <w:marLeft w:val="0"/>
                                          <w:marRight w:val="0"/>
                                          <w:marTop w:val="0"/>
                                          <w:marBottom w:val="0"/>
                                          <w:divBdr>
                                            <w:top w:val="none" w:sz="0" w:space="0" w:color="auto"/>
                                            <w:left w:val="none" w:sz="0" w:space="0" w:color="auto"/>
                                            <w:bottom w:val="none" w:sz="0" w:space="0" w:color="auto"/>
                                            <w:right w:val="none" w:sz="0" w:space="0" w:color="auto"/>
                                          </w:divBdr>
                                        </w:div>
                                        <w:div w:id="554583717">
                                          <w:marLeft w:val="0"/>
                                          <w:marRight w:val="0"/>
                                          <w:marTop w:val="0"/>
                                          <w:marBottom w:val="0"/>
                                          <w:divBdr>
                                            <w:top w:val="none" w:sz="0" w:space="0" w:color="auto"/>
                                            <w:left w:val="none" w:sz="0" w:space="0" w:color="auto"/>
                                            <w:bottom w:val="none" w:sz="0" w:space="0" w:color="auto"/>
                                            <w:right w:val="none" w:sz="0" w:space="0" w:color="auto"/>
                                          </w:divBdr>
                                          <w:divsChild>
                                            <w:div w:id="12963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6648">
                                      <w:marLeft w:val="0"/>
                                      <w:marRight w:val="0"/>
                                      <w:marTop w:val="0"/>
                                      <w:marBottom w:val="0"/>
                                      <w:divBdr>
                                        <w:top w:val="none" w:sz="0" w:space="0" w:color="auto"/>
                                        <w:left w:val="none" w:sz="0" w:space="0" w:color="auto"/>
                                        <w:bottom w:val="none" w:sz="0" w:space="0" w:color="auto"/>
                                        <w:right w:val="none" w:sz="0" w:space="0" w:color="auto"/>
                                      </w:divBdr>
                                      <w:divsChild>
                                        <w:div w:id="1224372103">
                                          <w:marLeft w:val="0"/>
                                          <w:marRight w:val="0"/>
                                          <w:marTop w:val="0"/>
                                          <w:marBottom w:val="0"/>
                                          <w:divBdr>
                                            <w:top w:val="none" w:sz="0" w:space="0" w:color="auto"/>
                                            <w:left w:val="none" w:sz="0" w:space="0" w:color="auto"/>
                                            <w:bottom w:val="none" w:sz="0" w:space="0" w:color="auto"/>
                                            <w:right w:val="none" w:sz="0" w:space="0" w:color="auto"/>
                                          </w:divBdr>
                                          <w:divsChild>
                                            <w:div w:id="205646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4572078">
          <w:marLeft w:val="0"/>
          <w:marRight w:val="0"/>
          <w:marTop w:val="0"/>
          <w:marBottom w:val="180"/>
          <w:divBdr>
            <w:top w:val="none" w:sz="0" w:space="0" w:color="auto"/>
            <w:left w:val="none" w:sz="0" w:space="0" w:color="auto"/>
            <w:bottom w:val="none" w:sz="0" w:space="0" w:color="auto"/>
            <w:right w:val="none" w:sz="0" w:space="0" w:color="auto"/>
          </w:divBdr>
          <w:divsChild>
            <w:div w:id="1197229910">
              <w:marLeft w:val="0"/>
              <w:marRight w:val="0"/>
              <w:marTop w:val="0"/>
              <w:marBottom w:val="0"/>
              <w:divBdr>
                <w:top w:val="none" w:sz="0" w:space="0" w:color="auto"/>
                <w:left w:val="none" w:sz="0" w:space="0" w:color="auto"/>
                <w:bottom w:val="none" w:sz="0" w:space="0" w:color="auto"/>
                <w:right w:val="none" w:sz="0" w:space="0" w:color="auto"/>
              </w:divBdr>
              <w:divsChild>
                <w:div w:id="1247229217">
                  <w:marLeft w:val="0"/>
                  <w:marRight w:val="0"/>
                  <w:marTop w:val="0"/>
                  <w:marBottom w:val="0"/>
                  <w:divBdr>
                    <w:top w:val="none" w:sz="0" w:space="0" w:color="auto"/>
                    <w:left w:val="none" w:sz="0" w:space="0" w:color="auto"/>
                    <w:bottom w:val="none" w:sz="0" w:space="0" w:color="auto"/>
                    <w:right w:val="none" w:sz="0" w:space="0" w:color="auto"/>
                  </w:divBdr>
                  <w:divsChild>
                    <w:div w:id="967391201">
                      <w:marLeft w:val="0"/>
                      <w:marRight w:val="0"/>
                      <w:marTop w:val="0"/>
                      <w:marBottom w:val="0"/>
                      <w:divBdr>
                        <w:top w:val="single" w:sz="4" w:space="6" w:color="auto"/>
                        <w:left w:val="single" w:sz="4" w:space="12" w:color="auto"/>
                        <w:bottom w:val="single" w:sz="4" w:space="6" w:color="auto"/>
                        <w:right w:val="single" w:sz="4" w:space="12" w:color="auto"/>
                      </w:divBdr>
                      <w:divsChild>
                        <w:div w:id="8162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259554">
              <w:marLeft w:val="0"/>
              <w:marRight w:val="0"/>
              <w:marTop w:val="0"/>
              <w:marBottom w:val="0"/>
              <w:divBdr>
                <w:top w:val="none" w:sz="0" w:space="0" w:color="auto"/>
                <w:left w:val="none" w:sz="0" w:space="0" w:color="auto"/>
                <w:bottom w:val="none" w:sz="0" w:space="0" w:color="auto"/>
                <w:right w:val="none" w:sz="0" w:space="0" w:color="auto"/>
              </w:divBdr>
              <w:divsChild>
                <w:div w:id="1067193932">
                  <w:marLeft w:val="0"/>
                  <w:marRight w:val="0"/>
                  <w:marTop w:val="0"/>
                  <w:marBottom w:val="0"/>
                  <w:divBdr>
                    <w:top w:val="none" w:sz="0" w:space="0" w:color="auto"/>
                    <w:left w:val="none" w:sz="0" w:space="0" w:color="auto"/>
                    <w:bottom w:val="none" w:sz="0" w:space="0" w:color="auto"/>
                    <w:right w:val="none" w:sz="0" w:space="0" w:color="auto"/>
                  </w:divBdr>
                  <w:divsChild>
                    <w:div w:id="1190070468">
                      <w:marLeft w:val="0"/>
                      <w:marRight w:val="0"/>
                      <w:marTop w:val="0"/>
                      <w:marBottom w:val="0"/>
                      <w:divBdr>
                        <w:top w:val="none" w:sz="0" w:space="0" w:color="auto"/>
                        <w:left w:val="none" w:sz="0" w:space="0" w:color="auto"/>
                        <w:bottom w:val="none" w:sz="0" w:space="0" w:color="auto"/>
                        <w:right w:val="none" w:sz="0" w:space="0" w:color="auto"/>
                      </w:divBdr>
                      <w:divsChild>
                        <w:div w:id="1063484808">
                          <w:marLeft w:val="0"/>
                          <w:marRight w:val="0"/>
                          <w:marTop w:val="0"/>
                          <w:marBottom w:val="0"/>
                          <w:divBdr>
                            <w:top w:val="none" w:sz="0" w:space="0" w:color="auto"/>
                            <w:left w:val="none" w:sz="0" w:space="0" w:color="auto"/>
                            <w:bottom w:val="none" w:sz="0" w:space="0" w:color="auto"/>
                            <w:right w:val="none" w:sz="0" w:space="0" w:color="auto"/>
                          </w:divBdr>
                          <w:divsChild>
                            <w:div w:id="1223983031">
                              <w:marLeft w:val="0"/>
                              <w:marRight w:val="0"/>
                              <w:marTop w:val="0"/>
                              <w:marBottom w:val="0"/>
                              <w:divBdr>
                                <w:top w:val="none" w:sz="0" w:space="0" w:color="auto"/>
                                <w:left w:val="none" w:sz="0" w:space="0" w:color="auto"/>
                                <w:bottom w:val="none" w:sz="0" w:space="0" w:color="auto"/>
                                <w:right w:val="none" w:sz="0" w:space="0" w:color="auto"/>
                              </w:divBdr>
                            </w:div>
                          </w:divsChild>
                        </w:div>
                        <w:div w:id="1983657132">
                          <w:marLeft w:val="0"/>
                          <w:marRight w:val="0"/>
                          <w:marTop w:val="0"/>
                          <w:marBottom w:val="480"/>
                          <w:divBdr>
                            <w:top w:val="none" w:sz="0" w:space="0" w:color="auto"/>
                            <w:left w:val="none" w:sz="0" w:space="0" w:color="auto"/>
                            <w:bottom w:val="none" w:sz="0" w:space="0" w:color="auto"/>
                            <w:right w:val="none" w:sz="0" w:space="0" w:color="auto"/>
                          </w:divBdr>
                          <w:divsChild>
                            <w:div w:id="1348561714">
                              <w:marLeft w:val="0"/>
                              <w:marRight w:val="0"/>
                              <w:marTop w:val="0"/>
                              <w:marBottom w:val="0"/>
                              <w:divBdr>
                                <w:top w:val="none" w:sz="0" w:space="0" w:color="auto"/>
                                <w:left w:val="none" w:sz="0" w:space="0" w:color="auto"/>
                                <w:bottom w:val="none" w:sz="0" w:space="0" w:color="auto"/>
                                <w:right w:val="none" w:sz="0" w:space="0" w:color="auto"/>
                              </w:divBdr>
                              <w:divsChild>
                                <w:div w:id="692849784">
                                  <w:marLeft w:val="0"/>
                                  <w:marRight w:val="0"/>
                                  <w:marTop w:val="0"/>
                                  <w:marBottom w:val="0"/>
                                  <w:divBdr>
                                    <w:top w:val="none" w:sz="0" w:space="0" w:color="auto"/>
                                    <w:left w:val="none" w:sz="0" w:space="0" w:color="auto"/>
                                    <w:bottom w:val="none" w:sz="0" w:space="0" w:color="auto"/>
                                    <w:right w:val="none" w:sz="0" w:space="0" w:color="auto"/>
                                  </w:divBdr>
                                  <w:divsChild>
                                    <w:div w:id="1454400416">
                                      <w:marLeft w:val="0"/>
                                      <w:marRight w:val="0"/>
                                      <w:marTop w:val="0"/>
                                      <w:marBottom w:val="0"/>
                                      <w:divBdr>
                                        <w:top w:val="none" w:sz="0" w:space="0" w:color="auto"/>
                                        <w:left w:val="none" w:sz="0" w:space="0" w:color="auto"/>
                                        <w:bottom w:val="none" w:sz="0" w:space="0" w:color="auto"/>
                                        <w:right w:val="none" w:sz="0" w:space="0" w:color="auto"/>
                                      </w:divBdr>
                                      <w:divsChild>
                                        <w:div w:id="149250667">
                                          <w:marLeft w:val="0"/>
                                          <w:marRight w:val="0"/>
                                          <w:marTop w:val="0"/>
                                          <w:marBottom w:val="0"/>
                                          <w:divBdr>
                                            <w:top w:val="none" w:sz="0" w:space="0" w:color="auto"/>
                                            <w:left w:val="none" w:sz="0" w:space="0" w:color="auto"/>
                                            <w:bottom w:val="none" w:sz="0" w:space="0" w:color="auto"/>
                                            <w:right w:val="none" w:sz="0" w:space="0" w:color="auto"/>
                                          </w:divBdr>
                                          <w:divsChild>
                                            <w:div w:id="1319578684">
                                              <w:marLeft w:val="0"/>
                                              <w:marRight w:val="0"/>
                                              <w:marTop w:val="0"/>
                                              <w:marBottom w:val="0"/>
                                              <w:divBdr>
                                                <w:top w:val="none" w:sz="0" w:space="0" w:color="auto"/>
                                                <w:left w:val="none" w:sz="0" w:space="0" w:color="auto"/>
                                                <w:bottom w:val="none" w:sz="0" w:space="0" w:color="auto"/>
                                                <w:right w:val="none" w:sz="0" w:space="0" w:color="auto"/>
                                              </w:divBdr>
                                              <w:divsChild>
                                                <w:div w:id="1332640825">
                                                  <w:marLeft w:val="0"/>
                                                  <w:marRight w:val="0"/>
                                                  <w:marTop w:val="0"/>
                                                  <w:marBottom w:val="0"/>
                                                  <w:divBdr>
                                                    <w:top w:val="none" w:sz="0" w:space="0" w:color="auto"/>
                                                    <w:left w:val="none" w:sz="0" w:space="0" w:color="auto"/>
                                                    <w:bottom w:val="none" w:sz="0" w:space="0" w:color="auto"/>
                                                    <w:right w:val="none" w:sz="0" w:space="0" w:color="auto"/>
                                                  </w:divBdr>
                                                  <w:divsChild>
                                                    <w:div w:id="13615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86863458">
      <w:bodyDiv w:val="1"/>
      <w:marLeft w:val="0"/>
      <w:marRight w:val="0"/>
      <w:marTop w:val="0"/>
      <w:marBottom w:val="0"/>
      <w:divBdr>
        <w:top w:val="none" w:sz="0" w:space="0" w:color="auto"/>
        <w:left w:val="none" w:sz="0" w:space="0" w:color="auto"/>
        <w:bottom w:val="none" w:sz="0" w:space="0" w:color="auto"/>
        <w:right w:val="none" w:sz="0" w:space="0" w:color="auto"/>
      </w:divBdr>
    </w:div>
    <w:div w:id="1031221651">
      <w:bodyDiv w:val="1"/>
      <w:marLeft w:val="0"/>
      <w:marRight w:val="0"/>
      <w:marTop w:val="0"/>
      <w:marBottom w:val="0"/>
      <w:divBdr>
        <w:top w:val="none" w:sz="0" w:space="0" w:color="auto"/>
        <w:left w:val="none" w:sz="0" w:space="0" w:color="auto"/>
        <w:bottom w:val="none" w:sz="0" w:space="0" w:color="auto"/>
        <w:right w:val="none" w:sz="0" w:space="0" w:color="auto"/>
      </w:divBdr>
    </w:div>
    <w:div w:id="1037580734">
      <w:bodyDiv w:val="1"/>
      <w:marLeft w:val="0"/>
      <w:marRight w:val="0"/>
      <w:marTop w:val="0"/>
      <w:marBottom w:val="0"/>
      <w:divBdr>
        <w:top w:val="none" w:sz="0" w:space="0" w:color="auto"/>
        <w:left w:val="none" w:sz="0" w:space="0" w:color="auto"/>
        <w:bottom w:val="none" w:sz="0" w:space="0" w:color="auto"/>
        <w:right w:val="none" w:sz="0" w:space="0" w:color="auto"/>
      </w:divBdr>
      <w:divsChild>
        <w:div w:id="31615968">
          <w:marLeft w:val="0"/>
          <w:marRight w:val="0"/>
          <w:marTop w:val="90"/>
          <w:marBottom w:val="150"/>
          <w:divBdr>
            <w:top w:val="none" w:sz="0" w:space="0" w:color="auto"/>
            <w:left w:val="none" w:sz="0" w:space="0" w:color="auto"/>
            <w:bottom w:val="none" w:sz="0" w:space="0" w:color="auto"/>
            <w:right w:val="none" w:sz="0" w:space="0" w:color="auto"/>
          </w:divBdr>
        </w:div>
      </w:divsChild>
    </w:div>
    <w:div w:id="1073625133">
      <w:bodyDiv w:val="1"/>
      <w:marLeft w:val="0"/>
      <w:marRight w:val="0"/>
      <w:marTop w:val="0"/>
      <w:marBottom w:val="0"/>
      <w:divBdr>
        <w:top w:val="none" w:sz="0" w:space="0" w:color="auto"/>
        <w:left w:val="none" w:sz="0" w:space="0" w:color="auto"/>
        <w:bottom w:val="none" w:sz="0" w:space="0" w:color="auto"/>
        <w:right w:val="none" w:sz="0" w:space="0" w:color="auto"/>
      </w:divBdr>
      <w:divsChild>
        <w:div w:id="1618294856">
          <w:marLeft w:val="274"/>
          <w:marRight w:val="0"/>
          <w:marTop w:val="0"/>
          <w:marBottom w:val="360"/>
          <w:divBdr>
            <w:top w:val="none" w:sz="0" w:space="0" w:color="auto"/>
            <w:left w:val="none" w:sz="0" w:space="0" w:color="auto"/>
            <w:bottom w:val="none" w:sz="0" w:space="0" w:color="auto"/>
            <w:right w:val="none" w:sz="0" w:space="0" w:color="auto"/>
          </w:divBdr>
        </w:div>
        <w:div w:id="1860772152">
          <w:marLeft w:val="274"/>
          <w:marRight w:val="0"/>
          <w:marTop w:val="0"/>
          <w:marBottom w:val="360"/>
          <w:divBdr>
            <w:top w:val="none" w:sz="0" w:space="0" w:color="auto"/>
            <w:left w:val="none" w:sz="0" w:space="0" w:color="auto"/>
            <w:bottom w:val="none" w:sz="0" w:space="0" w:color="auto"/>
            <w:right w:val="none" w:sz="0" w:space="0" w:color="auto"/>
          </w:divBdr>
        </w:div>
        <w:div w:id="406343127">
          <w:marLeft w:val="274"/>
          <w:marRight w:val="0"/>
          <w:marTop w:val="0"/>
          <w:marBottom w:val="360"/>
          <w:divBdr>
            <w:top w:val="none" w:sz="0" w:space="0" w:color="auto"/>
            <w:left w:val="none" w:sz="0" w:space="0" w:color="auto"/>
            <w:bottom w:val="none" w:sz="0" w:space="0" w:color="auto"/>
            <w:right w:val="none" w:sz="0" w:space="0" w:color="auto"/>
          </w:divBdr>
        </w:div>
      </w:divsChild>
    </w:div>
    <w:div w:id="1082416211">
      <w:bodyDiv w:val="1"/>
      <w:marLeft w:val="0"/>
      <w:marRight w:val="0"/>
      <w:marTop w:val="0"/>
      <w:marBottom w:val="0"/>
      <w:divBdr>
        <w:top w:val="none" w:sz="0" w:space="0" w:color="auto"/>
        <w:left w:val="none" w:sz="0" w:space="0" w:color="auto"/>
        <w:bottom w:val="none" w:sz="0" w:space="0" w:color="auto"/>
        <w:right w:val="none" w:sz="0" w:space="0" w:color="auto"/>
      </w:divBdr>
      <w:divsChild>
        <w:div w:id="1513453877">
          <w:marLeft w:val="0"/>
          <w:marRight w:val="0"/>
          <w:marTop w:val="90"/>
          <w:marBottom w:val="150"/>
          <w:divBdr>
            <w:top w:val="none" w:sz="0" w:space="0" w:color="auto"/>
            <w:left w:val="none" w:sz="0" w:space="0" w:color="auto"/>
            <w:bottom w:val="none" w:sz="0" w:space="0" w:color="auto"/>
            <w:right w:val="none" w:sz="0" w:space="0" w:color="auto"/>
          </w:divBdr>
        </w:div>
        <w:div w:id="431240993">
          <w:marLeft w:val="0"/>
          <w:marRight w:val="0"/>
          <w:marTop w:val="90"/>
          <w:marBottom w:val="150"/>
          <w:divBdr>
            <w:top w:val="none" w:sz="0" w:space="0" w:color="auto"/>
            <w:left w:val="none" w:sz="0" w:space="0" w:color="auto"/>
            <w:bottom w:val="none" w:sz="0" w:space="0" w:color="auto"/>
            <w:right w:val="none" w:sz="0" w:space="0" w:color="auto"/>
          </w:divBdr>
        </w:div>
        <w:div w:id="2076774515">
          <w:marLeft w:val="0"/>
          <w:marRight w:val="0"/>
          <w:marTop w:val="90"/>
          <w:marBottom w:val="150"/>
          <w:divBdr>
            <w:top w:val="none" w:sz="0" w:space="0" w:color="auto"/>
            <w:left w:val="none" w:sz="0" w:space="0" w:color="auto"/>
            <w:bottom w:val="none" w:sz="0" w:space="0" w:color="auto"/>
            <w:right w:val="none" w:sz="0" w:space="0" w:color="auto"/>
          </w:divBdr>
        </w:div>
        <w:div w:id="1330717570">
          <w:marLeft w:val="0"/>
          <w:marRight w:val="0"/>
          <w:marTop w:val="90"/>
          <w:marBottom w:val="150"/>
          <w:divBdr>
            <w:top w:val="none" w:sz="0" w:space="0" w:color="auto"/>
            <w:left w:val="none" w:sz="0" w:space="0" w:color="auto"/>
            <w:bottom w:val="none" w:sz="0" w:space="0" w:color="auto"/>
            <w:right w:val="none" w:sz="0" w:space="0" w:color="auto"/>
          </w:divBdr>
        </w:div>
        <w:div w:id="1306812851">
          <w:marLeft w:val="0"/>
          <w:marRight w:val="0"/>
          <w:marTop w:val="90"/>
          <w:marBottom w:val="150"/>
          <w:divBdr>
            <w:top w:val="none" w:sz="0" w:space="0" w:color="auto"/>
            <w:left w:val="none" w:sz="0" w:space="0" w:color="auto"/>
            <w:bottom w:val="none" w:sz="0" w:space="0" w:color="auto"/>
            <w:right w:val="none" w:sz="0" w:space="0" w:color="auto"/>
          </w:divBdr>
        </w:div>
        <w:div w:id="647824370">
          <w:marLeft w:val="0"/>
          <w:marRight w:val="0"/>
          <w:marTop w:val="90"/>
          <w:marBottom w:val="150"/>
          <w:divBdr>
            <w:top w:val="none" w:sz="0" w:space="0" w:color="auto"/>
            <w:left w:val="none" w:sz="0" w:space="0" w:color="auto"/>
            <w:bottom w:val="none" w:sz="0" w:space="0" w:color="auto"/>
            <w:right w:val="none" w:sz="0" w:space="0" w:color="auto"/>
          </w:divBdr>
        </w:div>
      </w:divsChild>
    </w:div>
    <w:div w:id="1085569836">
      <w:bodyDiv w:val="1"/>
      <w:marLeft w:val="0"/>
      <w:marRight w:val="0"/>
      <w:marTop w:val="0"/>
      <w:marBottom w:val="0"/>
      <w:divBdr>
        <w:top w:val="none" w:sz="0" w:space="0" w:color="auto"/>
        <w:left w:val="none" w:sz="0" w:space="0" w:color="auto"/>
        <w:bottom w:val="none" w:sz="0" w:space="0" w:color="auto"/>
        <w:right w:val="none" w:sz="0" w:space="0" w:color="auto"/>
      </w:divBdr>
      <w:divsChild>
        <w:div w:id="109342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583147043">
          <w:marLeft w:val="0"/>
          <w:marRight w:val="0"/>
          <w:marTop w:val="0"/>
          <w:marBottom w:val="0"/>
          <w:divBdr>
            <w:top w:val="none" w:sz="0" w:space="0" w:color="auto"/>
            <w:left w:val="none" w:sz="0" w:space="0" w:color="auto"/>
            <w:bottom w:val="none" w:sz="0" w:space="0" w:color="auto"/>
            <w:right w:val="none" w:sz="0" w:space="0" w:color="auto"/>
          </w:divBdr>
        </w:div>
      </w:divsChild>
    </w:div>
    <w:div w:id="1154684397">
      <w:bodyDiv w:val="1"/>
      <w:marLeft w:val="0"/>
      <w:marRight w:val="0"/>
      <w:marTop w:val="0"/>
      <w:marBottom w:val="0"/>
      <w:divBdr>
        <w:top w:val="none" w:sz="0" w:space="0" w:color="auto"/>
        <w:left w:val="none" w:sz="0" w:space="0" w:color="auto"/>
        <w:bottom w:val="none" w:sz="0" w:space="0" w:color="auto"/>
        <w:right w:val="none" w:sz="0" w:space="0" w:color="auto"/>
      </w:divBdr>
      <w:divsChild>
        <w:div w:id="1015233712">
          <w:marLeft w:val="0"/>
          <w:marRight w:val="0"/>
          <w:marTop w:val="0"/>
          <w:marBottom w:val="0"/>
          <w:divBdr>
            <w:top w:val="none" w:sz="0" w:space="0" w:color="auto"/>
            <w:left w:val="none" w:sz="0" w:space="0" w:color="auto"/>
            <w:bottom w:val="none" w:sz="0" w:space="0" w:color="auto"/>
            <w:right w:val="none" w:sz="0" w:space="0" w:color="auto"/>
          </w:divBdr>
        </w:div>
      </w:divsChild>
    </w:div>
    <w:div w:id="1167328192">
      <w:bodyDiv w:val="1"/>
      <w:marLeft w:val="0"/>
      <w:marRight w:val="0"/>
      <w:marTop w:val="0"/>
      <w:marBottom w:val="0"/>
      <w:divBdr>
        <w:top w:val="none" w:sz="0" w:space="0" w:color="auto"/>
        <w:left w:val="none" w:sz="0" w:space="0" w:color="auto"/>
        <w:bottom w:val="none" w:sz="0" w:space="0" w:color="auto"/>
        <w:right w:val="none" w:sz="0" w:space="0" w:color="auto"/>
      </w:divBdr>
      <w:divsChild>
        <w:div w:id="381175881">
          <w:blockQuote w:val="1"/>
          <w:marLeft w:val="720"/>
          <w:marRight w:val="720"/>
          <w:marTop w:val="100"/>
          <w:marBottom w:val="100"/>
          <w:divBdr>
            <w:top w:val="none" w:sz="0" w:space="0" w:color="auto"/>
            <w:left w:val="none" w:sz="0" w:space="0" w:color="auto"/>
            <w:bottom w:val="none" w:sz="0" w:space="0" w:color="auto"/>
            <w:right w:val="none" w:sz="0" w:space="0" w:color="auto"/>
          </w:divBdr>
        </w:div>
        <w:div w:id="2063602110">
          <w:marLeft w:val="0"/>
          <w:marRight w:val="0"/>
          <w:marTop w:val="0"/>
          <w:marBottom w:val="0"/>
          <w:divBdr>
            <w:top w:val="none" w:sz="0" w:space="0" w:color="auto"/>
            <w:left w:val="none" w:sz="0" w:space="0" w:color="auto"/>
            <w:bottom w:val="none" w:sz="0" w:space="0" w:color="auto"/>
            <w:right w:val="none" w:sz="0" w:space="0" w:color="auto"/>
          </w:divBdr>
        </w:div>
      </w:divsChild>
    </w:div>
    <w:div w:id="1180463141">
      <w:bodyDiv w:val="1"/>
      <w:marLeft w:val="0"/>
      <w:marRight w:val="0"/>
      <w:marTop w:val="0"/>
      <w:marBottom w:val="0"/>
      <w:divBdr>
        <w:top w:val="none" w:sz="0" w:space="0" w:color="auto"/>
        <w:left w:val="none" w:sz="0" w:space="0" w:color="auto"/>
        <w:bottom w:val="none" w:sz="0" w:space="0" w:color="auto"/>
        <w:right w:val="none" w:sz="0" w:space="0" w:color="auto"/>
      </w:divBdr>
    </w:div>
    <w:div w:id="1181746940">
      <w:bodyDiv w:val="1"/>
      <w:marLeft w:val="0"/>
      <w:marRight w:val="0"/>
      <w:marTop w:val="0"/>
      <w:marBottom w:val="0"/>
      <w:divBdr>
        <w:top w:val="none" w:sz="0" w:space="0" w:color="auto"/>
        <w:left w:val="none" w:sz="0" w:space="0" w:color="auto"/>
        <w:bottom w:val="none" w:sz="0" w:space="0" w:color="auto"/>
        <w:right w:val="none" w:sz="0" w:space="0" w:color="auto"/>
      </w:divBdr>
      <w:divsChild>
        <w:div w:id="42755224">
          <w:marLeft w:val="0"/>
          <w:marRight w:val="0"/>
          <w:marTop w:val="0"/>
          <w:marBottom w:val="180"/>
          <w:divBdr>
            <w:top w:val="none" w:sz="0" w:space="0" w:color="auto"/>
            <w:left w:val="none" w:sz="0" w:space="0" w:color="auto"/>
            <w:bottom w:val="none" w:sz="0" w:space="0" w:color="auto"/>
            <w:right w:val="none" w:sz="0" w:space="0" w:color="auto"/>
          </w:divBdr>
          <w:divsChild>
            <w:div w:id="195892599">
              <w:marLeft w:val="0"/>
              <w:marRight w:val="0"/>
              <w:marTop w:val="0"/>
              <w:marBottom w:val="0"/>
              <w:divBdr>
                <w:top w:val="none" w:sz="0" w:space="0" w:color="auto"/>
                <w:left w:val="none" w:sz="0" w:space="0" w:color="auto"/>
                <w:bottom w:val="none" w:sz="0" w:space="0" w:color="auto"/>
                <w:right w:val="none" w:sz="0" w:space="0" w:color="auto"/>
              </w:divBdr>
              <w:divsChild>
                <w:div w:id="1176991743">
                  <w:marLeft w:val="0"/>
                  <w:marRight w:val="0"/>
                  <w:marTop w:val="0"/>
                  <w:marBottom w:val="0"/>
                  <w:divBdr>
                    <w:top w:val="none" w:sz="0" w:space="0" w:color="auto"/>
                    <w:left w:val="none" w:sz="0" w:space="0" w:color="auto"/>
                    <w:bottom w:val="none" w:sz="0" w:space="0" w:color="auto"/>
                    <w:right w:val="none" w:sz="0" w:space="0" w:color="auto"/>
                  </w:divBdr>
                  <w:divsChild>
                    <w:div w:id="729427689">
                      <w:marLeft w:val="0"/>
                      <w:marRight w:val="0"/>
                      <w:marTop w:val="0"/>
                      <w:marBottom w:val="0"/>
                      <w:divBdr>
                        <w:top w:val="none" w:sz="0" w:space="0" w:color="auto"/>
                        <w:left w:val="none" w:sz="0" w:space="0" w:color="auto"/>
                        <w:bottom w:val="none" w:sz="0" w:space="0" w:color="auto"/>
                        <w:right w:val="none" w:sz="0" w:space="0" w:color="auto"/>
                      </w:divBdr>
                      <w:divsChild>
                        <w:div w:id="990255884">
                          <w:marLeft w:val="0"/>
                          <w:marRight w:val="0"/>
                          <w:marTop w:val="0"/>
                          <w:marBottom w:val="480"/>
                          <w:divBdr>
                            <w:top w:val="none" w:sz="0" w:space="0" w:color="auto"/>
                            <w:left w:val="none" w:sz="0" w:space="0" w:color="auto"/>
                            <w:bottom w:val="none" w:sz="0" w:space="0" w:color="auto"/>
                            <w:right w:val="none" w:sz="0" w:space="0" w:color="auto"/>
                          </w:divBdr>
                          <w:divsChild>
                            <w:div w:id="482698439">
                              <w:marLeft w:val="0"/>
                              <w:marRight w:val="0"/>
                              <w:marTop w:val="0"/>
                              <w:marBottom w:val="0"/>
                              <w:divBdr>
                                <w:top w:val="none" w:sz="0" w:space="0" w:color="auto"/>
                                <w:left w:val="none" w:sz="0" w:space="0" w:color="auto"/>
                                <w:bottom w:val="none" w:sz="0" w:space="0" w:color="auto"/>
                                <w:right w:val="none" w:sz="0" w:space="0" w:color="auto"/>
                              </w:divBdr>
                              <w:divsChild>
                                <w:div w:id="1033073169">
                                  <w:marLeft w:val="0"/>
                                  <w:marRight w:val="0"/>
                                  <w:marTop w:val="0"/>
                                  <w:marBottom w:val="0"/>
                                  <w:divBdr>
                                    <w:top w:val="none" w:sz="0" w:space="0" w:color="auto"/>
                                    <w:left w:val="none" w:sz="0" w:space="0" w:color="auto"/>
                                    <w:bottom w:val="none" w:sz="0" w:space="0" w:color="auto"/>
                                    <w:right w:val="none" w:sz="0" w:space="0" w:color="auto"/>
                                  </w:divBdr>
                                  <w:divsChild>
                                    <w:div w:id="468478238">
                                      <w:marLeft w:val="0"/>
                                      <w:marRight w:val="0"/>
                                      <w:marTop w:val="0"/>
                                      <w:marBottom w:val="0"/>
                                      <w:divBdr>
                                        <w:top w:val="none" w:sz="0" w:space="0" w:color="auto"/>
                                        <w:left w:val="none" w:sz="0" w:space="0" w:color="auto"/>
                                        <w:bottom w:val="none" w:sz="0" w:space="0" w:color="auto"/>
                                        <w:right w:val="none" w:sz="0" w:space="0" w:color="auto"/>
                                      </w:divBdr>
                                      <w:divsChild>
                                        <w:div w:id="833953821">
                                          <w:marLeft w:val="0"/>
                                          <w:marRight w:val="0"/>
                                          <w:marTop w:val="0"/>
                                          <w:marBottom w:val="0"/>
                                          <w:divBdr>
                                            <w:top w:val="none" w:sz="0" w:space="0" w:color="auto"/>
                                            <w:left w:val="none" w:sz="0" w:space="0" w:color="auto"/>
                                            <w:bottom w:val="none" w:sz="0" w:space="0" w:color="auto"/>
                                            <w:right w:val="none" w:sz="0" w:space="0" w:color="auto"/>
                                          </w:divBdr>
                                          <w:divsChild>
                                            <w:div w:id="1201282672">
                                              <w:marLeft w:val="0"/>
                                              <w:marRight w:val="0"/>
                                              <w:marTop w:val="0"/>
                                              <w:marBottom w:val="0"/>
                                              <w:divBdr>
                                                <w:top w:val="none" w:sz="0" w:space="0" w:color="auto"/>
                                                <w:left w:val="none" w:sz="0" w:space="0" w:color="auto"/>
                                                <w:bottom w:val="none" w:sz="0" w:space="0" w:color="auto"/>
                                                <w:right w:val="none" w:sz="0" w:space="0" w:color="auto"/>
                                              </w:divBdr>
                                              <w:divsChild>
                                                <w:div w:id="172959351">
                                                  <w:marLeft w:val="0"/>
                                                  <w:marRight w:val="0"/>
                                                  <w:marTop w:val="0"/>
                                                  <w:marBottom w:val="0"/>
                                                  <w:divBdr>
                                                    <w:top w:val="none" w:sz="0" w:space="0" w:color="auto"/>
                                                    <w:left w:val="none" w:sz="0" w:space="0" w:color="auto"/>
                                                    <w:bottom w:val="none" w:sz="0" w:space="0" w:color="auto"/>
                                                    <w:right w:val="none" w:sz="0" w:space="0" w:color="auto"/>
                                                  </w:divBdr>
                                                  <w:divsChild>
                                                    <w:div w:id="13503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569318">
                          <w:marLeft w:val="0"/>
                          <w:marRight w:val="0"/>
                          <w:marTop w:val="0"/>
                          <w:marBottom w:val="0"/>
                          <w:divBdr>
                            <w:top w:val="none" w:sz="0" w:space="0" w:color="auto"/>
                            <w:left w:val="none" w:sz="0" w:space="0" w:color="auto"/>
                            <w:bottom w:val="none" w:sz="0" w:space="0" w:color="auto"/>
                            <w:right w:val="none" w:sz="0" w:space="0" w:color="auto"/>
                          </w:divBdr>
                          <w:divsChild>
                            <w:div w:id="1534416146">
                              <w:marLeft w:val="0"/>
                              <w:marRight w:val="0"/>
                              <w:marTop w:val="60"/>
                              <w:marBottom w:val="60"/>
                              <w:divBdr>
                                <w:top w:val="none" w:sz="0" w:space="0" w:color="auto"/>
                                <w:left w:val="none" w:sz="0" w:space="0" w:color="auto"/>
                                <w:bottom w:val="none" w:sz="0" w:space="0" w:color="auto"/>
                                <w:right w:val="none" w:sz="0" w:space="0" w:color="auto"/>
                              </w:divBdr>
                              <w:divsChild>
                                <w:div w:id="296615968">
                                  <w:marLeft w:val="0"/>
                                  <w:marRight w:val="0"/>
                                  <w:marTop w:val="0"/>
                                  <w:marBottom w:val="0"/>
                                  <w:divBdr>
                                    <w:top w:val="none" w:sz="0" w:space="0" w:color="auto"/>
                                    <w:left w:val="none" w:sz="0" w:space="0" w:color="auto"/>
                                    <w:bottom w:val="none" w:sz="0" w:space="0" w:color="auto"/>
                                    <w:right w:val="none" w:sz="0" w:space="0" w:color="auto"/>
                                  </w:divBdr>
                                  <w:divsChild>
                                    <w:div w:id="437724855">
                                      <w:marLeft w:val="0"/>
                                      <w:marRight w:val="0"/>
                                      <w:marTop w:val="0"/>
                                      <w:marBottom w:val="0"/>
                                      <w:divBdr>
                                        <w:top w:val="none" w:sz="0" w:space="0" w:color="auto"/>
                                        <w:left w:val="none" w:sz="0" w:space="0" w:color="auto"/>
                                        <w:bottom w:val="none" w:sz="0" w:space="0" w:color="auto"/>
                                        <w:right w:val="none" w:sz="0" w:space="0" w:color="auto"/>
                                      </w:divBdr>
                                      <w:divsChild>
                                        <w:div w:id="573012206">
                                          <w:marLeft w:val="0"/>
                                          <w:marRight w:val="0"/>
                                          <w:marTop w:val="0"/>
                                          <w:marBottom w:val="0"/>
                                          <w:divBdr>
                                            <w:top w:val="none" w:sz="0" w:space="0" w:color="auto"/>
                                            <w:left w:val="none" w:sz="0" w:space="0" w:color="auto"/>
                                            <w:bottom w:val="none" w:sz="0" w:space="0" w:color="auto"/>
                                            <w:right w:val="none" w:sz="0" w:space="0" w:color="auto"/>
                                          </w:divBdr>
                                        </w:div>
                                        <w:div w:id="1918009100">
                                          <w:marLeft w:val="0"/>
                                          <w:marRight w:val="0"/>
                                          <w:marTop w:val="0"/>
                                          <w:marBottom w:val="0"/>
                                          <w:divBdr>
                                            <w:top w:val="none" w:sz="0" w:space="0" w:color="auto"/>
                                            <w:left w:val="none" w:sz="0" w:space="0" w:color="auto"/>
                                            <w:bottom w:val="none" w:sz="0" w:space="0" w:color="auto"/>
                                            <w:right w:val="none" w:sz="0" w:space="0" w:color="auto"/>
                                          </w:divBdr>
                                          <w:divsChild>
                                            <w:div w:id="191177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0719">
                                      <w:marLeft w:val="0"/>
                                      <w:marRight w:val="0"/>
                                      <w:marTop w:val="0"/>
                                      <w:marBottom w:val="0"/>
                                      <w:divBdr>
                                        <w:top w:val="none" w:sz="0" w:space="0" w:color="auto"/>
                                        <w:left w:val="none" w:sz="0" w:space="0" w:color="auto"/>
                                        <w:bottom w:val="none" w:sz="0" w:space="0" w:color="auto"/>
                                        <w:right w:val="none" w:sz="0" w:space="0" w:color="auto"/>
                                      </w:divBdr>
                                      <w:divsChild>
                                        <w:div w:id="1637485087">
                                          <w:marLeft w:val="0"/>
                                          <w:marRight w:val="0"/>
                                          <w:marTop w:val="0"/>
                                          <w:marBottom w:val="0"/>
                                          <w:divBdr>
                                            <w:top w:val="none" w:sz="0" w:space="0" w:color="auto"/>
                                            <w:left w:val="none" w:sz="0" w:space="0" w:color="auto"/>
                                            <w:bottom w:val="none" w:sz="0" w:space="0" w:color="auto"/>
                                            <w:right w:val="none" w:sz="0" w:space="0" w:color="auto"/>
                                          </w:divBdr>
                                          <w:divsChild>
                                            <w:div w:id="15632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8769924">
          <w:marLeft w:val="0"/>
          <w:marRight w:val="0"/>
          <w:marTop w:val="0"/>
          <w:marBottom w:val="180"/>
          <w:divBdr>
            <w:top w:val="none" w:sz="0" w:space="0" w:color="auto"/>
            <w:left w:val="none" w:sz="0" w:space="0" w:color="auto"/>
            <w:bottom w:val="none" w:sz="0" w:space="0" w:color="auto"/>
            <w:right w:val="none" w:sz="0" w:space="0" w:color="auto"/>
          </w:divBdr>
          <w:divsChild>
            <w:div w:id="75712117">
              <w:marLeft w:val="0"/>
              <w:marRight w:val="0"/>
              <w:marTop w:val="0"/>
              <w:marBottom w:val="0"/>
              <w:divBdr>
                <w:top w:val="none" w:sz="0" w:space="0" w:color="auto"/>
                <w:left w:val="none" w:sz="0" w:space="0" w:color="auto"/>
                <w:bottom w:val="none" w:sz="0" w:space="0" w:color="auto"/>
                <w:right w:val="none" w:sz="0" w:space="0" w:color="auto"/>
              </w:divBdr>
              <w:divsChild>
                <w:div w:id="1438868650">
                  <w:marLeft w:val="0"/>
                  <w:marRight w:val="0"/>
                  <w:marTop w:val="0"/>
                  <w:marBottom w:val="0"/>
                  <w:divBdr>
                    <w:top w:val="none" w:sz="0" w:space="0" w:color="auto"/>
                    <w:left w:val="none" w:sz="0" w:space="0" w:color="auto"/>
                    <w:bottom w:val="none" w:sz="0" w:space="0" w:color="auto"/>
                    <w:right w:val="none" w:sz="0" w:space="0" w:color="auto"/>
                  </w:divBdr>
                  <w:divsChild>
                    <w:div w:id="721901269">
                      <w:marLeft w:val="0"/>
                      <w:marRight w:val="0"/>
                      <w:marTop w:val="0"/>
                      <w:marBottom w:val="0"/>
                      <w:divBdr>
                        <w:top w:val="single" w:sz="4" w:space="6" w:color="auto"/>
                        <w:left w:val="single" w:sz="4" w:space="12" w:color="auto"/>
                        <w:bottom w:val="single" w:sz="4" w:space="6" w:color="auto"/>
                        <w:right w:val="single" w:sz="4" w:space="12" w:color="auto"/>
                      </w:divBdr>
                      <w:divsChild>
                        <w:div w:id="10787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26728">
              <w:marLeft w:val="0"/>
              <w:marRight w:val="0"/>
              <w:marTop w:val="0"/>
              <w:marBottom w:val="0"/>
              <w:divBdr>
                <w:top w:val="none" w:sz="0" w:space="0" w:color="auto"/>
                <w:left w:val="none" w:sz="0" w:space="0" w:color="auto"/>
                <w:bottom w:val="none" w:sz="0" w:space="0" w:color="auto"/>
                <w:right w:val="none" w:sz="0" w:space="0" w:color="auto"/>
              </w:divBdr>
              <w:divsChild>
                <w:div w:id="1585652527">
                  <w:marLeft w:val="0"/>
                  <w:marRight w:val="0"/>
                  <w:marTop w:val="0"/>
                  <w:marBottom w:val="0"/>
                  <w:divBdr>
                    <w:top w:val="none" w:sz="0" w:space="0" w:color="auto"/>
                    <w:left w:val="none" w:sz="0" w:space="0" w:color="auto"/>
                    <w:bottom w:val="none" w:sz="0" w:space="0" w:color="auto"/>
                    <w:right w:val="none" w:sz="0" w:space="0" w:color="auto"/>
                  </w:divBdr>
                  <w:divsChild>
                    <w:div w:id="2120029635">
                      <w:marLeft w:val="0"/>
                      <w:marRight w:val="0"/>
                      <w:marTop w:val="0"/>
                      <w:marBottom w:val="0"/>
                      <w:divBdr>
                        <w:top w:val="none" w:sz="0" w:space="0" w:color="auto"/>
                        <w:left w:val="none" w:sz="0" w:space="0" w:color="auto"/>
                        <w:bottom w:val="none" w:sz="0" w:space="0" w:color="auto"/>
                        <w:right w:val="none" w:sz="0" w:space="0" w:color="auto"/>
                      </w:divBdr>
                      <w:divsChild>
                        <w:div w:id="1595435125">
                          <w:marLeft w:val="0"/>
                          <w:marRight w:val="0"/>
                          <w:marTop w:val="0"/>
                          <w:marBottom w:val="0"/>
                          <w:divBdr>
                            <w:top w:val="none" w:sz="0" w:space="0" w:color="auto"/>
                            <w:left w:val="none" w:sz="0" w:space="0" w:color="auto"/>
                            <w:bottom w:val="none" w:sz="0" w:space="0" w:color="auto"/>
                            <w:right w:val="none" w:sz="0" w:space="0" w:color="auto"/>
                          </w:divBdr>
                          <w:divsChild>
                            <w:div w:id="373386597">
                              <w:marLeft w:val="0"/>
                              <w:marRight w:val="0"/>
                              <w:marTop w:val="0"/>
                              <w:marBottom w:val="0"/>
                              <w:divBdr>
                                <w:top w:val="none" w:sz="0" w:space="0" w:color="auto"/>
                                <w:left w:val="none" w:sz="0" w:space="0" w:color="auto"/>
                                <w:bottom w:val="none" w:sz="0" w:space="0" w:color="auto"/>
                                <w:right w:val="none" w:sz="0" w:space="0" w:color="auto"/>
                              </w:divBdr>
                            </w:div>
                          </w:divsChild>
                        </w:div>
                        <w:div w:id="1169637290">
                          <w:marLeft w:val="0"/>
                          <w:marRight w:val="0"/>
                          <w:marTop w:val="0"/>
                          <w:marBottom w:val="480"/>
                          <w:divBdr>
                            <w:top w:val="none" w:sz="0" w:space="0" w:color="auto"/>
                            <w:left w:val="none" w:sz="0" w:space="0" w:color="auto"/>
                            <w:bottom w:val="none" w:sz="0" w:space="0" w:color="auto"/>
                            <w:right w:val="none" w:sz="0" w:space="0" w:color="auto"/>
                          </w:divBdr>
                          <w:divsChild>
                            <w:div w:id="745761624">
                              <w:marLeft w:val="0"/>
                              <w:marRight w:val="0"/>
                              <w:marTop w:val="0"/>
                              <w:marBottom w:val="0"/>
                              <w:divBdr>
                                <w:top w:val="none" w:sz="0" w:space="0" w:color="auto"/>
                                <w:left w:val="none" w:sz="0" w:space="0" w:color="auto"/>
                                <w:bottom w:val="none" w:sz="0" w:space="0" w:color="auto"/>
                                <w:right w:val="none" w:sz="0" w:space="0" w:color="auto"/>
                              </w:divBdr>
                              <w:divsChild>
                                <w:div w:id="62608775">
                                  <w:marLeft w:val="0"/>
                                  <w:marRight w:val="0"/>
                                  <w:marTop w:val="0"/>
                                  <w:marBottom w:val="0"/>
                                  <w:divBdr>
                                    <w:top w:val="none" w:sz="0" w:space="0" w:color="auto"/>
                                    <w:left w:val="none" w:sz="0" w:space="0" w:color="auto"/>
                                    <w:bottom w:val="none" w:sz="0" w:space="0" w:color="auto"/>
                                    <w:right w:val="none" w:sz="0" w:space="0" w:color="auto"/>
                                  </w:divBdr>
                                  <w:divsChild>
                                    <w:div w:id="173500143">
                                      <w:marLeft w:val="0"/>
                                      <w:marRight w:val="0"/>
                                      <w:marTop w:val="0"/>
                                      <w:marBottom w:val="0"/>
                                      <w:divBdr>
                                        <w:top w:val="none" w:sz="0" w:space="0" w:color="auto"/>
                                        <w:left w:val="none" w:sz="0" w:space="0" w:color="auto"/>
                                        <w:bottom w:val="none" w:sz="0" w:space="0" w:color="auto"/>
                                        <w:right w:val="none" w:sz="0" w:space="0" w:color="auto"/>
                                      </w:divBdr>
                                      <w:divsChild>
                                        <w:div w:id="913928590">
                                          <w:marLeft w:val="0"/>
                                          <w:marRight w:val="0"/>
                                          <w:marTop w:val="0"/>
                                          <w:marBottom w:val="0"/>
                                          <w:divBdr>
                                            <w:top w:val="none" w:sz="0" w:space="0" w:color="auto"/>
                                            <w:left w:val="none" w:sz="0" w:space="0" w:color="auto"/>
                                            <w:bottom w:val="none" w:sz="0" w:space="0" w:color="auto"/>
                                            <w:right w:val="none" w:sz="0" w:space="0" w:color="auto"/>
                                          </w:divBdr>
                                          <w:divsChild>
                                            <w:div w:id="1014846851">
                                              <w:marLeft w:val="0"/>
                                              <w:marRight w:val="0"/>
                                              <w:marTop w:val="0"/>
                                              <w:marBottom w:val="0"/>
                                              <w:divBdr>
                                                <w:top w:val="none" w:sz="0" w:space="0" w:color="auto"/>
                                                <w:left w:val="none" w:sz="0" w:space="0" w:color="auto"/>
                                                <w:bottom w:val="none" w:sz="0" w:space="0" w:color="auto"/>
                                                <w:right w:val="none" w:sz="0" w:space="0" w:color="auto"/>
                                              </w:divBdr>
                                              <w:divsChild>
                                                <w:div w:id="889531814">
                                                  <w:marLeft w:val="0"/>
                                                  <w:marRight w:val="0"/>
                                                  <w:marTop w:val="0"/>
                                                  <w:marBottom w:val="0"/>
                                                  <w:divBdr>
                                                    <w:top w:val="none" w:sz="0" w:space="0" w:color="auto"/>
                                                    <w:left w:val="none" w:sz="0" w:space="0" w:color="auto"/>
                                                    <w:bottom w:val="none" w:sz="0" w:space="0" w:color="auto"/>
                                                    <w:right w:val="none" w:sz="0" w:space="0" w:color="auto"/>
                                                  </w:divBdr>
                                                  <w:divsChild>
                                                    <w:div w:id="4468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3667065">
      <w:bodyDiv w:val="1"/>
      <w:marLeft w:val="0"/>
      <w:marRight w:val="0"/>
      <w:marTop w:val="0"/>
      <w:marBottom w:val="0"/>
      <w:divBdr>
        <w:top w:val="none" w:sz="0" w:space="0" w:color="auto"/>
        <w:left w:val="none" w:sz="0" w:space="0" w:color="auto"/>
        <w:bottom w:val="none" w:sz="0" w:space="0" w:color="auto"/>
        <w:right w:val="none" w:sz="0" w:space="0" w:color="auto"/>
      </w:divBdr>
      <w:divsChild>
        <w:div w:id="1741902211">
          <w:marLeft w:val="0"/>
          <w:marRight w:val="0"/>
          <w:marTop w:val="90"/>
          <w:marBottom w:val="150"/>
          <w:divBdr>
            <w:top w:val="none" w:sz="0" w:space="0" w:color="auto"/>
            <w:left w:val="none" w:sz="0" w:space="0" w:color="auto"/>
            <w:bottom w:val="none" w:sz="0" w:space="0" w:color="auto"/>
            <w:right w:val="none" w:sz="0" w:space="0" w:color="auto"/>
          </w:divBdr>
        </w:div>
        <w:div w:id="560361011">
          <w:marLeft w:val="0"/>
          <w:marRight w:val="0"/>
          <w:marTop w:val="90"/>
          <w:marBottom w:val="150"/>
          <w:divBdr>
            <w:top w:val="none" w:sz="0" w:space="0" w:color="auto"/>
            <w:left w:val="none" w:sz="0" w:space="0" w:color="auto"/>
            <w:bottom w:val="none" w:sz="0" w:space="0" w:color="auto"/>
            <w:right w:val="none" w:sz="0" w:space="0" w:color="auto"/>
          </w:divBdr>
        </w:div>
        <w:div w:id="1380781340">
          <w:marLeft w:val="0"/>
          <w:marRight w:val="0"/>
          <w:marTop w:val="90"/>
          <w:marBottom w:val="150"/>
          <w:divBdr>
            <w:top w:val="none" w:sz="0" w:space="0" w:color="auto"/>
            <w:left w:val="none" w:sz="0" w:space="0" w:color="auto"/>
            <w:bottom w:val="none" w:sz="0" w:space="0" w:color="auto"/>
            <w:right w:val="none" w:sz="0" w:space="0" w:color="auto"/>
          </w:divBdr>
        </w:div>
        <w:div w:id="1091782149">
          <w:marLeft w:val="0"/>
          <w:marRight w:val="0"/>
          <w:marTop w:val="90"/>
          <w:marBottom w:val="150"/>
          <w:divBdr>
            <w:top w:val="none" w:sz="0" w:space="0" w:color="auto"/>
            <w:left w:val="none" w:sz="0" w:space="0" w:color="auto"/>
            <w:bottom w:val="none" w:sz="0" w:space="0" w:color="auto"/>
            <w:right w:val="none" w:sz="0" w:space="0" w:color="auto"/>
          </w:divBdr>
        </w:div>
        <w:div w:id="1716466742">
          <w:marLeft w:val="0"/>
          <w:marRight w:val="0"/>
          <w:marTop w:val="90"/>
          <w:marBottom w:val="150"/>
          <w:divBdr>
            <w:top w:val="none" w:sz="0" w:space="0" w:color="auto"/>
            <w:left w:val="none" w:sz="0" w:space="0" w:color="auto"/>
            <w:bottom w:val="none" w:sz="0" w:space="0" w:color="auto"/>
            <w:right w:val="none" w:sz="0" w:space="0" w:color="auto"/>
          </w:divBdr>
        </w:div>
        <w:div w:id="2089033259">
          <w:marLeft w:val="0"/>
          <w:marRight w:val="0"/>
          <w:marTop w:val="90"/>
          <w:marBottom w:val="150"/>
          <w:divBdr>
            <w:top w:val="none" w:sz="0" w:space="0" w:color="auto"/>
            <w:left w:val="none" w:sz="0" w:space="0" w:color="auto"/>
            <w:bottom w:val="none" w:sz="0" w:space="0" w:color="auto"/>
            <w:right w:val="none" w:sz="0" w:space="0" w:color="auto"/>
          </w:divBdr>
        </w:div>
      </w:divsChild>
    </w:div>
    <w:div w:id="1213737115">
      <w:bodyDiv w:val="1"/>
      <w:marLeft w:val="0"/>
      <w:marRight w:val="0"/>
      <w:marTop w:val="0"/>
      <w:marBottom w:val="0"/>
      <w:divBdr>
        <w:top w:val="none" w:sz="0" w:space="0" w:color="auto"/>
        <w:left w:val="none" w:sz="0" w:space="0" w:color="auto"/>
        <w:bottom w:val="none" w:sz="0" w:space="0" w:color="auto"/>
        <w:right w:val="none" w:sz="0" w:space="0" w:color="auto"/>
      </w:divBdr>
    </w:div>
    <w:div w:id="1223903868">
      <w:bodyDiv w:val="1"/>
      <w:marLeft w:val="0"/>
      <w:marRight w:val="0"/>
      <w:marTop w:val="0"/>
      <w:marBottom w:val="0"/>
      <w:divBdr>
        <w:top w:val="none" w:sz="0" w:space="0" w:color="auto"/>
        <w:left w:val="none" w:sz="0" w:space="0" w:color="auto"/>
        <w:bottom w:val="none" w:sz="0" w:space="0" w:color="auto"/>
        <w:right w:val="none" w:sz="0" w:space="0" w:color="auto"/>
      </w:divBdr>
      <w:divsChild>
        <w:div w:id="534924702">
          <w:marLeft w:val="547"/>
          <w:marRight w:val="0"/>
          <w:marTop w:val="150"/>
          <w:marBottom w:val="0"/>
          <w:divBdr>
            <w:top w:val="none" w:sz="0" w:space="0" w:color="auto"/>
            <w:left w:val="none" w:sz="0" w:space="0" w:color="auto"/>
            <w:bottom w:val="none" w:sz="0" w:space="0" w:color="auto"/>
            <w:right w:val="none" w:sz="0" w:space="0" w:color="auto"/>
          </w:divBdr>
        </w:div>
        <w:div w:id="1054279679">
          <w:marLeft w:val="547"/>
          <w:marRight w:val="0"/>
          <w:marTop w:val="150"/>
          <w:marBottom w:val="0"/>
          <w:divBdr>
            <w:top w:val="none" w:sz="0" w:space="0" w:color="auto"/>
            <w:left w:val="none" w:sz="0" w:space="0" w:color="auto"/>
            <w:bottom w:val="none" w:sz="0" w:space="0" w:color="auto"/>
            <w:right w:val="none" w:sz="0" w:space="0" w:color="auto"/>
          </w:divBdr>
        </w:div>
        <w:div w:id="1522664530">
          <w:marLeft w:val="547"/>
          <w:marRight w:val="0"/>
          <w:marTop w:val="150"/>
          <w:marBottom w:val="0"/>
          <w:divBdr>
            <w:top w:val="none" w:sz="0" w:space="0" w:color="auto"/>
            <w:left w:val="none" w:sz="0" w:space="0" w:color="auto"/>
            <w:bottom w:val="none" w:sz="0" w:space="0" w:color="auto"/>
            <w:right w:val="none" w:sz="0" w:space="0" w:color="auto"/>
          </w:divBdr>
        </w:div>
        <w:div w:id="217909678">
          <w:marLeft w:val="547"/>
          <w:marRight w:val="0"/>
          <w:marTop w:val="150"/>
          <w:marBottom w:val="0"/>
          <w:divBdr>
            <w:top w:val="none" w:sz="0" w:space="0" w:color="auto"/>
            <w:left w:val="none" w:sz="0" w:space="0" w:color="auto"/>
            <w:bottom w:val="none" w:sz="0" w:space="0" w:color="auto"/>
            <w:right w:val="none" w:sz="0" w:space="0" w:color="auto"/>
          </w:divBdr>
        </w:div>
        <w:div w:id="103237502">
          <w:marLeft w:val="547"/>
          <w:marRight w:val="0"/>
          <w:marTop w:val="150"/>
          <w:marBottom w:val="0"/>
          <w:divBdr>
            <w:top w:val="none" w:sz="0" w:space="0" w:color="auto"/>
            <w:left w:val="none" w:sz="0" w:space="0" w:color="auto"/>
            <w:bottom w:val="none" w:sz="0" w:space="0" w:color="auto"/>
            <w:right w:val="none" w:sz="0" w:space="0" w:color="auto"/>
          </w:divBdr>
        </w:div>
      </w:divsChild>
    </w:div>
    <w:div w:id="1234124925">
      <w:bodyDiv w:val="1"/>
      <w:marLeft w:val="0"/>
      <w:marRight w:val="0"/>
      <w:marTop w:val="0"/>
      <w:marBottom w:val="0"/>
      <w:divBdr>
        <w:top w:val="none" w:sz="0" w:space="0" w:color="auto"/>
        <w:left w:val="none" w:sz="0" w:space="0" w:color="auto"/>
        <w:bottom w:val="none" w:sz="0" w:space="0" w:color="auto"/>
        <w:right w:val="none" w:sz="0" w:space="0" w:color="auto"/>
      </w:divBdr>
    </w:div>
    <w:div w:id="1236234600">
      <w:bodyDiv w:val="1"/>
      <w:marLeft w:val="0"/>
      <w:marRight w:val="0"/>
      <w:marTop w:val="0"/>
      <w:marBottom w:val="0"/>
      <w:divBdr>
        <w:top w:val="none" w:sz="0" w:space="0" w:color="auto"/>
        <w:left w:val="none" w:sz="0" w:space="0" w:color="auto"/>
        <w:bottom w:val="none" w:sz="0" w:space="0" w:color="auto"/>
        <w:right w:val="none" w:sz="0" w:space="0" w:color="auto"/>
      </w:divBdr>
    </w:div>
    <w:div w:id="1263220905">
      <w:bodyDiv w:val="1"/>
      <w:marLeft w:val="0"/>
      <w:marRight w:val="0"/>
      <w:marTop w:val="0"/>
      <w:marBottom w:val="0"/>
      <w:divBdr>
        <w:top w:val="none" w:sz="0" w:space="0" w:color="auto"/>
        <w:left w:val="none" w:sz="0" w:space="0" w:color="auto"/>
        <w:bottom w:val="none" w:sz="0" w:space="0" w:color="auto"/>
        <w:right w:val="none" w:sz="0" w:space="0" w:color="auto"/>
      </w:divBdr>
      <w:divsChild>
        <w:div w:id="343022476">
          <w:marLeft w:val="446"/>
          <w:marRight w:val="0"/>
          <w:marTop w:val="0"/>
          <w:marBottom w:val="0"/>
          <w:divBdr>
            <w:top w:val="none" w:sz="0" w:space="0" w:color="auto"/>
            <w:left w:val="none" w:sz="0" w:space="0" w:color="auto"/>
            <w:bottom w:val="none" w:sz="0" w:space="0" w:color="auto"/>
            <w:right w:val="none" w:sz="0" w:space="0" w:color="auto"/>
          </w:divBdr>
        </w:div>
        <w:div w:id="1564558823">
          <w:marLeft w:val="446"/>
          <w:marRight w:val="0"/>
          <w:marTop w:val="0"/>
          <w:marBottom w:val="0"/>
          <w:divBdr>
            <w:top w:val="none" w:sz="0" w:space="0" w:color="auto"/>
            <w:left w:val="none" w:sz="0" w:space="0" w:color="auto"/>
            <w:bottom w:val="none" w:sz="0" w:space="0" w:color="auto"/>
            <w:right w:val="none" w:sz="0" w:space="0" w:color="auto"/>
          </w:divBdr>
        </w:div>
      </w:divsChild>
    </w:div>
    <w:div w:id="1309507090">
      <w:bodyDiv w:val="1"/>
      <w:marLeft w:val="0"/>
      <w:marRight w:val="0"/>
      <w:marTop w:val="0"/>
      <w:marBottom w:val="0"/>
      <w:divBdr>
        <w:top w:val="none" w:sz="0" w:space="0" w:color="auto"/>
        <w:left w:val="none" w:sz="0" w:space="0" w:color="auto"/>
        <w:bottom w:val="none" w:sz="0" w:space="0" w:color="auto"/>
        <w:right w:val="none" w:sz="0" w:space="0" w:color="auto"/>
      </w:divBdr>
    </w:div>
    <w:div w:id="1311446483">
      <w:bodyDiv w:val="1"/>
      <w:marLeft w:val="0"/>
      <w:marRight w:val="0"/>
      <w:marTop w:val="0"/>
      <w:marBottom w:val="0"/>
      <w:divBdr>
        <w:top w:val="none" w:sz="0" w:space="0" w:color="auto"/>
        <w:left w:val="none" w:sz="0" w:space="0" w:color="auto"/>
        <w:bottom w:val="none" w:sz="0" w:space="0" w:color="auto"/>
        <w:right w:val="none" w:sz="0" w:space="0" w:color="auto"/>
      </w:divBdr>
      <w:divsChild>
        <w:div w:id="1550192560">
          <w:marLeft w:val="374"/>
          <w:marRight w:val="0"/>
          <w:marTop w:val="200"/>
          <w:marBottom w:val="360"/>
          <w:divBdr>
            <w:top w:val="none" w:sz="0" w:space="0" w:color="auto"/>
            <w:left w:val="none" w:sz="0" w:space="0" w:color="auto"/>
            <w:bottom w:val="none" w:sz="0" w:space="0" w:color="auto"/>
            <w:right w:val="none" w:sz="0" w:space="0" w:color="auto"/>
          </w:divBdr>
        </w:div>
        <w:div w:id="919287871">
          <w:marLeft w:val="374"/>
          <w:marRight w:val="0"/>
          <w:marTop w:val="200"/>
          <w:marBottom w:val="360"/>
          <w:divBdr>
            <w:top w:val="none" w:sz="0" w:space="0" w:color="auto"/>
            <w:left w:val="none" w:sz="0" w:space="0" w:color="auto"/>
            <w:bottom w:val="none" w:sz="0" w:space="0" w:color="auto"/>
            <w:right w:val="none" w:sz="0" w:space="0" w:color="auto"/>
          </w:divBdr>
        </w:div>
        <w:div w:id="1009134526">
          <w:marLeft w:val="360"/>
          <w:marRight w:val="0"/>
          <w:marTop w:val="200"/>
          <w:marBottom w:val="0"/>
          <w:divBdr>
            <w:top w:val="none" w:sz="0" w:space="0" w:color="auto"/>
            <w:left w:val="none" w:sz="0" w:space="0" w:color="auto"/>
            <w:bottom w:val="none" w:sz="0" w:space="0" w:color="auto"/>
            <w:right w:val="none" w:sz="0" w:space="0" w:color="auto"/>
          </w:divBdr>
        </w:div>
        <w:div w:id="966350330">
          <w:marLeft w:val="1080"/>
          <w:marRight w:val="0"/>
          <w:marTop w:val="100"/>
          <w:marBottom w:val="0"/>
          <w:divBdr>
            <w:top w:val="none" w:sz="0" w:space="0" w:color="auto"/>
            <w:left w:val="none" w:sz="0" w:space="0" w:color="auto"/>
            <w:bottom w:val="none" w:sz="0" w:space="0" w:color="auto"/>
            <w:right w:val="none" w:sz="0" w:space="0" w:color="auto"/>
          </w:divBdr>
        </w:div>
        <w:div w:id="336154569">
          <w:marLeft w:val="1080"/>
          <w:marRight w:val="0"/>
          <w:marTop w:val="100"/>
          <w:marBottom w:val="0"/>
          <w:divBdr>
            <w:top w:val="none" w:sz="0" w:space="0" w:color="auto"/>
            <w:left w:val="none" w:sz="0" w:space="0" w:color="auto"/>
            <w:bottom w:val="none" w:sz="0" w:space="0" w:color="auto"/>
            <w:right w:val="none" w:sz="0" w:space="0" w:color="auto"/>
          </w:divBdr>
        </w:div>
        <w:div w:id="1300382790">
          <w:marLeft w:val="1080"/>
          <w:marRight w:val="0"/>
          <w:marTop w:val="100"/>
          <w:marBottom w:val="0"/>
          <w:divBdr>
            <w:top w:val="none" w:sz="0" w:space="0" w:color="auto"/>
            <w:left w:val="none" w:sz="0" w:space="0" w:color="auto"/>
            <w:bottom w:val="none" w:sz="0" w:space="0" w:color="auto"/>
            <w:right w:val="none" w:sz="0" w:space="0" w:color="auto"/>
          </w:divBdr>
        </w:div>
      </w:divsChild>
    </w:div>
    <w:div w:id="1333292128">
      <w:bodyDiv w:val="1"/>
      <w:marLeft w:val="0"/>
      <w:marRight w:val="0"/>
      <w:marTop w:val="0"/>
      <w:marBottom w:val="0"/>
      <w:divBdr>
        <w:top w:val="none" w:sz="0" w:space="0" w:color="auto"/>
        <w:left w:val="none" w:sz="0" w:space="0" w:color="auto"/>
        <w:bottom w:val="none" w:sz="0" w:space="0" w:color="auto"/>
        <w:right w:val="none" w:sz="0" w:space="0" w:color="auto"/>
      </w:divBdr>
      <w:divsChild>
        <w:div w:id="1022896710">
          <w:marLeft w:val="288"/>
          <w:marRight w:val="0"/>
          <w:marTop w:val="0"/>
          <w:marBottom w:val="253"/>
          <w:divBdr>
            <w:top w:val="none" w:sz="0" w:space="0" w:color="auto"/>
            <w:left w:val="none" w:sz="0" w:space="0" w:color="auto"/>
            <w:bottom w:val="none" w:sz="0" w:space="0" w:color="auto"/>
            <w:right w:val="none" w:sz="0" w:space="0" w:color="auto"/>
          </w:divBdr>
        </w:div>
      </w:divsChild>
    </w:div>
    <w:div w:id="1347366203">
      <w:bodyDiv w:val="1"/>
      <w:marLeft w:val="0"/>
      <w:marRight w:val="0"/>
      <w:marTop w:val="0"/>
      <w:marBottom w:val="0"/>
      <w:divBdr>
        <w:top w:val="none" w:sz="0" w:space="0" w:color="auto"/>
        <w:left w:val="none" w:sz="0" w:space="0" w:color="auto"/>
        <w:bottom w:val="none" w:sz="0" w:space="0" w:color="auto"/>
        <w:right w:val="none" w:sz="0" w:space="0" w:color="auto"/>
      </w:divBdr>
      <w:divsChild>
        <w:div w:id="1175346278">
          <w:marLeft w:val="0"/>
          <w:marRight w:val="0"/>
          <w:marTop w:val="0"/>
          <w:marBottom w:val="0"/>
          <w:divBdr>
            <w:top w:val="none" w:sz="0" w:space="0" w:color="auto"/>
            <w:left w:val="none" w:sz="0" w:space="0" w:color="auto"/>
            <w:bottom w:val="none" w:sz="0" w:space="0" w:color="auto"/>
            <w:right w:val="none" w:sz="0" w:space="0" w:color="auto"/>
          </w:divBdr>
        </w:div>
      </w:divsChild>
    </w:div>
    <w:div w:id="1364135151">
      <w:bodyDiv w:val="1"/>
      <w:marLeft w:val="0"/>
      <w:marRight w:val="0"/>
      <w:marTop w:val="0"/>
      <w:marBottom w:val="0"/>
      <w:divBdr>
        <w:top w:val="none" w:sz="0" w:space="0" w:color="auto"/>
        <w:left w:val="none" w:sz="0" w:space="0" w:color="auto"/>
        <w:bottom w:val="none" w:sz="0" w:space="0" w:color="auto"/>
        <w:right w:val="none" w:sz="0" w:space="0" w:color="auto"/>
      </w:divBdr>
      <w:divsChild>
        <w:div w:id="539589408">
          <w:marLeft w:val="0"/>
          <w:marRight w:val="0"/>
          <w:marTop w:val="90"/>
          <w:marBottom w:val="150"/>
          <w:divBdr>
            <w:top w:val="none" w:sz="0" w:space="0" w:color="auto"/>
            <w:left w:val="none" w:sz="0" w:space="0" w:color="auto"/>
            <w:bottom w:val="none" w:sz="0" w:space="0" w:color="auto"/>
            <w:right w:val="none" w:sz="0" w:space="0" w:color="auto"/>
          </w:divBdr>
        </w:div>
        <w:div w:id="1306397229">
          <w:marLeft w:val="0"/>
          <w:marRight w:val="0"/>
          <w:marTop w:val="90"/>
          <w:marBottom w:val="150"/>
          <w:divBdr>
            <w:top w:val="none" w:sz="0" w:space="0" w:color="auto"/>
            <w:left w:val="none" w:sz="0" w:space="0" w:color="auto"/>
            <w:bottom w:val="none" w:sz="0" w:space="0" w:color="auto"/>
            <w:right w:val="none" w:sz="0" w:space="0" w:color="auto"/>
          </w:divBdr>
        </w:div>
        <w:div w:id="343096748">
          <w:marLeft w:val="0"/>
          <w:marRight w:val="0"/>
          <w:marTop w:val="90"/>
          <w:marBottom w:val="150"/>
          <w:divBdr>
            <w:top w:val="none" w:sz="0" w:space="0" w:color="auto"/>
            <w:left w:val="none" w:sz="0" w:space="0" w:color="auto"/>
            <w:bottom w:val="none" w:sz="0" w:space="0" w:color="auto"/>
            <w:right w:val="none" w:sz="0" w:space="0" w:color="auto"/>
          </w:divBdr>
        </w:div>
        <w:div w:id="476151199">
          <w:marLeft w:val="0"/>
          <w:marRight w:val="0"/>
          <w:marTop w:val="90"/>
          <w:marBottom w:val="150"/>
          <w:divBdr>
            <w:top w:val="none" w:sz="0" w:space="0" w:color="auto"/>
            <w:left w:val="none" w:sz="0" w:space="0" w:color="auto"/>
            <w:bottom w:val="none" w:sz="0" w:space="0" w:color="auto"/>
            <w:right w:val="none" w:sz="0" w:space="0" w:color="auto"/>
          </w:divBdr>
        </w:div>
        <w:div w:id="1538662546">
          <w:marLeft w:val="0"/>
          <w:marRight w:val="0"/>
          <w:marTop w:val="90"/>
          <w:marBottom w:val="150"/>
          <w:divBdr>
            <w:top w:val="none" w:sz="0" w:space="0" w:color="auto"/>
            <w:left w:val="none" w:sz="0" w:space="0" w:color="auto"/>
            <w:bottom w:val="none" w:sz="0" w:space="0" w:color="auto"/>
            <w:right w:val="none" w:sz="0" w:space="0" w:color="auto"/>
          </w:divBdr>
        </w:div>
        <w:div w:id="160774517">
          <w:marLeft w:val="0"/>
          <w:marRight w:val="0"/>
          <w:marTop w:val="90"/>
          <w:marBottom w:val="150"/>
          <w:divBdr>
            <w:top w:val="none" w:sz="0" w:space="0" w:color="auto"/>
            <w:left w:val="none" w:sz="0" w:space="0" w:color="auto"/>
            <w:bottom w:val="none" w:sz="0" w:space="0" w:color="auto"/>
            <w:right w:val="none" w:sz="0" w:space="0" w:color="auto"/>
          </w:divBdr>
        </w:div>
        <w:div w:id="1362852937">
          <w:marLeft w:val="0"/>
          <w:marRight w:val="0"/>
          <w:marTop w:val="90"/>
          <w:marBottom w:val="150"/>
          <w:divBdr>
            <w:top w:val="none" w:sz="0" w:space="0" w:color="auto"/>
            <w:left w:val="none" w:sz="0" w:space="0" w:color="auto"/>
            <w:bottom w:val="none" w:sz="0" w:space="0" w:color="auto"/>
            <w:right w:val="none" w:sz="0" w:space="0" w:color="auto"/>
          </w:divBdr>
        </w:div>
        <w:div w:id="872809640">
          <w:marLeft w:val="0"/>
          <w:marRight w:val="0"/>
          <w:marTop w:val="90"/>
          <w:marBottom w:val="150"/>
          <w:divBdr>
            <w:top w:val="none" w:sz="0" w:space="0" w:color="auto"/>
            <w:left w:val="none" w:sz="0" w:space="0" w:color="auto"/>
            <w:bottom w:val="none" w:sz="0" w:space="0" w:color="auto"/>
            <w:right w:val="none" w:sz="0" w:space="0" w:color="auto"/>
          </w:divBdr>
        </w:div>
        <w:div w:id="959147088">
          <w:marLeft w:val="0"/>
          <w:marRight w:val="0"/>
          <w:marTop w:val="90"/>
          <w:marBottom w:val="150"/>
          <w:divBdr>
            <w:top w:val="none" w:sz="0" w:space="0" w:color="auto"/>
            <w:left w:val="none" w:sz="0" w:space="0" w:color="auto"/>
            <w:bottom w:val="none" w:sz="0" w:space="0" w:color="auto"/>
            <w:right w:val="none" w:sz="0" w:space="0" w:color="auto"/>
          </w:divBdr>
        </w:div>
        <w:div w:id="1354460274">
          <w:marLeft w:val="0"/>
          <w:marRight w:val="0"/>
          <w:marTop w:val="90"/>
          <w:marBottom w:val="150"/>
          <w:divBdr>
            <w:top w:val="none" w:sz="0" w:space="0" w:color="auto"/>
            <w:left w:val="none" w:sz="0" w:space="0" w:color="auto"/>
            <w:bottom w:val="none" w:sz="0" w:space="0" w:color="auto"/>
            <w:right w:val="none" w:sz="0" w:space="0" w:color="auto"/>
          </w:divBdr>
        </w:div>
        <w:div w:id="1835560712">
          <w:marLeft w:val="0"/>
          <w:marRight w:val="0"/>
          <w:marTop w:val="90"/>
          <w:marBottom w:val="150"/>
          <w:divBdr>
            <w:top w:val="none" w:sz="0" w:space="0" w:color="auto"/>
            <w:left w:val="none" w:sz="0" w:space="0" w:color="auto"/>
            <w:bottom w:val="none" w:sz="0" w:space="0" w:color="auto"/>
            <w:right w:val="none" w:sz="0" w:space="0" w:color="auto"/>
          </w:divBdr>
        </w:div>
        <w:div w:id="617222819">
          <w:marLeft w:val="0"/>
          <w:marRight w:val="0"/>
          <w:marTop w:val="90"/>
          <w:marBottom w:val="150"/>
          <w:divBdr>
            <w:top w:val="none" w:sz="0" w:space="0" w:color="auto"/>
            <w:left w:val="none" w:sz="0" w:space="0" w:color="auto"/>
            <w:bottom w:val="none" w:sz="0" w:space="0" w:color="auto"/>
            <w:right w:val="none" w:sz="0" w:space="0" w:color="auto"/>
          </w:divBdr>
        </w:div>
      </w:divsChild>
    </w:div>
    <w:div w:id="1421826906">
      <w:bodyDiv w:val="1"/>
      <w:marLeft w:val="0"/>
      <w:marRight w:val="0"/>
      <w:marTop w:val="0"/>
      <w:marBottom w:val="0"/>
      <w:divBdr>
        <w:top w:val="none" w:sz="0" w:space="0" w:color="auto"/>
        <w:left w:val="none" w:sz="0" w:space="0" w:color="auto"/>
        <w:bottom w:val="none" w:sz="0" w:space="0" w:color="auto"/>
        <w:right w:val="none" w:sz="0" w:space="0" w:color="auto"/>
      </w:divBdr>
      <w:divsChild>
        <w:div w:id="512956777">
          <w:marLeft w:val="0"/>
          <w:marRight w:val="0"/>
          <w:marTop w:val="90"/>
          <w:marBottom w:val="150"/>
          <w:divBdr>
            <w:top w:val="none" w:sz="0" w:space="0" w:color="auto"/>
            <w:left w:val="none" w:sz="0" w:space="0" w:color="auto"/>
            <w:bottom w:val="none" w:sz="0" w:space="0" w:color="auto"/>
            <w:right w:val="none" w:sz="0" w:space="0" w:color="auto"/>
          </w:divBdr>
        </w:div>
        <w:div w:id="1646467810">
          <w:marLeft w:val="0"/>
          <w:marRight w:val="0"/>
          <w:marTop w:val="90"/>
          <w:marBottom w:val="150"/>
          <w:divBdr>
            <w:top w:val="none" w:sz="0" w:space="0" w:color="auto"/>
            <w:left w:val="none" w:sz="0" w:space="0" w:color="auto"/>
            <w:bottom w:val="none" w:sz="0" w:space="0" w:color="auto"/>
            <w:right w:val="none" w:sz="0" w:space="0" w:color="auto"/>
          </w:divBdr>
        </w:div>
      </w:divsChild>
    </w:div>
    <w:div w:id="1453865301">
      <w:bodyDiv w:val="1"/>
      <w:marLeft w:val="0"/>
      <w:marRight w:val="0"/>
      <w:marTop w:val="0"/>
      <w:marBottom w:val="0"/>
      <w:divBdr>
        <w:top w:val="none" w:sz="0" w:space="0" w:color="auto"/>
        <w:left w:val="none" w:sz="0" w:space="0" w:color="auto"/>
        <w:bottom w:val="none" w:sz="0" w:space="0" w:color="auto"/>
        <w:right w:val="none" w:sz="0" w:space="0" w:color="auto"/>
      </w:divBdr>
      <w:divsChild>
        <w:div w:id="97877698">
          <w:marLeft w:val="446"/>
          <w:marRight w:val="0"/>
          <w:marTop w:val="0"/>
          <w:marBottom w:val="240"/>
          <w:divBdr>
            <w:top w:val="none" w:sz="0" w:space="0" w:color="auto"/>
            <w:left w:val="none" w:sz="0" w:space="0" w:color="auto"/>
            <w:bottom w:val="none" w:sz="0" w:space="0" w:color="auto"/>
            <w:right w:val="none" w:sz="0" w:space="0" w:color="auto"/>
          </w:divBdr>
        </w:div>
        <w:div w:id="669334425">
          <w:marLeft w:val="446"/>
          <w:marRight w:val="0"/>
          <w:marTop w:val="0"/>
          <w:marBottom w:val="240"/>
          <w:divBdr>
            <w:top w:val="none" w:sz="0" w:space="0" w:color="auto"/>
            <w:left w:val="none" w:sz="0" w:space="0" w:color="auto"/>
            <w:bottom w:val="none" w:sz="0" w:space="0" w:color="auto"/>
            <w:right w:val="none" w:sz="0" w:space="0" w:color="auto"/>
          </w:divBdr>
        </w:div>
        <w:div w:id="1950500374">
          <w:marLeft w:val="446"/>
          <w:marRight w:val="0"/>
          <w:marTop w:val="0"/>
          <w:marBottom w:val="240"/>
          <w:divBdr>
            <w:top w:val="none" w:sz="0" w:space="0" w:color="auto"/>
            <w:left w:val="none" w:sz="0" w:space="0" w:color="auto"/>
            <w:bottom w:val="none" w:sz="0" w:space="0" w:color="auto"/>
            <w:right w:val="none" w:sz="0" w:space="0" w:color="auto"/>
          </w:divBdr>
        </w:div>
        <w:div w:id="287663851">
          <w:marLeft w:val="446"/>
          <w:marRight w:val="0"/>
          <w:marTop w:val="0"/>
          <w:marBottom w:val="240"/>
          <w:divBdr>
            <w:top w:val="none" w:sz="0" w:space="0" w:color="auto"/>
            <w:left w:val="none" w:sz="0" w:space="0" w:color="auto"/>
            <w:bottom w:val="none" w:sz="0" w:space="0" w:color="auto"/>
            <w:right w:val="none" w:sz="0" w:space="0" w:color="auto"/>
          </w:divBdr>
        </w:div>
        <w:div w:id="801574805">
          <w:marLeft w:val="446"/>
          <w:marRight w:val="0"/>
          <w:marTop w:val="0"/>
          <w:marBottom w:val="240"/>
          <w:divBdr>
            <w:top w:val="none" w:sz="0" w:space="0" w:color="auto"/>
            <w:left w:val="none" w:sz="0" w:space="0" w:color="auto"/>
            <w:bottom w:val="none" w:sz="0" w:space="0" w:color="auto"/>
            <w:right w:val="none" w:sz="0" w:space="0" w:color="auto"/>
          </w:divBdr>
        </w:div>
      </w:divsChild>
    </w:div>
    <w:div w:id="1502235203">
      <w:bodyDiv w:val="1"/>
      <w:marLeft w:val="0"/>
      <w:marRight w:val="0"/>
      <w:marTop w:val="0"/>
      <w:marBottom w:val="0"/>
      <w:divBdr>
        <w:top w:val="none" w:sz="0" w:space="0" w:color="auto"/>
        <w:left w:val="none" w:sz="0" w:space="0" w:color="auto"/>
        <w:bottom w:val="none" w:sz="0" w:space="0" w:color="auto"/>
        <w:right w:val="none" w:sz="0" w:space="0" w:color="auto"/>
      </w:divBdr>
    </w:div>
    <w:div w:id="1550605349">
      <w:bodyDiv w:val="1"/>
      <w:marLeft w:val="0"/>
      <w:marRight w:val="0"/>
      <w:marTop w:val="0"/>
      <w:marBottom w:val="0"/>
      <w:divBdr>
        <w:top w:val="none" w:sz="0" w:space="0" w:color="auto"/>
        <w:left w:val="none" w:sz="0" w:space="0" w:color="auto"/>
        <w:bottom w:val="none" w:sz="0" w:space="0" w:color="auto"/>
        <w:right w:val="none" w:sz="0" w:space="0" w:color="auto"/>
      </w:divBdr>
      <w:divsChild>
        <w:div w:id="590434590">
          <w:marLeft w:val="0"/>
          <w:marRight w:val="0"/>
          <w:marTop w:val="90"/>
          <w:marBottom w:val="150"/>
          <w:divBdr>
            <w:top w:val="none" w:sz="0" w:space="0" w:color="auto"/>
            <w:left w:val="none" w:sz="0" w:space="0" w:color="auto"/>
            <w:bottom w:val="none" w:sz="0" w:space="0" w:color="auto"/>
            <w:right w:val="none" w:sz="0" w:space="0" w:color="auto"/>
          </w:divBdr>
        </w:div>
        <w:div w:id="4673643">
          <w:marLeft w:val="0"/>
          <w:marRight w:val="0"/>
          <w:marTop w:val="90"/>
          <w:marBottom w:val="150"/>
          <w:divBdr>
            <w:top w:val="none" w:sz="0" w:space="0" w:color="auto"/>
            <w:left w:val="none" w:sz="0" w:space="0" w:color="auto"/>
            <w:bottom w:val="none" w:sz="0" w:space="0" w:color="auto"/>
            <w:right w:val="none" w:sz="0" w:space="0" w:color="auto"/>
          </w:divBdr>
        </w:div>
        <w:div w:id="676230461">
          <w:marLeft w:val="0"/>
          <w:marRight w:val="0"/>
          <w:marTop w:val="90"/>
          <w:marBottom w:val="150"/>
          <w:divBdr>
            <w:top w:val="none" w:sz="0" w:space="0" w:color="auto"/>
            <w:left w:val="none" w:sz="0" w:space="0" w:color="auto"/>
            <w:bottom w:val="none" w:sz="0" w:space="0" w:color="auto"/>
            <w:right w:val="none" w:sz="0" w:space="0" w:color="auto"/>
          </w:divBdr>
        </w:div>
        <w:div w:id="1903171661">
          <w:marLeft w:val="0"/>
          <w:marRight w:val="0"/>
          <w:marTop w:val="90"/>
          <w:marBottom w:val="150"/>
          <w:divBdr>
            <w:top w:val="none" w:sz="0" w:space="0" w:color="auto"/>
            <w:left w:val="none" w:sz="0" w:space="0" w:color="auto"/>
            <w:bottom w:val="none" w:sz="0" w:space="0" w:color="auto"/>
            <w:right w:val="none" w:sz="0" w:space="0" w:color="auto"/>
          </w:divBdr>
        </w:div>
        <w:div w:id="1309747597">
          <w:marLeft w:val="0"/>
          <w:marRight w:val="0"/>
          <w:marTop w:val="90"/>
          <w:marBottom w:val="150"/>
          <w:divBdr>
            <w:top w:val="none" w:sz="0" w:space="0" w:color="auto"/>
            <w:left w:val="none" w:sz="0" w:space="0" w:color="auto"/>
            <w:bottom w:val="none" w:sz="0" w:space="0" w:color="auto"/>
            <w:right w:val="none" w:sz="0" w:space="0" w:color="auto"/>
          </w:divBdr>
        </w:div>
        <w:div w:id="2055618033">
          <w:marLeft w:val="0"/>
          <w:marRight w:val="0"/>
          <w:marTop w:val="90"/>
          <w:marBottom w:val="150"/>
          <w:divBdr>
            <w:top w:val="none" w:sz="0" w:space="0" w:color="auto"/>
            <w:left w:val="none" w:sz="0" w:space="0" w:color="auto"/>
            <w:bottom w:val="none" w:sz="0" w:space="0" w:color="auto"/>
            <w:right w:val="none" w:sz="0" w:space="0" w:color="auto"/>
          </w:divBdr>
        </w:div>
      </w:divsChild>
    </w:div>
    <w:div w:id="1553613384">
      <w:bodyDiv w:val="1"/>
      <w:marLeft w:val="0"/>
      <w:marRight w:val="0"/>
      <w:marTop w:val="0"/>
      <w:marBottom w:val="0"/>
      <w:divBdr>
        <w:top w:val="none" w:sz="0" w:space="0" w:color="auto"/>
        <w:left w:val="none" w:sz="0" w:space="0" w:color="auto"/>
        <w:bottom w:val="none" w:sz="0" w:space="0" w:color="auto"/>
        <w:right w:val="none" w:sz="0" w:space="0" w:color="auto"/>
      </w:divBdr>
    </w:div>
    <w:div w:id="1560821415">
      <w:bodyDiv w:val="1"/>
      <w:marLeft w:val="0"/>
      <w:marRight w:val="0"/>
      <w:marTop w:val="0"/>
      <w:marBottom w:val="0"/>
      <w:divBdr>
        <w:top w:val="none" w:sz="0" w:space="0" w:color="auto"/>
        <w:left w:val="none" w:sz="0" w:space="0" w:color="auto"/>
        <w:bottom w:val="none" w:sz="0" w:space="0" w:color="auto"/>
        <w:right w:val="none" w:sz="0" w:space="0" w:color="auto"/>
      </w:divBdr>
      <w:divsChild>
        <w:div w:id="399712614">
          <w:marLeft w:val="0"/>
          <w:marRight w:val="0"/>
          <w:marTop w:val="90"/>
          <w:marBottom w:val="150"/>
          <w:divBdr>
            <w:top w:val="none" w:sz="0" w:space="0" w:color="auto"/>
            <w:left w:val="none" w:sz="0" w:space="0" w:color="auto"/>
            <w:bottom w:val="none" w:sz="0" w:space="0" w:color="auto"/>
            <w:right w:val="none" w:sz="0" w:space="0" w:color="auto"/>
          </w:divBdr>
        </w:div>
        <w:div w:id="1232816845">
          <w:marLeft w:val="0"/>
          <w:marRight w:val="0"/>
          <w:marTop w:val="90"/>
          <w:marBottom w:val="150"/>
          <w:divBdr>
            <w:top w:val="none" w:sz="0" w:space="0" w:color="auto"/>
            <w:left w:val="none" w:sz="0" w:space="0" w:color="auto"/>
            <w:bottom w:val="none" w:sz="0" w:space="0" w:color="auto"/>
            <w:right w:val="none" w:sz="0" w:space="0" w:color="auto"/>
          </w:divBdr>
        </w:div>
        <w:div w:id="1046024871">
          <w:marLeft w:val="0"/>
          <w:marRight w:val="0"/>
          <w:marTop w:val="90"/>
          <w:marBottom w:val="150"/>
          <w:divBdr>
            <w:top w:val="none" w:sz="0" w:space="0" w:color="auto"/>
            <w:left w:val="none" w:sz="0" w:space="0" w:color="auto"/>
            <w:bottom w:val="none" w:sz="0" w:space="0" w:color="auto"/>
            <w:right w:val="none" w:sz="0" w:space="0" w:color="auto"/>
          </w:divBdr>
        </w:div>
      </w:divsChild>
    </w:div>
    <w:div w:id="1576822466">
      <w:bodyDiv w:val="1"/>
      <w:marLeft w:val="0"/>
      <w:marRight w:val="0"/>
      <w:marTop w:val="0"/>
      <w:marBottom w:val="0"/>
      <w:divBdr>
        <w:top w:val="none" w:sz="0" w:space="0" w:color="auto"/>
        <w:left w:val="none" w:sz="0" w:space="0" w:color="auto"/>
        <w:bottom w:val="none" w:sz="0" w:space="0" w:color="auto"/>
        <w:right w:val="none" w:sz="0" w:space="0" w:color="auto"/>
      </w:divBdr>
      <w:divsChild>
        <w:div w:id="172004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3690258">
          <w:marLeft w:val="0"/>
          <w:marRight w:val="0"/>
          <w:marTop w:val="0"/>
          <w:marBottom w:val="0"/>
          <w:divBdr>
            <w:top w:val="none" w:sz="0" w:space="0" w:color="auto"/>
            <w:left w:val="none" w:sz="0" w:space="0" w:color="auto"/>
            <w:bottom w:val="none" w:sz="0" w:space="0" w:color="auto"/>
            <w:right w:val="none" w:sz="0" w:space="0" w:color="auto"/>
          </w:divBdr>
        </w:div>
      </w:divsChild>
    </w:div>
    <w:div w:id="1596666061">
      <w:bodyDiv w:val="1"/>
      <w:marLeft w:val="0"/>
      <w:marRight w:val="0"/>
      <w:marTop w:val="0"/>
      <w:marBottom w:val="0"/>
      <w:divBdr>
        <w:top w:val="none" w:sz="0" w:space="0" w:color="auto"/>
        <w:left w:val="none" w:sz="0" w:space="0" w:color="auto"/>
        <w:bottom w:val="none" w:sz="0" w:space="0" w:color="auto"/>
        <w:right w:val="none" w:sz="0" w:space="0" w:color="auto"/>
      </w:divBdr>
      <w:divsChild>
        <w:div w:id="654918960">
          <w:marLeft w:val="0"/>
          <w:marRight w:val="0"/>
          <w:marTop w:val="90"/>
          <w:marBottom w:val="150"/>
          <w:divBdr>
            <w:top w:val="none" w:sz="0" w:space="0" w:color="auto"/>
            <w:left w:val="none" w:sz="0" w:space="0" w:color="auto"/>
            <w:bottom w:val="none" w:sz="0" w:space="0" w:color="auto"/>
            <w:right w:val="none" w:sz="0" w:space="0" w:color="auto"/>
          </w:divBdr>
        </w:div>
      </w:divsChild>
    </w:div>
    <w:div w:id="1602644313">
      <w:bodyDiv w:val="1"/>
      <w:marLeft w:val="0"/>
      <w:marRight w:val="0"/>
      <w:marTop w:val="0"/>
      <w:marBottom w:val="0"/>
      <w:divBdr>
        <w:top w:val="none" w:sz="0" w:space="0" w:color="auto"/>
        <w:left w:val="none" w:sz="0" w:space="0" w:color="auto"/>
        <w:bottom w:val="none" w:sz="0" w:space="0" w:color="auto"/>
        <w:right w:val="none" w:sz="0" w:space="0" w:color="auto"/>
      </w:divBdr>
    </w:div>
    <w:div w:id="1654408412">
      <w:bodyDiv w:val="1"/>
      <w:marLeft w:val="0"/>
      <w:marRight w:val="0"/>
      <w:marTop w:val="0"/>
      <w:marBottom w:val="0"/>
      <w:divBdr>
        <w:top w:val="none" w:sz="0" w:space="0" w:color="auto"/>
        <w:left w:val="none" w:sz="0" w:space="0" w:color="auto"/>
        <w:bottom w:val="none" w:sz="0" w:space="0" w:color="auto"/>
        <w:right w:val="none" w:sz="0" w:space="0" w:color="auto"/>
      </w:divBdr>
      <w:divsChild>
        <w:div w:id="937106187">
          <w:marLeft w:val="0"/>
          <w:marRight w:val="0"/>
          <w:marTop w:val="90"/>
          <w:marBottom w:val="150"/>
          <w:divBdr>
            <w:top w:val="none" w:sz="0" w:space="0" w:color="auto"/>
            <w:left w:val="none" w:sz="0" w:space="0" w:color="auto"/>
            <w:bottom w:val="none" w:sz="0" w:space="0" w:color="auto"/>
            <w:right w:val="none" w:sz="0" w:space="0" w:color="auto"/>
          </w:divBdr>
        </w:div>
        <w:div w:id="1974479791">
          <w:marLeft w:val="0"/>
          <w:marRight w:val="0"/>
          <w:marTop w:val="90"/>
          <w:marBottom w:val="150"/>
          <w:divBdr>
            <w:top w:val="none" w:sz="0" w:space="0" w:color="auto"/>
            <w:left w:val="none" w:sz="0" w:space="0" w:color="auto"/>
            <w:bottom w:val="none" w:sz="0" w:space="0" w:color="auto"/>
            <w:right w:val="none" w:sz="0" w:space="0" w:color="auto"/>
          </w:divBdr>
        </w:div>
        <w:div w:id="2090032079">
          <w:marLeft w:val="0"/>
          <w:marRight w:val="0"/>
          <w:marTop w:val="90"/>
          <w:marBottom w:val="150"/>
          <w:divBdr>
            <w:top w:val="none" w:sz="0" w:space="0" w:color="auto"/>
            <w:left w:val="none" w:sz="0" w:space="0" w:color="auto"/>
            <w:bottom w:val="none" w:sz="0" w:space="0" w:color="auto"/>
            <w:right w:val="none" w:sz="0" w:space="0" w:color="auto"/>
          </w:divBdr>
        </w:div>
        <w:div w:id="1081025898">
          <w:marLeft w:val="0"/>
          <w:marRight w:val="0"/>
          <w:marTop w:val="90"/>
          <w:marBottom w:val="150"/>
          <w:divBdr>
            <w:top w:val="none" w:sz="0" w:space="0" w:color="auto"/>
            <w:left w:val="none" w:sz="0" w:space="0" w:color="auto"/>
            <w:bottom w:val="none" w:sz="0" w:space="0" w:color="auto"/>
            <w:right w:val="none" w:sz="0" w:space="0" w:color="auto"/>
          </w:divBdr>
        </w:div>
        <w:div w:id="2071802959">
          <w:marLeft w:val="0"/>
          <w:marRight w:val="0"/>
          <w:marTop w:val="90"/>
          <w:marBottom w:val="150"/>
          <w:divBdr>
            <w:top w:val="none" w:sz="0" w:space="0" w:color="auto"/>
            <w:left w:val="none" w:sz="0" w:space="0" w:color="auto"/>
            <w:bottom w:val="none" w:sz="0" w:space="0" w:color="auto"/>
            <w:right w:val="none" w:sz="0" w:space="0" w:color="auto"/>
          </w:divBdr>
        </w:div>
        <w:div w:id="214856637">
          <w:marLeft w:val="0"/>
          <w:marRight w:val="0"/>
          <w:marTop w:val="90"/>
          <w:marBottom w:val="150"/>
          <w:divBdr>
            <w:top w:val="none" w:sz="0" w:space="0" w:color="auto"/>
            <w:left w:val="none" w:sz="0" w:space="0" w:color="auto"/>
            <w:bottom w:val="none" w:sz="0" w:space="0" w:color="auto"/>
            <w:right w:val="none" w:sz="0" w:space="0" w:color="auto"/>
          </w:divBdr>
        </w:div>
      </w:divsChild>
    </w:div>
    <w:div w:id="1661808253">
      <w:bodyDiv w:val="1"/>
      <w:marLeft w:val="0"/>
      <w:marRight w:val="0"/>
      <w:marTop w:val="0"/>
      <w:marBottom w:val="0"/>
      <w:divBdr>
        <w:top w:val="none" w:sz="0" w:space="0" w:color="auto"/>
        <w:left w:val="none" w:sz="0" w:space="0" w:color="auto"/>
        <w:bottom w:val="none" w:sz="0" w:space="0" w:color="auto"/>
        <w:right w:val="none" w:sz="0" w:space="0" w:color="auto"/>
      </w:divBdr>
    </w:div>
    <w:div w:id="1667511560">
      <w:bodyDiv w:val="1"/>
      <w:marLeft w:val="0"/>
      <w:marRight w:val="0"/>
      <w:marTop w:val="0"/>
      <w:marBottom w:val="0"/>
      <w:divBdr>
        <w:top w:val="none" w:sz="0" w:space="0" w:color="auto"/>
        <w:left w:val="none" w:sz="0" w:space="0" w:color="auto"/>
        <w:bottom w:val="none" w:sz="0" w:space="0" w:color="auto"/>
        <w:right w:val="none" w:sz="0" w:space="0" w:color="auto"/>
      </w:divBdr>
    </w:div>
    <w:div w:id="1668291535">
      <w:bodyDiv w:val="1"/>
      <w:marLeft w:val="0"/>
      <w:marRight w:val="0"/>
      <w:marTop w:val="0"/>
      <w:marBottom w:val="0"/>
      <w:divBdr>
        <w:top w:val="none" w:sz="0" w:space="0" w:color="auto"/>
        <w:left w:val="none" w:sz="0" w:space="0" w:color="auto"/>
        <w:bottom w:val="none" w:sz="0" w:space="0" w:color="auto"/>
        <w:right w:val="none" w:sz="0" w:space="0" w:color="auto"/>
      </w:divBdr>
      <w:divsChild>
        <w:div w:id="1072392695">
          <w:marLeft w:val="1973"/>
          <w:marRight w:val="0"/>
          <w:marTop w:val="56"/>
          <w:marBottom w:val="0"/>
          <w:divBdr>
            <w:top w:val="none" w:sz="0" w:space="0" w:color="auto"/>
            <w:left w:val="none" w:sz="0" w:space="0" w:color="auto"/>
            <w:bottom w:val="none" w:sz="0" w:space="0" w:color="auto"/>
            <w:right w:val="none" w:sz="0" w:space="0" w:color="auto"/>
          </w:divBdr>
        </w:div>
        <w:div w:id="1353410093">
          <w:marLeft w:val="1973"/>
          <w:marRight w:val="0"/>
          <w:marTop w:val="56"/>
          <w:marBottom w:val="0"/>
          <w:divBdr>
            <w:top w:val="none" w:sz="0" w:space="0" w:color="auto"/>
            <w:left w:val="none" w:sz="0" w:space="0" w:color="auto"/>
            <w:bottom w:val="none" w:sz="0" w:space="0" w:color="auto"/>
            <w:right w:val="none" w:sz="0" w:space="0" w:color="auto"/>
          </w:divBdr>
        </w:div>
        <w:div w:id="561673317">
          <w:marLeft w:val="1973"/>
          <w:marRight w:val="0"/>
          <w:marTop w:val="56"/>
          <w:marBottom w:val="0"/>
          <w:divBdr>
            <w:top w:val="none" w:sz="0" w:space="0" w:color="auto"/>
            <w:left w:val="none" w:sz="0" w:space="0" w:color="auto"/>
            <w:bottom w:val="none" w:sz="0" w:space="0" w:color="auto"/>
            <w:right w:val="none" w:sz="0" w:space="0" w:color="auto"/>
          </w:divBdr>
        </w:div>
        <w:div w:id="67001693">
          <w:marLeft w:val="1973"/>
          <w:marRight w:val="0"/>
          <w:marTop w:val="56"/>
          <w:marBottom w:val="0"/>
          <w:divBdr>
            <w:top w:val="none" w:sz="0" w:space="0" w:color="auto"/>
            <w:left w:val="none" w:sz="0" w:space="0" w:color="auto"/>
            <w:bottom w:val="none" w:sz="0" w:space="0" w:color="auto"/>
            <w:right w:val="none" w:sz="0" w:space="0" w:color="auto"/>
          </w:divBdr>
        </w:div>
      </w:divsChild>
    </w:div>
    <w:div w:id="1689403042">
      <w:bodyDiv w:val="1"/>
      <w:marLeft w:val="0"/>
      <w:marRight w:val="0"/>
      <w:marTop w:val="0"/>
      <w:marBottom w:val="0"/>
      <w:divBdr>
        <w:top w:val="none" w:sz="0" w:space="0" w:color="auto"/>
        <w:left w:val="none" w:sz="0" w:space="0" w:color="auto"/>
        <w:bottom w:val="none" w:sz="0" w:space="0" w:color="auto"/>
        <w:right w:val="none" w:sz="0" w:space="0" w:color="auto"/>
      </w:divBdr>
      <w:divsChild>
        <w:div w:id="888998492">
          <w:marLeft w:val="0"/>
          <w:marRight w:val="0"/>
          <w:marTop w:val="90"/>
          <w:marBottom w:val="150"/>
          <w:divBdr>
            <w:top w:val="none" w:sz="0" w:space="0" w:color="auto"/>
            <w:left w:val="none" w:sz="0" w:space="0" w:color="auto"/>
            <w:bottom w:val="none" w:sz="0" w:space="0" w:color="auto"/>
            <w:right w:val="none" w:sz="0" w:space="0" w:color="auto"/>
          </w:divBdr>
        </w:div>
        <w:div w:id="1708138687">
          <w:marLeft w:val="0"/>
          <w:marRight w:val="0"/>
          <w:marTop w:val="90"/>
          <w:marBottom w:val="150"/>
          <w:divBdr>
            <w:top w:val="none" w:sz="0" w:space="0" w:color="auto"/>
            <w:left w:val="none" w:sz="0" w:space="0" w:color="auto"/>
            <w:bottom w:val="none" w:sz="0" w:space="0" w:color="auto"/>
            <w:right w:val="none" w:sz="0" w:space="0" w:color="auto"/>
          </w:divBdr>
        </w:div>
        <w:div w:id="1313950523">
          <w:marLeft w:val="0"/>
          <w:marRight w:val="0"/>
          <w:marTop w:val="90"/>
          <w:marBottom w:val="150"/>
          <w:divBdr>
            <w:top w:val="none" w:sz="0" w:space="0" w:color="auto"/>
            <w:left w:val="none" w:sz="0" w:space="0" w:color="auto"/>
            <w:bottom w:val="none" w:sz="0" w:space="0" w:color="auto"/>
            <w:right w:val="none" w:sz="0" w:space="0" w:color="auto"/>
          </w:divBdr>
        </w:div>
        <w:div w:id="261190381">
          <w:marLeft w:val="0"/>
          <w:marRight w:val="0"/>
          <w:marTop w:val="90"/>
          <w:marBottom w:val="150"/>
          <w:divBdr>
            <w:top w:val="none" w:sz="0" w:space="0" w:color="auto"/>
            <w:left w:val="none" w:sz="0" w:space="0" w:color="auto"/>
            <w:bottom w:val="none" w:sz="0" w:space="0" w:color="auto"/>
            <w:right w:val="none" w:sz="0" w:space="0" w:color="auto"/>
          </w:divBdr>
        </w:div>
        <w:div w:id="1424951729">
          <w:marLeft w:val="0"/>
          <w:marRight w:val="0"/>
          <w:marTop w:val="90"/>
          <w:marBottom w:val="150"/>
          <w:divBdr>
            <w:top w:val="none" w:sz="0" w:space="0" w:color="auto"/>
            <w:left w:val="none" w:sz="0" w:space="0" w:color="auto"/>
            <w:bottom w:val="none" w:sz="0" w:space="0" w:color="auto"/>
            <w:right w:val="none" w:sz="0" w:space="0" w:color="auto"/>
          </w:divBdr>
        </w:div>
        <w:div w:id="847869407">
          <w:marLeft w:val="0"/>
          <w:marRight w:val="0"/>
          <w:marTop w:val="90"/>
          <w:marBottom w:val="150"/>
          <w:divBdr>
            <w:top w:val="none" w:sz="0" w:space="0" w:color="auto"/>
            <w:left w:val="none" w:sz="0" w:space="0" w:color="auto"/>
            <w:bottom w:val="none" w:sz="0" w:space="0" w:color="auto"/>
            <w:right w:val="none" w:sz="0" w:space="0" w:color="auto"/>
          </w:divBdr>
        </w:div>
      </w:divsChild>
    </w:div>
    <w:div w:id="1708918765">
      <w:bodyDiv w:val="1"/>
      <w:marLeft w:val="0"/>
      <w:marRight w:val="0"/>
      <w:marTop w:val="0"/>
      <w:marBottom w:val="0"/>
      <w:divBdr>
        <w:top w:val="none" w:sz="0" w:space="0" w:color="auto"/>
        <w:left w:val="none" w:sz="0" w:space="0" w:color="auto"/>
        <w:bottom w:val="none" w:sz="0" w:space="0" w:color="auto"/>
        <w:right w:val="none" w:sz="0" w:space="0" w:color="auto"/>
      </w:divBdr>
    </w:div>
    <w:div w:id="1738241764">
      <w:bodyDiv w:val="1"/>
      <w:marLeft w:val="0"/>
      <w:marRight w:val="0"/>
      <w:marTop w:val="0"/>
      <w:marBottom w:val="0"/>
      <w:divBdr>
        <w:top w:val="none" w:sz="0" w:space="0" w:color="auto"/>
        <w:left w:val="none" w:sz="0" w:space="0" w:color="auto"/>
        <w:bottom w:val="none" w:sz="0" w:space="0" w:color="auto"/>
        <w:right w:val="none" w:sz="0" w:space="0" w:color="auto"/>
      </w:divBdr>
      <w:divsChild>
        <w:div w:id="223873598">
          <w:marLeft w:val="0"/>
          <w:marRight w:val="0"/>
          <w:marTop w:val="90"/>
          <w:marBottom w:val="150"/>
          <w:divBdr>
            <w:top w:val="none" w:sz="0" w:space="0" w:color="auto"/>
            <w:left w:val="none" w:sz="0" w:space="0" w:color="auto"/>
            <w:bottom w:val="none" w:sz="0" w:space="0" w:color="auto"/>
            <w:right w:val="none" w:sz="0" w:space="0" w:color="auto"/>
          </w:divBdr>
        </w:div>
        <w:div w:id="15808919">
          <w:marLeft w:val="0"/>
          <w:marRight w:val="0"/>
          <w:marTop w:val="90"/>
          <w:marBottom w:val="150"/>
          <w:divBdr>
            <w:top w:val="none" w:sz="0" w:space="0" w:color="auto"/>
            <w:left w:val="none" w:sz="0" w:space="0" w:color="auto"/>
            <w:bottom w:val="none" w:sz="0" w:space="0" w:color="auto"/>
            <w:right w:val="none" w:sz="0" w:space="0" w:color="auto"/>
          </w:divBdr>
        </w:div>
        <w:div w:id="1931811819">
          <w:marLeft w:val="0"/>
          <w:marRight w:val="0"/>
          <w:marTop w:val="90"/>
          <w:marBottom w:val="150"/>
          <w:divBdr>
            <w:top w:val="none" w:sz="0" w:space="0" w:color="auto"/>
            <w:left w:val="none" w:sz="0" w:space="0" w:color="auto"/>
            <w:bottom w:val="none" w:sz="0" w:space="0" w:color="auto"/>
            <w:right w:val="none" w:sz="0" w:space="0" w:color="auto"/>
          </w:divBdr>
        </w:div>
        <w:div w:id="846017255">
          <w:marLeft w:val="0"/>
          <w:marRight w:val="0"/>
          <w:marTop w:val="90"/>
          <w:marBottom w:val="150"/>
          <w:divBdr>
            <w:top w:val="none" w:sz="0" w:space="0" w:color="auto"/>
            <w:left w:val="none" w:sz="0" w:space="0" w:color="auto"/>
            <w:bottom w:val="none" w:sz="0" w:space="0" w:color="auto"/>
            <w:right w:val="none" w:sz="0" w:space="0" w:color="auto"/>
          </w:divBdr>
        </w:div>
        <w:div w:id="1523319010">
          <w:marLeft w:val="0"/>
          <w:marRight w:val="0"/>
          <w:marTop w:val="90"/>
          <w:marBottom w:val="150"/>
          <w:divBdr>
            <w:top w:val="none" w:sz="0" w:space="0" w:color="auto"/>
            <w:left w:val="none" w:sz="0" w:space="0" w:color="auto"/>
            <w:bottom w:val="none" w:sz="0" w:space="0" w:color="auto"/>
            <w:right w:val="none" w:sz="0" w:space="0" w:color="auto"/>
          </w:divBdr>
        </w:div>
        <w:div w:id="821846165">
          <w:marLeft w:val="0"/>
          <w:marRight w:val="0"/>
          <w:marTop w:val="90"/>
          <w:marBottom w:val="150"/>
          <w:divBdr>
            <w:top w:val="none" w:sz="0" w:space="0" w:color="auto"/>
            <w:left w:val="none" w:sz="0" w:space="0" w:color="auto"/>
            <w:bottom w:val="none" w:sz="0" w:space="0" w:color="auto"/>
            <w:right w:val="none" w:sz="0" w:space="0" w:color="auto"/>
          </w:divBdr>
        </w:div>
      </w:divsChild>
    </w:div>
    <w:div w:id="1738476801">
      <w:bodyDiv w:val="1"/>
      <w:marLeft w:val="0"/>
      <w:marRight w:val="0"/>
      <w:marTop w:val="0"/>
      <w:marBottom w:val="0"/>
      <w:divBdr>
        <w:top w:val="none" w:sz="0" w:space="0" w:color="auto"/>
        <w:left w:val="none" w:sz="0" w:space="0" w:color="auto"/>
        <w:bottom w:val="none" w:sz="0" w:space="0" w:color="auto"/>
        <w:right w:val="none" w:sz="0" w:space="0" w:color="auto"/>
      </w:divBdr>
    </w:div>
    <w:div w:id="1839997430">
      <w:bodyDiv w:val="1"/>
      <w:marLeft w:val="0"/>
      <w:marRight w:val="0"/>
      <w:marTop w:val="0"/>
      <w:marBottom w:val="0"/>
      <w:divBdr>
        <w:top w:val="none" w:sz="0" w:space="0" w:color="auto"/>
        <w:left w:val="none" w:sz="0" w:space="0" w:color="auto"/>
        <w:bottom w:val="none" w:sz="0" w:space="0" w:color="auto"/>
        <w:right w:val="none" w:sz="0" w:space="0" w:color="auto"/>
      </w:divBdr>
      <w:divsChild>
        <w:div w:id="971206165">
          <w:marLeft w:val="374"/>
          <w:marRight w:val="0"/>
          <w:marTop w:val="200"/>
          <w:marBottom w:val="360"/>
          <w:divBdr>
            <w:top w:val="none" w:sz="0" w:space="0" w:color="auto"/>
            <w:left w:val="none" w:sz="0" w:space="0" w:color="auto"/>
            <w:bottom w:val="none" w:sz="0" w:space="0" w:color="auto"/>
            <w:right w:val="none" w:sz="0" w:space="0" w:color="auto"/>
          </w:divBdr>
        </w:div>
        <w:div w:id="1298341724">
          <w:marLeft w:val="374"/>
          <w:marRight w:val="0"/>
          <w:marTop w:val="200"/>
          <w:marBottom w:val="360"/>
          <w:divBdr>
            <w:top w:val="none" w:sz="0" w:space="0" w:color="auto"/>
            <w:left w:val="none" w:sz="0" w:space="0" w:color="auto"/>
            <w:bottom w:val="none" w:sz="0" w:space="0" w:color="auto"/>
            <w:right w:val="none" w:sz="0" w:space="0" w:color="auto"/>
          </w:divBdr>
        </w:div>
        <w:div w:id="1355424336">
          <w:marLeft w:val="360"/>
          <w:marRight w:val="0"/>
          <w:marTop w:val="200"/>
          <w:marBottom w:val="0"/>
          <w:divBdr>
            <w:top w:val="none" w:sz="0" w:space="0" w:color="auto"/>
            <w:left w:val="none" w:sz="0" w:space="0" w:color="auto"/>
            <w:bottom w:val="none" w:sz="0" w:space="0" w:color="auto"/>
            <w:right w:val="none" w:sz="0" w:space="0" w:color="auto"/>
          </w:divBdr>
        </w:div>
        <w:div w:id="1974483634">
          <w:marLeft w:val="1080"/>
          <w:marRight w:val="0"/>
          <w:marTop w:val="100"/>
          <w:marBottom w:val="0"/>
          <w:divBdr>
            <w:top w:val="none" w:sz="0" w:space="0" w:color="auto"/>
            <w:left w:val="none" w:sz="0" w:space="0" w:color="auto"/>
            <w:bottom w:val="none" w:sz="0" w:space="0" w:color="auto"/>
            <w:right w:val="none" w:sz="0" w:space="0" w:color="auto"/>
          </w:divBdr>
        </w:div>
        <w:div w:id="1144933975">
          <w:marLeft w:val="1080"/>
          <w:marRight w:val="0"/>
          <w:marTop w:val="100"/>
          <w:marBottom w:val="0"/>
          <w:divBdr>
            <w:top w:val="none" w:sz="0" w:space="0" w:color="auto"/>
            <w:left w:val="none" w:sz="0" w:space="0" w:color="auto"/>
            <w:bottom w:val="none" w:sz="0" w:space="0" w:color="auto"/>
            <w:right w:val="none" w:sz="0" w:space="0" w:color="auto"/>
          </w:divBdr>
        </w:div>
        <w:div w:id="494146337">
          <w:marLeft w:val="1080"/>
          <w:marRight w:val="0"/>
          <w:marTop w:val="100"/>
          <w:marBottom w:val="0"/>
          <w:divBdr>
            <w:top w:val="none" w:sz="0" w:space="0" w:color="auto"/>
            <w:left w:val="none" w:sz="0" w:space="0" w:color="auto"/>
            <w:bottom w:val="none" w:sz="0" w:space="0" w:color="auto"/>
            <w:right w:val="none" w:sz="0" w:space="0" w:color="auto"/>
          </w:divBdr>
        </w:div>
      </w:divsChild>
    </w:div>
    <w:div w:id="1879704530">
      <w:bodyDiv w:val="1"/>
      <w:marLeft w:val="0"/>
      <w:marRight w:val="0"/>
      <w:marTop w:val="0"/>
      <w:marBottom w:val="0"/>
      <w:divBdr>
        <w:top w:val="none" w:sz="0" w:space="0" w:color="auto"/>
        <w:left w:val="none" w:sz="0" w:space="0" w:color="auto"/>
        <w:bottom w:val="none" w:sz="0" w:space="0" w:color="auto"/>
        <w:right w:val="none" w:sz="0" w:space="0" w:color="auto"/>
      </w:divBdr>
      <w:divsChild>
        <w:div w:id="1380058885">
          <w:marLeft w:val="0"/>
          <w:marRight w:val="0"/>
          <w:marTop w:val="90"/>
          <w:marBottom w:val="150"/>
          <w:divBdr>
            <w:top w:val="none" w:sz="0" w:space="0" w:color="auto"/>
            <w:left w:val="none" w:sz="0" w:space="0" w:color="auto"/>
            <w:bottom w:val="none" w:sz="0" w:space="0" w:color="auto"/>
            <w:right w:val="none" w:sz="0" w:space="0" w:color="auto"/>
          </w:divBdr>
        </w:div>
        <w:div w:id="1141775226">
          <w:marLeft w:val="0"/>
          <w:marRight w:val="0"/>
          <w:marTop w:val="90"/>
          <w:marBottom w:val="150"/>
          <w:divBdr>
            <w:top w:val="none" w:sz="0" w:space="0" w:color="auto"/>
            <w:left w:val="none" w:sz="0" w:space="0" w:color="auto"/>
            <w:bottom w:val="none" w:sz="0" w:space="0" w:color="auto"/>
            <w:right w:val="none" w:sz="0" w:space="0" w:color="auto"/>
          </w:divBdr>
        </w:div>
        <w:div w:id="1844126384">
          <w:marLeft w:val="0"/>
          <w:marRight w:val="0"/>
          <w:marTop w:val="90"/>
          <w:marBottom w:val="150"/>
          <w:divBdr>
            <w:top w:val="none" w:sz="0" w:space="0" w:color="auto"/>
            <w:left w:val="none" w:sz="0" w:space="0" w:color="auto"/>
            <w:bottom w:val="none" w:sz="0" w:space="0" w:color="auto"/>
            <w:right w:val="none" w:sz="0" w:space="0" w:color="auto"/>
          </w:divBdr>
        </w:div>
        <w:div w:id="1379278213">
          <w:marLeft w:val="0"/>
          <w:marRight w:val="0"/>
          <w:marTop w:val="90"/>
          <w:marBottom w:val="150"/>
          <w:divBdr>
            <w:top w:val="none" w:sz="0" w:space="0" w:color="auto"/>
            <w:left w:val="none" w:sz="0" w:space="0" w:color="auto"/>
            <w:bottom w:val="none" w:sz="0" w:space="0" w:color="auto"/>
            <w:right w:val="none" w:sz="0" w:space="0" w:color="auto"/>
          </w:divBdr>
        </w:div>
        <w:div w:id="2016346877">
          <w:marLeft w:val="0"/>
          <w:marRight w:val="0"/>
          <w:marTop w:val="90"/>
          <w:marBottom w:val="150"/>
          <w:divBdr>
            <w:top w:val="none" w:sz="0" w:space="0" w:color="auto"/>
            <w:left w:val="none" w:sz="0" w:space="0" w:color="auto"/>
            <w:bottom w:val="none" w:sz="0" w:space="0" w:color="auto"/>
            <w:right w:val="none" w:sz="0" w:space="0" w:color="auto"/>
          </w:divBdr>
        </w:div>
        <w:div w:id="806093088">
          <w:marLeft w:val="0"/>
          <w:marRight w:val="0"/>
          <w:marTop w:val="90"/>
          <w:marBottom w:val="150"/>
          <w:divBdr>
            <w:top w:val="none" w:sz="0" w:space="0" w:color="auto"/>
            <w:left w:val="none" w:sz="0" w:space="0" w:color="auto"/>
            <w:bottom w:val="none" w:sz="0" w:space="0" w:color="auto"/>
            <w:right w:val="none" w:sz="0" w:space="0" w:color="auto"/>
          </w:divBdr>
        </w:div>
        <w:div w:id="547375202">
          <w:marLeft w:val="0"/>
          <w:marRight w:val="0"/>
          <w:marTop w:val="90"/>
          <w:marBottom w:val="150"/>
          <w:divBdr>
            <w:top w:val="none" w:sz="0" w:space="0" w:color="auto"/>
            <w:left w:val="none" w:sz="0" w:space="0" w:color="auto"/>
            <w:bottom w:val="none" w:sz="0" w:space="0" w:color="auto"/>
            <w:right w:val="none" w:sz="0" w:space="0" w:color="auto"/>
          </w:divBdr>
        </w:div>
        <w:div w:id="1910454380">
          <w:marLeft w:val="0"/>
          <w:marRight w:val="0"/>
          <w:marTop w:val="90"/>
          <w:marBottom w:val="150"/>
          <w:divBdr>
            <w:top w:val="none" w:sz="0" w:space="0" w:color="auto"/>
            <w:left w:val="none" w:sz="0" w:space="0" w:color="auto"/>
            <w:bottom w:val="none" w:sz="0" w:space="0" w:color="auto"/>
            <w:right w:val="none" w:sz="0" w:space="0" w:color="auto"/>
          </w:divBdr>
        </w:div>
        <w:div w:id="619260667">
          <w:marLeft w:val="0"/>
          <w:marRight w:val="0"/>
          <w:marTop w:val="90"/>
          <w:marBottom w:val="150"/>
          <w:divBdr>
            <w:top w:val="none" w:sz="0" w:space="0" w:color="auto"/>
            <w:left w:val="none" w:sz="0" w:space="0" w:color="auto"/>
            <w:bottom w:val="none" w:sz="0" w:space="0" w:color="auto"/>
            <w:right w:val="none" w:sz="0" w:space="0" w:color="auto"/>
          </w:divBdr>
        </w:div>
        <w:div w:id="1707290681">
          <w:marLeft w:val="0"/>
          <w:marRight w:val="0"/>
          <w:marTop w:val="90"/>
          <w:marBottom w:val="150"/>
          <w:divBdr>
            <w:top w:val="none" w:sz="0" w:space="0" w:color="auto"/>
            <w:left w:val="none" w:sz="0" w:space="0" w:color="auto"/>
            <w:bottom w:val="none" w:sz="0" w:space="0" w:color="auto"/>
            <w:right w:val="none" w:sz="0" w:space="0" w:color="auto"/>
          </w:divBdr>
        </w:div>
        <w:div w:id="271591153">
          <w:marLeft w:val="0"/>
          <w:marRight w:val="0"/>
          <w:marTop w:val="90"/>
          <w:marBottom w:val="150"/>
          <w:divBdr>
            <w:top w:val="none" w:sz="0" w:space="0" w:color="auto"/>
            <w:left w:val="none" w:sz="0" w:space="0" w:color="auto"/>
            <w:bottom w:val="none" w:sz="0" w:space="0" w:color="auto"/>
            <w:right w:val="none" w:sz="0" w:space="0" w:color="auto"/>
          </w:divBdr>
        </w:div>
      </w:divsChild>
    </w:div>
    <w:div w:id="1917667977">
      <w:bodyDiv w:val="1"/>
      <w:marLeft w:val="0"/>
      <w:marRight w:val="0"/>
      <w:marTop w:val="0"/>
      <w:marBottom w:val="0"/>
      <w:divBdr>
        <w:top w:val="none" w:sz="0" w:space="0" w:color="auto"/>
        <w:left w:val="none" w:sz="0" w:space="0" w:color="auto"/>
        <w:bottom w:val="none" w:sz="0" w:space="0" w:color="auto"/>
        <w:right w:val="none" w:sz="0" w:space="0" w:color="auto"/>
      </w:divBdr>
    </w:div>
    <w:div w:id="1920361614">
      <w:bodyDiv w:val="1"/>
      <w:marLeft w:val="0"/>
      <w:marRight w:val="0"/>
      <w:marTop w:val="0"/>
      <w:marBottom w:val="0"/>
      <w:divBdr>
        <w:top w:val="none" w:sz="0" w:space="0" w:color="auto"/>
        <w:left w:val="none" w:sz="0" w:space="0" w:color="auto"/>
        <w:bottom w:val="none" w:sz="0" w:space="0" w:color="auto"/>
        <w:right w:val="none" w:sz="0" w:space="0" w:color="auto"/>
      </w:divBdr>
    </w:div>
    <w:div w:id="2003464142">
      <w:bodyDiv w:val="1"/>
      <w:marLeft w:val="0"/>
      <w:marRight w:val="0"/>
      <w:marTop w:val="0"/>
      <w:marBottom w:val="0"/>
      <w:divBdr>
        <w:top w:val="none" w:sz="0" w:space="0" w:color="auto"/>
        <w:left w:val="none" w:sz="0" w:space="0" w:color="auto"/>
        <w:bottom w:val="none" w:sz="0" w:space="0" w:color="auto"/>
        <w:right w:val="none" w:sz="0" w:space="0" w:color="auto"/>
      </w:divBdr>
    </w:div>
    <w:div w:id="2089888577">
      <w:bodyDiv w:val="1"/>
      <w:marLeft w:val="0"/>
      <w:marRight w:val="0"/>
      <w:marTop w:val="0"/>
      <w:marBottom w:val="0"/>
      <w:divBdr>
        <w:top w:val="none" w:sz="0" w:space="0" w:color="auto"/>
        <w:left w:val="none" w:sz="0" w:space="0" w:color="auto"/>
        <w:bottom w:val="none" w:sz="0" w:space="0" w:color="auto"/>
        <w:right w:val="none" w:sz="0" w:space="0" w:color="auto"/>
      </w:divBdr>
      <w:divsChild>
        <w:div w:id="201790120">
          <w:marLeft w:val="0"/>
          <w:marRight w:val="0"/>
          <w:marTop w:val="90"/>
          <w:marBottom w:val="150"/>
          <w:divBdr>
            <w:top w:val="none" w:sz="0" w:space="0" w:color="auto"/>
            <w:left w:val="none" w:sz="0" w:space="0" w:color="auto"/>
            <w:bottom w:val="none" w:sz="0" w:space="0" w:color="auto"/>
            <w:right w:val="none" w:sz="0" w:space="0" w:color="auto"/>
          </w:divBdr>
        </w:div>
        <w:div w:id="1067846060">
          <w:marLeft w:val="0"/>
          <w:marRight w:val="0"/>
          <w:marTop w:val="90"/>
          <w:marBottom w:val="150"/>
          <w:divBdr>
            <w:top w:val="none" w:sz="0" w:space="0" w:color="auto"/>
            <w:left w:val="none" w:sz="0" w:space="0" w:color="auto"/>
            <w:bottom w:val="none" w:sz="0" w:space="0" w:color="auto"/>
            <w:right w:val="none" w:sz="0" w:space="0" w:color="auto"/>
          </w:divBdr>
        </w:div>
        <w:div w:id="573054631">
          <w:marLeft w:val="0"/>
          <w:marRight w:val="0"/>
          <w:marTop w:val="90"/>
          <w:marBottom w:val="150"/>
          <w:divBdr>
            <w:top w:val="none" w:sz="0" w:space="0" w:color="auto"/>
            <w:left w:val="none" w:sz="0" w:space="0" w:color="auto"/>
            <w:bottom w:val="none" w:sz="0" w:space="0" w:color="auto"/>
            <w:right w:val="none" w:sz="0" w:space="0" w:color="auto"/>
          </w:divBdr>
        </w:div>
        <w:div w:id="3480709">
          <w:marLeft w:val="0"/>
          <w:marRight w:val="0"/>
          <w:marTop w:val="90"/>
          <w:marBottom w:val="150"/>
          <w:divBdr>
            <w:top w:val="none" w:sz="0" w:space="0" w:color="auto"/>
            <w:left w:val="none" w:sz="0" w:space="0" w:color="auto"/>
            <w:bottom w:val="none" w:sz="0" w:space="0" w:color="auto"/>
            <w:right w:val="none" w:sz="0" w:space="0" w:color="auto"/>
          </w:divBdr>
        </w:div>
        <w:div w:id="206913431">
          <w:marLeft w:val="0"/>
          <w:marRight w:val="0"/>
          <w:marTop w:val="90"/>
          <w:marBottom w:val="150"/>
          <w:divBdr>
            <w:top w:val="none" w:sz="0" w:space="0" w:color="auto"/>
            <w:left w:val="none" w:sz="0" w:space="0" w:color="auto"/>
            <w:bottom w:val="none" w:sz="0" w:space="0" w:color="auto"/>
            <w:right w:val="none" w:sz="0" w:space="0" w:color="auto"/>
          </w:divBdr>
        </w:div>
        <w:div w:id="686371794">
          <w:marLeft w:val="0"/>
          <w:marRight w:val="0"/>
          <w:marTop w:val="90"/>
          <w:marBottom w:val="150"/>
          <w:divBdr>
            <w:top w:val="none" w:sz="0" w:space="0" w:color="auto"/>
            <w:left w:val="none" w:sz="0" w:space="0" w:color="auto"/>
            <w:bottom w:val="none" w:sz="0" w:space="0" w:color="auto"/>
            <w:right w:val="none" w:sz="0" w:space="0" w:color="auto"/>
          </w:divBdr>
        </w:div>
      </w:divsChild>
    </w:div>
    <w:div w:id="2094204511">
      <w:bodyDiv w:val="1"/>
      <w:marLeft w:val="0"/>
      <w:marRight w:val="0"/>
      <w:marTop w:val="0"/>
      <w:marBottom w:val="0"/>
      <w:divBdr>
        <w:top w:val="none" w:sz="0" w:space="0" w:color="auto"/>
        <w:left w:val="none" w:sz="0" w:space="0" w:color="auto"/>
        <w:bottom w:val="none" w:sz="0" w:space="0" w:color="auto"/>
        <w:right w:val="none" w:sz="0" w:space="0" w:color="auto"/>
      </w:divBdr>
    </w:div>
    <w:div w:id="2097166740">
      <w:bodyDiv w:val="1"/>
      <w:marLeft w:val="0"/>
      <w:marRight w:val="0"/>
      <w:marTop w:val="0"/>
      <w:marBottom w:val="0"/>
      <w:divBdr>
        <w:top w:val="none" w:sz="0" w:space="0" w:color="auto"/>
        <w:left w:val="none" w:sz="0" w:space="0" w:color="auto"/>
        <w:bottom w:val="none" w:sz="0" w:space="0" w:color="auto"/>
        <w:right w:val="none" w:sz="0" w:space="0" w:color="auto"/>
      </w:divBdr>
      <w:divsChild>
        <w:div w:id="2067487590">
          <w:marLeft w:val="0"/>
          <w:marRight w:val="0"/>
          <w:marTop w:val="90"/>
          <w:marBottom w:val="150"/>
          <w:divBdr>
            <w:top w:val="none" w:sz="0" w:space="0" w:color="auto"/>
            <w:left w:val="none" w:sz="0" w:space="0" w:color="auto"/>
            <w:bottom w:val="none" w:sz="0" w:space="0" w:color="auto"/>
            <w:right w:val="none" w:sz="0" w:space="0" w:color="auto"/>
          </w:divBdr>
        </w:div>
        <w:div w:id="110829646">
          <w:marLeft w:val="0"/>
          <w:marRight w:val="0"/>
          <w:marTop w:val="90"/>
          <w:marBottom w:val="150"/>
          <w:divBdr>
            <w:top w:val="none" w:sz="0" w:space="0" w:color="auto"/>
            <w:left w:val="none" w:sz="0" w:space="0" w:color="auto"/>
            <w:bottom w:val="none" w:sz="0" w:space="0" w:color="auto"/>
            <w:right w:val="none" w:sz="0" w:space="0" w:color="auto"/>
          </w:divBdr>
        </w:div>
        <w:div w:id="6059226">
          <w:marLeft w:val="0"/>
          <w:marRight w:val="0"/>
          <w:marTop w:val="90"/>
          <w:marBottom w:val="150"/>
          <w:divBdr>
            <w:top w:val="none" w:sz="0" w:space="0" w:color="auto"/>
            <w:left w:val="none" w:sz="0" w:space="0" w:color="auto"/>
            <w:bottom w:val="none" w:sz="0" w:space="0" w:color="auto"/>
            <w:right w:val="none" w:sz="0" w:space="0" w:color="auto"/>
          </w:divBdr>
        </w:div>
        <w:div w:id="202518043">
          <w:marLeft w:val="0"/>
          <w:marRight w:val="0"/>
          <w:marTop w:val="90"/>
          <w:marBottom w:val="150"/>
          <w:divBdr>
            <w:top w:val="none" w:sz="0" w:space="0" w:color="auto"/>
            <w:left w:val="none" w:sz="0" w:space="0" w:color="auto"/>
            <w:bottom w:val="none" w:sz="0" w:space="0" w:color="auto"/>
            <w:right w:val="none" w:sz="0" w:space="0" w:color="auto"/>
          </w:divBdr>
        </w:div>
        <w:div w:id="1765570947">
          <w:marLeft w:val="0"/>
          <w:marRight w:val="0"/>
          <w:marTop w:val="90"/>
          <w:marBottom w:val="150"/>
          <w:divBdr>
            <w:top w:val="none" w:sz="0" w:space="0" w:color="auto"/>
            <w:left w:val="none" w:sz="0" w:space="0" w:color="auto"/>
            <w:bottom w:val="none" w:sz="0" w:space="0" w:color="auto"/>
            <w:right w:val="none" w:sz="0" w:space="0" w:color="auto"/>
          </w:divBdr>
        </w:div>
        <w:div w:id="1058281082">
          <w:marLeft w:val="0"/>
          <w:marRight w:val="0"/>
          <w:marTop w:val="90"/>
          <w:marBottom w:val="150"/>
          <w:divBdr>
            <w:top w:val="none" w:sz="0" w:space="0" w:color="auto"/>
            <w:left w:val="none" w:sz="0" w:space="0" w:color="auto"/>
            <w:bottom w:val="none" w:sz="0" w:space="0" w:color="auto"/>
            <w:right w:val="none" w:sz="0" w:space="0" w:color="auto"/>
          </w:divBdr>
        </w:div>
        <w:div w:id="1107579022">
          <w:marLeft w:val="0"/>
          <w:marRight w:val="0"/>
          <w:marTop w:val="90"/>
          <w:marBottom w:val="150"/>
          <w:divBdr>
            <w:top w:val="none" w:sz="0" w:space="0" w:color="auto"/>
            <w:left w:val="none" w:sz="0" w:space="0" w:color="auto"/>
            <w:bottom w:val="none" w:sz="0" w:space="0" w:color="auto"/>
            <w:right w:val="none" w:sz="0" w:space="0" w:color="auto"/>
          </w:divBdr>
        </w:div>
      </w:divsChild>
    </w:div>
    <w:div w:id="2102216529">
      <w:bodyDiv w:val="1"/>
      <w:marLeft w:val="0"/>
      <w:marRight w:val="0"/>
      <w:marTop w:val="0"/>
      <w:marBottom w:val="0"/>
      <w:divBdr>
        <w:top w:val="none" w:sz="0" w:space="0" w:color="auto"/>
        <w:left w:val="none" w:sz="0" w:space="0" w:color="auto"/>
        <w:bottom w:val="none" w:sz="0" w:space="0" w:color="auto"/>
        <w:right w:val="none" w:sz="0" w:space="0" w:color="auto"/>
      </w:divBdr>
      <w:divsChild>
        <w:div w:id="2093886431">
          <w:marLeft w:val="0"/>
          <w:marRight w:val="0"/>
          <w:marTop w:val="90"/>
          <w:marBottom w:val="150"/>
          <w:divBdr>
            <w:top w:val="none" w:sz="0" w:space="0" w:color="auto"/>
            <w:left w:val="none" w:sz="0" w:space="0" w:color="auto"/>
            <w:bottom w:val="none" w:sz="0" w:space="0" w:color="auto"/>
            <w:right w:val="none" w:sz="0" w:space="0" w:color="auto"/>
          </w:divBdr>
        </w:div>
        <w:div w:id="303968972">
          <w:marLeft w:val="0"/>
          <w:marRight w:val="0"/>
          <w:marTop w:val="90"/>
          <w:marBottom w:val="150"/>
          <w:divBdr>
            <w:top w:val="none" w:sz="0" w:space="0" w:color="auto"/>
            <w:left w:val="none" w:sz="0" w:space="0" w:color="auto"/>
            <w:bottom w:val="none" w:sz="0" w:space="0" w:color="auto"/>
            <w:right w:val="none" w:sz="0" w:space="0" w:color="auto"/>
          </w:divBdr>
        </w:div>
        <w:div w:id="1476557389">
          <w:marLeft w:val="0"/>
          <w:marRight w:val="0"/>
          <w:marTop w:val="90"/>
          <w:marBottom w:val="150"/>
          <w:divBdr>
            <w:top w:val="none" w:sz="0" w:space="0" w:color="auto"/>
            <w:left w:val="none" w:sz="0" w:space="0" w:color="auto"/>
            <w:bottom w:val="none" w:sz="0" w:space="0" w:color="auto"/>
            <w:right w:val="none" w:sz="0" w:space="0" w:color="auto"/>
          </w:divBdr>
        </w:div>
      </w:divsChild>
    </w:div>
    <w:div w:id="2140410619">
      <w:bodyDiv w:val="1"/>
      <w:marLeft w:val="0"/>
      <w:marRight w:val="0"/>
      <w:marTop w:val="0"/>
      <w:marBottom w:val="0"/>
      <w:divBdr>
        <w:top w:val="none" w:sz="0" w:space="0" w:color="auto"/>
        <w:left w:val="none" w:sz="0" w:space="0" w:color="auto"/>
        <w:bottom w:val="none" w:sz="0" w:space="0" w:color="auto"/>
        <w:right w:val="none" w:sz="0" w:space="0" w:color="auto"/>
      </w:divBdr>
    </w:div>
    <w:div w:id="2143231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customXml" Target="ink/ink2.xm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customXml" Target="ink/ink5.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customXml" Target="ink/ink1.xml"/><Relationship Id="rId20" Type="http://schemas.openxmlformats.org/officeDocument/2006/relationships/customXml" Target="ink/ink4.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365.cloud.microsoft/chat" TargetMode="External"/><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clipboard/media/image1.png"/><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customXml" Target="ink/ink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7" Type="http://schemas.openxmlformats.org/officeDocument/2006/relationships/footer" Target="footer2.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iti\Downloads\2025-06-20%20Microsoft%20Garage%20AI%20Powered%20Innovation%20Space%20Hack%20Workbook%20-%20Template.dotx" TargetMode="External"/></Relationships>
</file>

<file path=word/ink/ink1.xml><?xml version="1.0" encoding="utf-8"?>
<inkml:ink xmlns:inkml="http://www.w3.org/2003/InkML">
  <inkml:definitions>
    <inkml:context xml:id="ctx0">
      <inkml:inkSource xml:id="inkSrc0">
        <inkml:traceFormat>
          <inkml:channel name="X" type="integer" max="27388" units="cm"/>
          <inkml:channel name="Y" type="integer" max="18258" units="cm"/>
          <inkml:channel name="F" type="integer" max="65535" units="dev"/>
          <inkml:channel name="T" type="integer" max="2.14748E9" units="dev"/>
        </inkml:traceFormat>
        <inkml:channelProperties>
          <inkml:channelProperty channel="X" name="resolution" value="1000.29218" units="1/cm"/>
          <inkml:channelProperty channel="Y" name="resolution" value="1000.43835" units="1/cm"/>
          <inkml:channelProperty channel="F" name="resolution" value="0" units="1/dev"/>
          <inkml:channelProperty channel="T" name="resolution" value="1" units="1/dev"/>
        </inkml:channelProperties>
      </inkml:inkSource>
      <inkml:timestamp xml:id="ts0" timeString="2023-08-16T09:39:40.349"/>
    </inkml:context>
    <inkml:brush xml:id="br0">
      <inkml:brushProperty name="width" value="0.05292" units="cm"/>
      <inkml:brushProperty name="height" value="0.05292" units="cm"/>
      <inkml:brushProperty name="color" value="#FF0000"/>
    </inkml:brush>
  </inkml:definitions>
  <inkml:trace contextRef="#ctx0" brushRef="#br0">820 5150 35007 0,'-15'3'3120'0,"6"0"-2496"15,-1-2-496-15,1 1-128 0,0-1 0 0,2 0 0 16,1-1 0-16,2-1 0 0,0 0 1088 0,4 1 128 16,-4-5 48-16,2 1 0 0,0-3-976 0,2-1-288 15,1 0 128-15,0-3-128 0,2 1 0 0,-1 3 0 16,0-1 0-16,2-1 0 0,1-2 0 0,1-3 0 15,1 0 0-15,1-3 0 0,3-2-128 0,11-16 128 0,2 3-128 0,-1 1 128 16,0 0 0-16,3 0 128 0,3 2 0 0,1-2 0 16,3 0 128-16,1 1 16 0,3 1 16 0,1 0 0 15,2 0-32-15,1 2-16 0,1 0 0 16,0 4 0-16,2 1-48 0,-1 3-16 0,-3 0 0 0,2 3 0 16,0 2-176-16,-1 2 160 0,1 3-160 0,0 0 160 15,-2 5-160-15,0 2 128 0,-1 0-128 0,-1 3 128 16,0 3-128-16,-2 3 0 0,-1 3 144 0,-1 2-144 15,-3 2 0-15,-1 4 0 0,0 1 0 0,-2 3 0 16,-1 2 0-16,-3 2 0 0,0 2 0 0,-1 2 0 16,-2 1 0-16,-2 3 192 0,-1 2-64 0,-2 0 0 15,0-2 0-15,-2-2 16 0,-2-2 0 0,0-1 0 16,-1 0-144-16,-2-2 0 0,-1-1 0 0,-2-3 0 16,2 0-144-16,-4-2 144 0,0-1 0 0,-1-3 0 0,1 0 0 15,-3-3 0-15,0-1 0 0,0-3 0 0,-1-2-368 0,-1-1 48 16,0-3 0-16,1-4-18768 15</inkml:trace>
  <inkml:trace contextRef="#ctx0" brushRef="#br0" timeOffset="1">2527 4884 17503 0,'0'0'1552'0,"0"0"-1232"15,0 0-320-15,0 0 0 0,0 0 1424 0,0 0 240 16,0 0 32-16,0 0 16 0,1 6 464 0,-2-1 80 16,-1 4 32-16,-2 0 0 0,0 2-944 0,-1 1-192 0,-2-1-48 0,-2 3 0 15,0 3-528-15,-2-1-128 0,-1-1 0 0,-2 2-16 16,0 2-32-16,-1-2 0 0,-1-2 0 0,-2 1 0 16,-2-1-400-16,1-1 0 0,0 1 0 0,1-1 0 15,0-1 0-15,0-2 0 0,2 0 0 0,0-2 0 16,2 1 0-16,1-3 192 0,-1-2 0 0,3 0 0 15,1-1-192-15,2-2 128 0,0-1-128 0,3 0 128 16,5-1 0-16,0 0 0 0,0 0 0 0,0 0 0 16,0 0-128-16,2-4 0 0,3 1 0 0,2 0 0 15,3 0 0-15,2 1 0 0,2-1-144 0,2 3 144 16,2 0 0-16,2 0 224 0,1 1-32 0,1 1-16 16,2 1 96-16,0 1 32 0,0 0 0 0,-1 2 0 15,-1-2-160-15,-1 3-16 0,-1-2-128 0,-2 0 192 0,-2 0-192 16,-3 1 0-16,0-2 0 0,-2 1 0 15,-1-1 0-15,-3-1 0 0,-1-1 144 0,-1-1-144 0,-5-1 240 0,0 0-48 16,0 0 0-16,1-4 0 16,-2-2-48-16,-2-2-16 0,-2-2 0 0,-2-2 0 0,-2 0-128 0,0-2 192 15,-2 0-192-15,0 0 192 0,1 1-192 0,0 0 0 16,0 1 144-16,2-1-144 0,0 2 144 0,2-1-144 16,1 0 192-16,1 0-192 0,2 2-176 0,0-3-144 15,2-1-16-15,0 2-16 16,2-1-1072-16,2 1-224 0</inkml:trace>
  <inkml:trace contextRef="#ctx0" brushRef="#br0" timeOffset="2">3918 7678 28559 0,'-6'0'2544'0,"0"1"-2032"16,1 0-512-16,0 1 0 0,1 2 1040 0,0 0 112 0,1 2 32 0,0 1 0 16,2 1-240-16,1 3-48 0,1 3-16 0,1 1 0 15,1 4-736-15,0 4-144 0,2 3 0 0,1 3 0 16,1 0 0-16,-3-11 0 0,2 4 0 0,0 4 0 15,2 5 0-15,3 1-192 0,-1 2 192 0,3 3-192 16,0 1 192-16,18 36 208 0,-2-14-32 0,-1-7-16 16,3-4 256-16,0-6 48 0,2-2 16 0,3-3 0 15,1-3 96-15,2-1 32 0,1-1 0 0,2-4 0 16,-2-3-224-16,2-2-64 0,-1-2 0 0,2-2 0 16,3 0-80-16,-1-4-32 0,1 0 0 0,0-4 0 15,0-1 48-15,-1-2 0 0,2-5 0 0,-3-2 0 16,-2-1 64-16,0-4 0 0,-1-3 16 0,-1-4 0 15,-1-1 0-15,-2-2 0 0,-1-3 0 0,-2-3 0 16,0-1-128-16,-3-4-16 0,0-1-16 0,-3 0 0 16,0-4-176-16,-3-1 128 0,-2 0-128 0,-3-3 128 0,0-2-128 0,-3-1 0 15,-1-1 0-15,-3 3 128 0,-1-2-128 0,-3 2 0 16,-1 2-192-16,-2 2 192 0,-1 0-320 0,-2 1 48 16,-1 3 16-16,0-2 0 0,1 4-16 0,-2 0 0 15,0 1 0-15,0 2 0 0,1 1-32 0,1 3 0 16,-1 1 0-16,1 2 0 0,-1 1-32 0,-1 2-16 15,2 4 0-15,-2 1 0 16,0 2-720-16,-1 4-144 0,0 0-16 0,0 0-16032 0</inkml:trace>
  <inkml:trace contextRef="#ctx0" brushRef="#br0" timeOffset="3">5677 6806 27647 0</inkml:trace>
  <inkml:trace contextRef="#ctx0" brushRef="#br0" timeOffset="4">5582 7681 2751 0,'0'0'256'0,"0"0"-256"15,0 0 0-15,0 0 0 0,0 0 416 0,-3-3 32 0,3 3 16 0,0 0 0 16,-4-3-688-16,4 3-144 0,0 0-16 0,0 0-16 16,0 0 880-16,-5 0 176 0,1-2 48 0,4 2 0 15,0 0 416-15,0 0 96 0,0 0 0 0,0 0 16 16,0 0-496-16,0 0-96 0,0 0-32 0,0 0 0 16,0 0 528-16,0 0 96 0,0 0 32 0,0 0 0 15,0 0-128-15,0 0-32 0,2-1 0 0,0-2 0 16,0 0-80-16,0 0-32 0,0 0 0 0,1 0 0 15,0 2 32-15,1-1 0 0,1-2 0 0,-2 2 0 16,2-1 80-16,-5 3 32 0,5-2 0 0,-1 0 0 16,0 1 16-16,0-2 16 0,-4 3 0 0,0 0 0 15,3-2-304-15,-3 2-64 0,0 0-16 0,0 0 0 16,0 0-272-16,0 0-48 0,0 0-16 0,0 0 0 0,0 0-208 0,0 0-48 16,0 0-16-16,-3 3 0 0,-2 1-48 0,-1 2-128 15,0 0 192-15,-2 1-64 0,-1 2-128 0,0 2 0 16,-2 3 0-16,-2 1 128 0,-1 1-128 0,0 1 0 15,-2 3 0-15,1-3 0 16,-1 2-304-16,2-1 64 0,0 1 16 0,0-2 0 0,-1-2 224 0,3-1 0 16,1-1 0-16,-1-2 0 0,2 0 256 0,1-2-64 15,3 1-16-15,0-5 0 0,3 1-176 0,3-6 160 16,-1 3-160-16,1-3 160 0,3 2-160 16,3-2 0-16,1-1 0 0,2-1-176 0,2-2 176 0,2-1-128 0,2-2 128 15,0 0-128-15,2-1 128 0,2 2 0 0,0-2 0 0,2-1 0 16,0 0 192-16,0 0-48 0,2 1 0 0,-1 0 0 15,1 0 64-15,-2-1 16 0,0 1 0 0,-2 0 0 16,-2 0-64-16,-2 2-16 0,0 0 0 0,-2 0 0 16,-2 1-16-16,-2 0 0 0,0 1 0 0,-3-1 0 15,-2 2 0-15,-1 0-128 0,-3 3 192 0,0-5-64 16,-3 2 0-16,-3-2-128 0,-1 1 192 0,-3 0-64 16,-2-1-128-16,-1 2 0 0,-2 0 0 0,-1 0 0 15,0-1 0-15,0 0-176 0,0 1 176 0,1-1-128 16,1 1 128-16,2 0-160 0,-1 1 160 0,2-2-160 15,1 2 160-15,1-1-192 0,1 0 192 0,2 1-192 16,1-1-192-16,0 1-32 0,3-1-16 0,2 3 0 16,1-5-1024-16,1-1-208 0</inkml:trace>
  <inkml:trace contextRef="#ctx0" brushRef="#br0" timeOffset="5">7068 5303 30399 0,'-3'2'2704'0,"3"-2"-2160"0,0 0-544 0,0 0 0 16,0 0 1232-16,0 0 144 0,0 0 32 0,9-5 0 16,1-3-368-16,6-3-64 0,2-4-16 0,2-2 0 15,1-2-400-15,0-3-96 0,2 0-16 0,3-3 0 16,4 0-96-16,-11 10-32 0,5-3 0 0,3-4 0 16,4-2-112-16,3-3-16 0,3 0-16 0,3-1 0 15,3 1-16-15,40-26 0 0,-13 8 0 0,-7 6 0 16,-2 2 48-16,-4 6 16 0,-4 3 0 0,1 4 0 15,-2 1-224-15,3 4 176 0,1 3-176 0,-1 3 160 16,-1 2-160-16,-1 4 0 0,-1 5 0 0,-3 0 0 0,-4 4 176 0,-2 1-48 16,-1 6-128-16,-2 1 192 0,-1 5-192 0,-3 1 176 15,-2 4-176-15,-3 2 160 0,-2 1-16 0,-3 3 0 16,-4 5 0-16,-2 0 0 0,-3 2-144 0,-3-1 0 16,-3 1-192-16,-3 0 192 0,-2 0-384 0,-1 0 32 15,-4 0 16-15,0-4 0 16,1 1-176-16,-4-4-48 0,1-2 0 0,0-4-18320 15</inkml:trace>
  <inkml:trace contextRef="#ctx0" brushRef="#br0" timeOffset="6">8760 5194 23039 0,'-4'0'2048'0,"1"0"-1648"16,3 0-400-16,-5 0 0 0,0 1 560 0,0 1 16 15,1-2 16-15,0 0 0 0,4 0 1536 0,-5 0 304 0,5 0 64 0,-5 0 16 32,5 0-1440-32,0 0-304 0,0 0-48 0,0 0-16 15,0-4-224-15,2-1-48 0,1 1-16 0,2-2 0 16,2 0-144-16,4-1-16 0,1-2-16 0,2-1 0 16,3-1 160-16,3 0 48 0,-1 0 0 0,4 1 0 15,1-1-176-15,0 0-16 0,-1-2-16 0,1 2 0 16,-2-1-240-16,-1 0 128 0,0-1-128 0,-2-1 0 15,1 2 144-15,-4 1-144 0,1 3 128 0,-3 1-128 16,-1 0 160-16,-2 2-160 0,-3 0 192 0,-3 3-192 16,0 2 192-16,-5 0-192 0,0 0 192 0,0 0-192 15,0 0 0-15,-5 7 0 0,0 1 0 0,-1 1 0 16,-2-1 0-16,-1 4 0 0,0 4-176 0,-1 1 176 16,0 1-144-16,1 0 144 0,0 0 0 0,0 2-144 15,-1 1 144-15,3-1-128 0,0 2 128 0,0 0-128 16,0-1 128-16,1 1-128 0,1 1 128 0,0-1-128 0,0-4-32 0,1 1 0 15,2-1 0-15,-2-1 0 0,1-1-112 0,2-2-32 16,-1-1 0-16,1-1 0 0,1-3 304 0,0 0 0 16,0-2 0-16,0-1 0 0,1-2 0 0,-1-4 0 15,1 5 0-15,-1-5 0 0,2 2 144 0,-2-2 96 16,0 0 16-16,0 0 0 0,0 0 0 0,0 0 0 16,0 0 0-16,2-5 0 0,-1 1-112 0,0-1-16 15,-1-1 0-15,-2-1 0 0,1 0 0 0,-1-1-128 16,0-1 192-16,-1 0-64 0,-2 0 0 0,-1 0-128 0,-2 0 192 0,-1-3-64 15,-1 1 32-15,-2 2 0 0,0-2 0 0,-3 1 0 16,1 2 0-16,-1-1 0 0,-1 1 0 16,1 2 0-16,1 0 48 0,0 0 16 0,0 2 0 15,1-1 0-15,1 2-224 0,2-1 0 0,0 1 0 0,1-1 0 32,2 2-448-32,0-3-64 0,3 2-32 0,0-1 0 15,1-1-1360-15,1 0-272 0</inkml:trace>
  <inkml:trace contextRef="#ctx0" brushRef="#br0" timeOffset="7">10277 7610 34095 0,'-15'-5'3024'0,"5"0"-2416"0,-1-1-480 0,1 0-128 16,1 0 1152-16,-1 0 224 0,2 2 32 0,0 1 16 16,1-1-400-16,-1 0-64 0,0 2-32 0,2 0 0 15,1 2-528-15,0 1-96 0,1 0-32 0,0 5 0 16,1 2-80-16,1-3 0 0,0 4-16 0,0 1 0 15,1 3-176-15,0 2-224 0,1 2 48 0,0 3 16 16,1 2 160-16,3 21 0 0,2-3 0 0,2 0-128 0,0 0 128 0,3 1-192 16,0 0 192-16,3 5-192 0,2 2-48 0,2 2-16 15,2-1 0-15,1 0 0 16,2-1-256-16,1 0-48 0,2-2-16 0,1-5 0 0,3-2 160 0,2-3 32 16,-1-3 0-16,2-1 0 0,3-3 928 0,1-2 192 15,2-3 32-15,0-2 16 0,0-5-48 0,3-5-16 16,0-1 0-16,2-3 0 0,1-4 16 0,-1-3 0 15,-1-4 0-15,0-4 0 0,0-2 64 0,0-4 16 16,0-2 0-16,-1-4 0 0,-3 0-240 0,-2-2-64 16,-3-2 0-16,-2-2 0 0,-1-2-336 0,-2-1-176 0,-1-2 160 15,-2-5-160-15,-2 0-128 0,-1-4-128 16,0 2-32-16,-1 1 0 16,-1 2-352-16,-1 1-64 0,-1 1 0 0,-1 3-16 15,0 0-336-15,-2 4-64 0,-1-1-16 0,0 4-12480 0,-1 3-2496 0</inkml:trace>
  <inkml:trace contextRef="#ctx0" brushRef="#br0" timeOffset="8">11824 7693 37775 0,'0'0'3360'0,"0"0"-2688"16,0 0-544-16,0 0-128 16,0 0 688-16,0 0 96 0,0 0 32 0,0 0 0 0,0 0-16 0,-7 1 0 15,0 0 0-15,-1 1 0 0,0 1-464 0,-2 0-80 0,0 1-32 0,-2 2 0 16,-1 0-224-16,-3 2 0 0,-3 1 0 0,-1 2 0 15,-2 1-208-15,-3 0 16 0,-1 0 0 0,1 1 0 16,2 0 192-16,1-1-176 0,0-3 176 0,3 1-160 16,3-2 160-16,1 0 0 0,3-1 0 0,2-3 0 15,1 1 0-15,2-2 0 0,1 1 128 0,6-4-128 16,0 0 0-16,0 0-128 0,0 0 0 0,4 4 0 16,2-1-112-16,3 0-16 0,6-1 0 0,0 1 0 15,4 0 32-15,2-1 0 0,3 0 0 0,2 3 0 16,2 1-48-16,-1-1-16 0,2 1 0 0,-1 0 0 15,-3 1 288-15,0-1-160 0,-2 2 160 0,0-2-128 16,-3 1 480-16,-1 0 96 16,-1-1 32-16,-1 0 0 0,-4 0 96 0,0-2 0 0,-1 0 16 0,-3 1 0 0,0 0 32 15,-2-3 0-15,-3 1 0 0,-4-3 0 0,0 0-144 0,0 0-32 16,0 0 0-16,0 0 0 0,-4-5-64 0,-3 0 0 16,0-2-16-16,-2 1 0 0,0-3-208 0,1 1-32 15,-1-1-128-15,2-1 192 0,0 1-192 0,1-1 0 16,0 0 0-16,0-1 0 15,2-1-336-15,0 0-64 0,-1 1-16 0,1-2 0 16,1 0-304-16,-1 1-64 0,2-1-16 0,1-1 0 16,1 0-480-16,1-1-112 0</inkml:trace>
  <inkml:trace contextRef="#ctx0" brushRef="#br0" timeOffset="9">14287 5842 32255 0,'-7'2'2864'0,"1"1"-2288"16,1 0-576-16,0 2 0 0,0-3 1152 0,5-2 112 15,0 0 16-15,0 0 16 0,0 0 128 0,0 0 32 16,0 0 0-16,0 0 0 0,3-5-928 0,2-2-176 16,4-1-32-16,3-4-16 0,1-6 80 0,-3 8 0 15,5-3 16-15,2-2 0 0,5-3 160 0,2-1 16 16,2-1 16-16,3-3 0 0,3-2 96 0,30-24 16 16,-5 8 0-16,-7 3 0 0,-4 2-176 0,-3 2-16 0,-1-1-16 0,-2 1 0 15,-1 1-240-15,-2 1-64 0,-3 1 0 0,-4 3 0 16,-1 2-192-16,-4 0 0 0,-3 5 0 0,-3 0 0 15,-1 2-256-15,-5 4-32 0,-1 1-16 0,-4 4 0 32,-3 1-336-32,-3 0-80 0,0 3-16 0,-4 0 0 15,0 1-176-15,-2 1-48 0,-1 3 0 0,-1 2 0 16,0 0-448-16,0 3-80 0</inkml:trace>
  <inkml:trace contextRef="#ctx0" brushRef="#br0" timeOffset="10">15045 5426 6447 0,'0'0'272'0,"0"0"80"0,0 0-352 0,0 0 0 16,0 0 0-16,3-3 0 0,0 1 896 0,0-1 128 15,-3 3 0-15,4-3 16 0,-4 3 1776 0,4-3 336 16,-4 3 80-16,0 0 16 0,2-4-1328 0,-2 4-256 0,0 0-48 0,1-5-16 16,-1 5 320-16,-1-5 48 0,1 5 16 0,-1-5 0 15,-1-1-448-15,-1 1-96 0,0 0-16 0,0-1 0 16,-1-1-608-16,0 0-128 0,-1-3-32 0,2 0 0 15,-2-1-64-15,0-2-16 0,-1 0 0 0,-1-2 0 16,1 0-64-16,-2-2-32 0,-1 0 0 0,0 2 0 16,-1 0-96-16,-1 1-32 0,-1 1 0 0,1 2 0 15,-2 1-224-15,0-1-128 0,1 2 160 0,0 2-160 16,0 0 0-16,4 2 0 0,1 1 0 0,2 2 0 16,5 2 0-16,0 0 176 0,0 0-176 0,7-1 160 15,5 1-336-15,4 1-64 0,3-1-16 0,4 2 0 16,2-2 256-16,3 0 0 0,1 0 0 0,1-2 0 0,2-1 0 15,1 2 0-15,1 1 0 0,-3-1 160 0,0-1 48 0,-4-1 16 16,0 0 0-16,-3 2 0 0,-2 1 192 0,-2 0 32 16,-2-1 16-16,-4 2 0 0,-3 0-80 0,-3 0 0 15,-3 2-16-15,-2 1 0 0,-6 1-96 0,-3 3-16 16,-3 2 0-16,-6 2 0 0,-5 4-32 0,-1 0-16 16,-3 3 0-16,-2-1 0 0,-2 1-464 0,-2 0-80 15,-1 1-32-15,1-2 0 16,3-1-288-16,3 1-64 0,1-2-16 0,2 0 0 15,4-1-240-15,2-1-48 0,2-4-16 0,3-1-19568 0</inkml:trace>
  <inkml:trace contextRef="#ctx0" brushRef="#br0" timeOffset="11">14187 6423 23951 0,'-14'0'2128'0,"6"0"-1696"0,2 0-432 0,-1-2 0 16,3 1 1296-16,0 1 176 0,4 0 48 0,0 0 0 16,0 0 384-16,0 0 80 0,7-2 0 0,5-2 16 15,2 0-1008-15,4-1-208 0,3-3-32 0,4-2-16 16,5-2 80-16,4 1 16 0,5-2 0 0,3 0 0 16,1-1-352-16,0 1-64 0,1 1-16 0,-1-2 0 15,0 1-144-15,-1 0-16 0,-2 1-16 0,-2-2 0 16,-2 2-32-16,-3 1 0 0,0 1 0 0,-4-1 0 15,-1 1-192-15,-2 1 0 16,-3 1 0-16,-3-1 0 0,-1 0-304 0,-1 1-48 0,-3 2-16 0,0-2 0 16,-2 3-192-16,-1 0-32 0,0 0-16 0,1 2 0 15,-2 0-1552-15,0 2-304 0</inkml:trace>
  <inkml:trace contextRef="#ctx0" brushRef="#br0" timeOffset="12">15107 6191 23039 0,'0'0'2048'0,"0"0"-1648"16,-3-5-400-16,1 1 0 0,2 4 2640 0,-1-6 448 0,-1 1 96 0,-1-1 16 16,1 1-992-16,-2-2-192 0,1-1-32 0,-2 0-16 15,0-1-1200-15,-2-1-256 0,2 1-32 0,-1-2-16 0,-1 0-80 0,0 0-32 16,-1-2 0-16,0 1 0 0,0-1-32 0,0-1 0 15,0 2 0-15,-2 1 0 0,1 0-320 0,-1 1 128 16,3 3-128-16,-1 0 0 0,1 2 0 0,1 2 0 16,1 0 0-16,5 3 0 0,0 0 0 0,0 0 0 15,0 0 0-15,0 0 128 0,5 5-272 0,5 0-48 16,2 3-16-16,5 0 0 0,3 1 208 0,3-1 0 16,4 0 0-16,3 1-144 0,3-1 144 0,1-1 192 15,0 0-32-15,0-1-16 0,-2-2-16 0,-1-1-128 16,-1 1 192-16,-2-2-64 0,0 2 32 0,-4-2 0 0,-1-1 0 15,-4 2 0 1,-2-1 112-16,-6 1 32 0,-2 0 0 0,-4 0 0 0,-2 2 112 0,-4-1 32 0,-4 3 0 0,-4-1 0 16,-6 0 80-16,-4 3 32 0,-4 1 0 0,-3-1 0 15,-3 2-416-15,1 0-144 0,-2 1 0 0,1-2 144 16,1 1-272-16,0-2-64 0,-1 0-16 0,3-1 0 31,1 1-320-31,4-2-64 0,2 1-16 0,4-3 0 16,2 1-320-16,3-3-64 0,2 1-16 0,8-4-19536 0</inkml:trace>
  <inkml:trace contextRef="#ctx0" brushRef="#br0" timeOffset="13">14306 6724 17503 0,'-16'-5'1552'0,"6"0"-1232"15,-1 3-320-15,0-2 0 0,0 0 2240 0,2 3 400 16,0-1 80-16,1 1 16 0,2 1 80 0,0 0 32 0,6 0 0 0,0 0 0 16,0 0-1504-16,0 0-320 0,0 0-48 0,6 6-16 15,3-2-544-15,3 0-112 0,3 1-32 0,6 0 0 16,4-1 208-16,5 1 32 0,4 1 16 0,4 1 0 15,4-1 48-15,1 2 0 0,1 0 0 0,1 0 0 16,2 0-192-16,-1 0-16 0,-2 0-16 0,0-2 0 16,-1 1-352-16,-4-1 128 0,0-1-128 0,-3 0 0 15,-2 1 0-15,-5-2-320 0,-2 0 64 0,-4 0 16 16,-2-2-80-16,-2 0 0 0,-2 1-16 0,-4 1 0 16,0-1 0-16,-2 0 0 0,-3 0 0 0,-1 0 0 15,-2 0-992-15,-2 0-192 0</inkml:trace>
  <inkml:trace contextRef="#ctx0" brushRef="#br0" timeOffset="14">15144 6776 28559 0,'0'0'1264'0,"0"0"272"16,3-6-1232-16,1 2-304 0,2 1 0 0,0 0 0 0,1 0 1664 0,1 0 256 0,2 0 64 0,-2 2 16 15,1-3-432-15,-2 3-96 0,0 0 0 0,-2 1-16 16,0 0-880-16,-5 0-192 0,4 2-16 0,-2 2-16 16,-2 0-64-16,-1 1-16 0,-3 1 0 0,-2 3 0 15,-2 1-112-15,-2 2-32 0,-1-1 0 0,-2 1 0 16,0-2-128-16,1 0 160 0,0 0-160 0,2-1 160 16,1-2-160-16,2-1 0 0,1 0 144 0,2-1-144 15,4-5 0-15,-2 4 0 0,2-4 0 0,2 3 0 16,1 0 0-16,2-1-192 0,2 1 192 0,1-1-192 0,3 2 16 15,-1 1 0-15,3-2 0 0,1 1 0 16,1 0 176-16,0 0-208 0,1 2 80 0,-2-1 128 0,2-1-144 0,0 2 144 16,-1 0 0-16,0 0 0 0,0-1 0 0,-1 0 0 15,-1 1 128-15,-2-2-128 0,-1 1 256 0,-2-1-32 16,0-2-16-16,-1 0 0 0,-3 0-64 0,-4-2-16 16,0 0 0-16,0 0 0 0,4 1 288 0,-4-1 48 15,0 0 16-15,0 0 0 0,0 0-64 0,-2-7-16 16,1-2 0-16,-1 0 0 0,-2-1-160 0,1-1-48 15,-1-1 0-15,0-3 0 0,-1 1-192 0,1-2 0 16,-1 0 0-16,1-1 0 0,1 0 0 0,-2 1 0 0,0-1 0 0,0 2 0 16,-1 1 0-16,0 2 0 15,-1-3 0-15,0 3 0 0,0-1-176 0,-1 1 176 0,1 2-160 0,-1-2 160 32,1 3-496-32,-2-1 0 0,2 1 0 0,-1 1 0 15,0 1-320-15,-1 1-64 0,1 1-16 0,-1 2-18528 0</inkml:trace>
  <inkml:trace contextRef="#ctx0" brushRef="#br0" timeOffset="15">14108 7240 31327 0,'-14'-4'2784'0,"5"1"-2224"16,0 0-560-16,1-1 0 0,3 3 896 0,5 1 64 15,0 0 0-15,0 0 16 0,0 0 368 0,0 0 80 0,0 0 16 0,3 0 0 16,5 3-992-16,3 0-208 0,3 3-48 0,4 2 0 16,4 1 208-16,2 3 48 0,3 3 0 0,3 2 0 15,2 2 48-15,3 2 16 0,3 1 0 0,2 2 0 16,1 0-144-16,0 0-32 0,2 0 0 0,-1 0 0 15,0 1-144-15,1-2-16 0,-2 1-16 0,-2-1 0 16,-1-2-368-16,-2-2-80 0,-3 0-16 0,-1-2 0 31,-1 1-240-31,-2-3-48 0,-1-2-16 0,-2-2 0 0,-3 0-416 0,-2-1-64 16,-1-2-32-16,-1 0 0 0,-1-2-624 0,0 1-128 16,-1 0-32-16,0-1-13376 0</inkml:trace>
  <inkml:trace contextRef="#ctx0" brushRef="#br0" timeOffset="16">15272 7708 13823 0,'3'-5'1216'0,"-1"1"-960"0,0-2-256 0,2 0 0 0,0 0 3744 0,0 0 704 16,0 1 144-16,-1-1 16 0,-1 2-1536 0,-2 4-320 15,3-4-64-15,-3 4-16 0,2-5-1648 0,-2 5-336 16,0 0-64-16,0 0-16 0,0 0-320 0,-5-3-64 15,2 3-16-15,-4 4 0 0,1 4-48 0,-3 1-16 16,-2 3 0-16,-1 2 0 0,-3 2-144 0,-1 1 0 16,-3 2 144-16,-1-1-144 0,0 1 0 0,-2 0 0 15,1-1 0-15,0 0-128 0,0-2 128 0,1 0 0 16,2-1 0-16,2-1 0 0,0-1 0 0,1-1 224 16,2-1-48-16,3-4-16 0,3 0-32 0,1-2-128 15,2-1 192-15,4-4-64 16,0 0-128-16,3 3 0 0,3-1-192 0,3 1 192 15,2-2-256-15,2-1 64 0,2 0 0 0,1 0 16 0,2 0 176 0,2-1 0 0,0 0 0 16,3 0 0-16,-1 0 0 0,1 1 0 0,1 0 0 0,-3 0 0 16,0 0 128-16,-3 0 64 0,0 0 16 0,-3-1 0 15,1 1 32-15,-3 0 0 0,-1 0 0 0,-3-1 0 16,-1 2 16-16,-3-2 0 0,0 0 0 0,-5 1 0 16,0 0-32-16,0 0 0 0,0 0 0 0,1-5 0 15,-1 5 80-15,-2-7 16 0,0-1 0 0,-2-2 0 16,0-1 0-16,0 0 0 0,0-2 0 0,-1-2 0 15,1 0-64-15,-1-3 0 0,1 1 0 0,1-1 0 16,0 1-256-16,0 1 0 0,0-1-128 0,2 2 128 16,0-1-320-16,0 0 48 0,0 2 0 0,1 1 0 15,0-1-176-15,1 1-16 0,-1-1-16 0,1 2 0 32,1-2-336-32,3 1-64 0</inkml:trace>
  <inkml:trace contextRef="#ctx0" brushRef="#br0" timeOffset="17">524 5142 14735 0,'0'0'1312'0,"0"0"-1056"0,0 0-256 0,-1 3 0 16,1-3 0-16,0 0 128 0,0 0-128 0,0 0 0 15,0 0 1152-15,0 0 128 0,0 0 32 0,0 0 0 16,0 0-64-16,0 0-16 0,0 0 0 0,0 0 0 31,0 0-176-31,0 0-32 0,0-4-16 0,-1-1 0 16,-1 1-160-16,0-1-16 0,1 2-16 0,-2-2 0 0,0 1-32 0,-2 1 0 15,-3-8 0-15,-2 5 0 0,3 0-224 0,1 1-48 0,0 1-16 0,0 0 0 16,-1 3-64-16,-1-4-16 0,0-1 0 0,-1 1 0 16,0-1 224-16,-7-5 32 0,3-3 16 0,0 2 0 15,0-1-304-15,-2 1-48 0,0 0-16 0,-1-1 0 0,0-2-128 16,1 0-48-16,1 1 0 0,1 0 0 0,1-1-144 16,0 1 0-16,1 1 0 0,6 5 128 15,1 2-128-15,-1-3 0 0,0 0 0 0,2 1 128 0,-1-1-128 0,2 1 0 16,-1 0 0-16,1-9 0 0,0 2 0 0,2 4 0 15,0 3 0-15,2 0 0 0,-1 1 0 0,0 2 0 16,2 1 0-16,-1 1 0 0,1-2-144 0,0 3 144 16,1-2 0-16,0 2 0 0,1 0-160 0,3-2 160 15,1 4-128-15,-2 0 128 0,2 0 0 0,0 1 0 16,-2 2 0-16,2 0 0 16,1 1 0-16,-2-1 0 0,2 2 0 0,-1-2 0 0,1 2 0 0,-2 2 0 0,0 1 0 0,-1 2 0 15,-1 3 0-15,-1-2 128 0,0-1-128 0,0-2 0 16,-2 0 0-16,-1 0 0 0,1 0 0 0,0-2 0 15,-1 1 0-15,0-2 0 0,0 1 0 0,-1 0 0 16,0-1 0-16,0-1 0 0,0 0 0 0,0 0 0 16,0-1 0-16,-1-3 0 15,0 0 0-15,0 0 0 0,0 0 0 0,0 0 0 0,0 0 0 0,0 0 0 16,0 0 0-16,0 0 0 0,0 0 0 0,0 0 0 16,0 0 0-16,0 0 0 0,4-6 128 0,-4 6-128 15,3-6 0-15,-1-1 0 0,-1-1 0 0,0 1 0 16,0 0 0-16,-1-4-160 0,0 0 160 0,0-2-160 15,0-1 160-15,-1-2 0 0,0 0 0 0,0 1 0 16,-1-2 0-16,1 0 0 0,1-2 0 0,0 2 0 0,0 0 0 0,1 2 0 16,-1 1 0-16,2 1 128 0,0 3-128 0,0 0 128 15,-1 1-128-15,2 1 128 0,0 0-128 0,0 1 128 16,0 1-128-16,2 0 128 0,-1 1-128 0,1 0 128 16,2 3-128-16,-4 0 128 0,2 1-128 0,1 0 0 15,1 1 0-15,-1 0 0 0,2 2 0 0,-1 0 0 16,1 0 0-16,5 4 0 15,-3 1 0-15,-1-1 0 0,-2 2 0 0,-2 2 128 0,0 0-128 0,-1 2 0 16,-1 0 128-16,-1 2-128 0,-1 1 128 0,0 0-128 16,-1 2 160-16,0 1-160 0,-1-1 0 0,0 2 128 0,-2 4-128 0,1 0 0 15,-2 0 0-15,0-1 0 0,-1 0 0 0,-1-1 0 16,1 2 0-16,-1-1 0 0,1-2 0 0,1-1-160 16,0-1 160-16,1-3 0 15,0 1 0-15,2-3 0 16,-1-2-144-16,0-1 144 0,2 1-160 0,1-3 160 31,1-2-832-31,0-2-80 0,2 1-16 0,-4-5 0 16,8 0-1232-16,0-2-240 0</inkml:trace>
  <inkml:trace contextRef="#ctx0" brushRef="#br0" timeOffset="18">733 4583 22111 0,'4'6'1968'0,"-1"0"-1584"16,3 0-384-16,0 0 0 15,3 0-256-15,0-2-144 0,3 0-32 0,-1-2 0 0,4-2 1456 0,-2-3 272 0,1-1 64 0,-2-2 16 16,0-3-384-16,0-3-80 0,-2-3-16 0,0-5 0 31,0-3 128-31,-4 8 0 0,0-2 16 0,1-2 0 16,1-1-336-16,-1-4-80 0,0-1-16 0,-1-1 0 15,-1 0-416-15,4-23-192 0,-4 7 160 0,-2 7-160 16,-2 5 0-16,-3 3-240 0,-1 4 32 0,0 1 0 16,-2 3 208-16,0 2 0 0,-3 2 0 0,0 3 0 15,-1 2 0-15,-2 2 0 0,0 3-176 0,-1 2 176 16,-1 2 0-16,0 1 0 0,-2 3 0 0,0 2 0 16,-1 4 0-16,-1 1 0 0,1 4 0 0,0 1 0 15,2 2 416-15,1 4 32 0,0-1 16 0,0 4 0 16,2-1-336-16,0 3-128 0,0 1 0 0,0 0 144 15,2 1-416-15,0-4-96 0,2-1-16 0,1-2 0 16,2-2-192-16,0-2-64 0,3-1 0 0,1-1 0 16,0-4-64-16,3 1-32 0,1-3 0 0,3 0 0 15,3-1-672-15,1-2-128 0,3-2-16 0,2-2-16 16,2-1-608-16,2-2-128 0</inkml:trace>
  <inkml:trace contextRef="#ctx0" brushRef="#br0" timeOffset="19">793 4709 6447 0,'0'0'576'0,"0"0"-576"15,0 0 0-15,-2 1 0 0,2-1 912 0,-4 2 80 16,1 0 16-16,1 1 0 0,2-3 320 0,-4 1 64 16,4-1 16-16,-4 2 0 0,4-2-256 0,-4 3-64 15,4-3 0-15,0 0 0 0,0 0-16 0,-4-2-16 0,1 1 0 0,-1-1 0 16,2-2-192-16,-1 2-32 0,3 2-16 0,0 0 0 15,0 0-16-15,0 0 0 0,0 0 0 0,0 0 0 16,0 0-240-16,5-6-48 0,0 0-16 0,1 1 0 16,2 0 80-16,0-2 0 0,2 1 16 0,0 0 0 15,3-1-32-15,-2 1-16 0,2 1 0 0,-1-3 0 16,-1 2-544-16,1-1-272 0,-2 1 16 0,0 0 16 16,0-1-240-1,-2 1-48-15,2-1-16 0,-2 2 0 0,0-1-448 0,-1 2-96 0,-1 0 0 16,-1 1-16-16,0 0-432 0,-5 3-64 0,4-3-32 0,-4 3 0 15,0 0-576-15,0 0-112 0</inkml:trace>
  <inkml:trace contextRef="#ctx0" brushRef="#br0" timeOffset="20">856 4726 16127 0,'-8'5'352'0,"2"-1"80"0,1 2 16 0,1-2 0 0,-1 0-448 0,-1-1 0 15,2 0 0-15,1 0 0 0,3-3 1904 0,0 0 288 16,0 0 64-16,0 0 16 0,0 0-816 0,0 0-176 15,0 0-16-15,0 0-16 0,4-4-592 0,1 0-112 16,-1-3-32-16,2 0 0 0,1 0 176 0,-1-1 16 16,1 1 16-16,0-2 0 0,3 0-592 0,-3 1-128 15,0-1 0-15,0 1 0 16,1-1-592-16,-1 0-112 0,1 3-32 0,-2-2 0 16,-1-1-416-16,2 2-96 0,-2 1-16 0,0 1 0 15,-1 0-720-15,-4 5-160 0</inkml:trace>
  <inkml:trace contextRef="#ctx0" brushRef="#br0" timeOffset="21">865 4756 15663 0,'-9'16'1392'0,"5"-8"-1120"0,-1-1-272 0,0-1 0 15,1 2 880-15,1-3 112 0,1 0 32 0,1-2 0 16,1-3 1152-16,0 0 256 0,0 0 32 0,0 0 16 16,0 0-1776-16,8 0-336 0,0-5-80 0,2-3-16 15,-2-2-272-15,-1 1 0 0,2 0 0 0,0-1 0 16,-1-3-192-16,1 1-160 0,-1 1-32 0,1 0 0 15,0-1-992-15,0 1-208 0,0-2-32 0,-3 3-9168 16</inkml:trace>
  <inkml:trace contextRef="#ctx0" brushRef="#br0" timeOffset="22">890 4811 27647 0,'-8'5'1216'0,"4"-1"256"0,0 1-1168 0,2-1-304 16,2-4 0-16,0 0 0 0,0 5 1136 0,0-5 160 15,0 0 48-15,7-3 0 0,1 2-864 0,0-4-160 16,0-3-48-16,0-1 0 0,2 0-272 0,-1-3-176 0,1-1 32 16,0-1 0-1,0 0-1136-15,0-2-208 0</inkml:trace>
  <inkml:trace contextRef="#ctx0" brushRef="#br0" timeOffset="23">765 4414 16575 0,'0'0'1472'0,"0"0"-1168"0,0 0-304 0,5-4 0 0,1-1-160 0,0 1-96 0,-2-2 0 0,2 2-16 16,2-2 928-16,0 0 192 0,0 1 48 0,-2-1 0 16,1 1-192-16,0-1-16 0,0 0-16 0,-2 1 0 15,1-1-512-15,-1 1-160 0,-1 1 0 0,0 0 0 16,0 1 0-16,-4 3 0 0,0 0 0 0,0 0 0 16,0 0 0-16,0 0 0 0,0 0 0 0,0 0 0 15,-5 6 0-15,2-1 0 0,-1 2-208 0,-1-1 80 0,-1 0-48 0,1 1 0 16,-1 2 0-16,1-1 0 0,-1 0 304 15,1 1 64-15,0-1 16 0,-1-1 0 0,4 0 560 0,-1-1 96 16,1-2 32-16,1 0 0 0,1-4-304 0,-1 5-48 16,1-5-16-16,0 0 0 0,0 0-528 0,0 0 0 15,3 3 0-15,1-2 0 0,-4-1 0 0,4 0 0 16,1 0 128-16,0-1-128 0,-1-1 0 0,0 2 160 16,1 0-160-16,-2 1 128 0,0 0-128 0,1 0 0 15,-4-1 0-15,0 0 0 16,5 3-352-16,-2 0-96 0,-3-3-32 0,0 0 0 15,5 3-896-15,-3-1-176 0,-2-2-48 0,5-2-7776 0</inkml:trace>
  <inkml:trace contextRef="#ctx0" brushRef="#br0" timeOffset="24">1017 4139 14735 0,'0'0'1312'0,"-2"-6"-1056"16,1-1-256-16,1-2 0 0,0-3 1344 0,0-1 224 15,0-2 32-15,3-2 16 0,-1-2 112 0,0-2 32 16,1-4 0-16,0-1 0 0,1-1-1072 0,-2-3-224 16,3 0-32-16,-2-1-16 15,1 1-800-15,2 1-176 0,0 1-16 0,0 3-16 16,1 3-512-16,-1 2-112 0</inkml:trace>
  <inkml:trace contextRef="#ctx0" brushRef="#br0" timeOffset="25">848 4044 20271 0,'0'0'1792'0,"0"0"-1424"0,-4-3-368 0,1 0 0 15,3 3-288-15,-5-5-128 0,2 0-32 0,-2-3 0 16,-1-3 1664-16,1-1 336 0,0-2 64 0,-1-1 16 16,2-2-288-16,-2-1-64 0,1 0-16 0,-1-4 0 15,1 1-944-15,0 0-192 0,0-3-128 0,2 2 144 16,0 1-1488-16,0 1-320 0,1 1-48 0,0-1-9616 15</inkml:trace>
  <inkml:trace contextRef="#ctx0" brushRef="#br0" timeOffset="26">605 4141 18431 0,'0'0'1632'0,"0"0"-1312"16,-6 0-320-16,6 0 0 0,-7-2 1344 0,-2 0 192 16,0 0 32-16,0-3 16 0,-1 1-112 0,-2 0 0 15,-1-1-16-15,-1-3 0 0,-2 1-720 0,7 3-144 16,-1-1-16-16,-2 0-16 0,0-1-48 0,1 0 0 16,0 1 0-16,-1 0 0 0,2 0-704 0,-7-4-128 0,3 4-48 0</inkml:trace>
  <inkml:trace contextRef="#ctx0" brushRef="#br0" timeOffset="27">518 4360 22111 0,'-8'-1'1968'0,"1"0"-1584"0,0 0-384 0,-1 1 0 0,0-1 0 0,2 0 0 0,-1 0 0 0,-1 1 0 15,-1-1 1216-15,0-1 320 0,-1 1 64 0,1 0 16 16,-1 1-576-16,-11-1-112 0,3 1-32 0,-1 1 0 16,-1-1-1104-16,1 1-240 15,0 0-32-15</inkml:trace>
</inkml:ink>
</file>

<file path=word/ink/ink2.xml><?xml version="1.0" encoding="utf-8"?>
<inkml:ink xmlns:inkml="http://www.w3.org/2003/InkML">
  <inkml:definitions>
    <inkml:context xml:id="ctx0">
      <inkml:inkSource xml:id="inkSrc0">
        <inkml:traceFormat>
          <inkml:channel name="X" type="integer" max="27388" units="cm"/>
          <inkml:channel name="Y" type="integer" max="18258" units="cm"/>
          <inkml:channel name="F" type="integer" max="65535" units="dev"/>
          <inkml:channel name="T" type="integer" max="2.14748E9" units="dev"/>
        </inkml:traceFormat>
        <inkml:channelProperties>
          <inkml:channelProperty channel="X" name="resolution" value="1000.29218" units="1/cm"/>
          <inkml:channelProperty channel="Y" name="resolution" value="1000.43835" units="1/cm"/>
          <inkml:channelProperty channel="F" name="resolution" value="0" units="1/dev"/>
          <inkml:channelProperty channel="T" name="resolution" value="1" units="1/dev"/>
        </inkml:channelProperties>
      </inkml:inkSource>
      <inkml:timestamp xml:id="ts0" timeString="2025-03-09T15:10:33.473"/>
    </inkml:context>
    <inkml:brush xml:id="br0">
      <inkml:brushProperty name="width" value="0.05292" units="cm"/>
      <inkml:brushProperty name="height" value="0.05292" units="cm"/>
      <inkml:brushProperty name="color" value="#FF0000"/>
    </inkml:brush>
  </inkml:definitions>
  <inkml:trace contextRef="#ctx0" brushRef="#br0">820 5150 35007 0,'-15'3'3120'0,"6"0"-2496"15,-1-2-496-15,1 1-128 0,0-1 0 0,2 0 0 16,1-1 0-16,2-1 0 0,0 0 1088 0,4 1 128 16,-4-5 48-16,2 1 0 0,0-3-976 0,2-1-288 15,1 0 128-15,0-3-128 0,2 1 0 0,-1 3 0 16,0-1 0-16,2-1 0 0,1-2 0 0,1-3 0 15,1 0 0-15,1-3 0 0,3-2-128 0,11-16 128 0,2 3-128 0,-1 1 128 16,0 0 0-16,3 0 128 0,3 2 0 0,1-2 0 16,3 0 128-16,1 1 16 0,3 1 16 0,1 0 0 15,2 0-32-15,1 2-16 0,1 0 0 16,0 4 0-16,2 1-48 0,-1 3-16 0,-3 0 0 0,2 3 0 16,0 2-176-16,-1 2 160 0,1 3-160 0,0 0 160 15,-2 5-160-15,0 2 128 0,-1 0-128 0,-1 3 128 16,0 3-128-16,-2 3 0 0,-1 3 144 0,-1 2-144 15,-3 2 0-15,-1 4 0 0,0 1 0 0,-2 3 0 16,-1 2 0-16,-3 2 0 0,0 2 0 0,-1 2 0 16,-2 1 0-16,-2 3 192 0,-1 2-64 0,-2 0 0 15,0-2 0-15,-2-2 16 0,-2-2 0 0,0-1 0 16,-1 0-144-16,-2-2 0 0,-1-1 0 0,-2-3 0 16,2 0-144-16,-4-2 144 0,0-1 0 0,-1-3 0 0,1 0 0 15,-3-3 0-15,0-1 0 0,0-3 0 0,-1-2-368 0,-1-1 48 16,0-3 0-16,1-4-18768 15</inkml:trace>
  <inkml:trace contextRef="#ctx0" brushRef="#br0" timeOffset="1">2527 4884 17503 0,'0'0'1552'0,"0"0"-1232"15,0 0-320-15,0 0 0 0,0 0 1424 0,0 0 240 16,0 0 32-16,0 0 16 0,1 6 464 0,-2-1 80 16,-1 4 32-16,-2 0 0 0,0 2-944 0,-1 1-192 0,-2-1-48 0,-2 3 0 15,0 3-528-15,-2-1-128 0,-1-1 0 0,-2 2-16 16,0 2-32-16,-1-2 0 0,-1-2 0 0,-2 1 0 16,-2-1-400-16,1-1 0 0,0 1 0 0,1-1 0 15,0-1 0-15,0-2 0 0,2 0 0 0,0-2 0 16,2 1 0-16,1-3 192 0,-1-2 0 0,3 0 0 15,1-1-192-15,2-2 128 0,0-1-128 0,3 0 128 16,5-1 0-16,0 0 0 0,0 0 0 0,0 0 0 16,0 0-128-16,2-4 0 0,3 1 0 0,2 0 0 15,3 0 0-15,2 1 0 0,2-1-144 0,2 3 144 16,2 0 0-16,2 0 224 0,1 1-32 0,1 1-16 16,2 1 96-16,0 1 32 0,0 0 0 0,-1 2 0 15,-1-2-160-15,-1 3-16 0,-1-2-128 0,-2 0 192 0,-2 0-192 16,-3 1 0-16,0-2 0 0,-2 1 0 15,-1-1 0-15,-3-1 0 0,-1-1 144 0,-1-1-144 0,-5-1 240 0,0 0-48 16,0 0 0-16,1-4 0 16,-2-2-48-16,-2-2-16 0,-2-2 0 0,-2-2 0 0,-2 0-128 0,0-2 192 15,-2 0-192-15,0 0 192 0,1 1-192 0,0 0 0 16,0 1 144-16,2-1-144 0,0 2 144 0,2-1-144 16,1 0 192-16,1 0-192 0,2 2-176 0,0-3-144 15,2-1-16-15,0 2-16 16,2-1-1072-16,2 1-224 0</inkml:trace>
  <inkml:trace contextRef="#ctx0" brushRef="#br0" timeOffset="2">3918 7678 28559 0,'-6'0'2544'0,"0"1"-2032"16,1 0-512-16,0 1 0 0,1 2 1040 0,0 0 112 0,1 2 32 0,0 1 0 16,2 1-240-16,1 3-48 0,1 3-16 0,1 1 0 15,1 4-736-15,0 4-144 0,2 3 0 0,1 3 0 16,1 0 0-16,-3-11 0 0,2 4 0 0,0 4 0 15,2 5 0-15,3 1-192 0,-1 2 192 0,3 3-192 16,0 1 192-16,18 36 208 0,-2-14-32 0,-1-7-16 16,3-4 256-16,0-6 48 0,2-2 16 0,3-3 0 15,1-3 96-15,2-1 32 0,1-1 0 0,2-4 0 16,-2-3-224-16,2-2-64 0,-1-2 0 0,2-2 0 16,3 0-80-16,-1-4-32 0,1 0 0 0,0-4 0 15,0-1 48-15,-1-2 0 0,2-5 0 0,-3-2 0 16,-2-1 64-16,0-4 0 0,-1-3 16 0,-1-4 0 15,-1-1 0-15,-2-2 0 0,-1-3 0 0,-2-3 0 16,0-1-128-16,-3-4-16 0,0-1-16 0,-3 0 0 16,0-4-176-16,-3-1 128 0,-2 0-128 0,-3-3 128 0,0-2-128 0,-3-1 0 15,-1-1 0-15,-3 3 128 0,-1-2-128 0,-3 2 0 16,-1 2-192-16,-2 2 192 0,-1 0-320 0,-2 1 48 16,-1 3 16-16,0-2 0 0,1 4-16 0,-2 0 0 15,0 1 0-15,0 2 0 0,1 1-32 0,1 3 0 16,-1 1 0-16,1 2 0 0,-1 1-32 0,-1 2-16 15,2 4 0-15,-2 1 0 16,0 2-720-16,-1 4-144 0,0 0-16 0,0 0-16032 0</inkml:trace>
  <inkml:trace contextRef="#ctx0" brushRef="#br0" timeOffset="3">5677 6806 27647 0</inkml:trace>
  <inkml:trace contextRef="#ctx0" brushRef="#br0" timeOffset="4">5582 7681 2751 0,'0'0'256'0,"0"0"-256"15,0 0 0-15,0 0 0 0,0 0 416 0,-3-3 32 0,3 3 16 0,0 0 0 16,-4-3-688-16,4 3-144 0,0 0-16 0,0 0-16 16,0 0 880-16,-5 0 176 0,1-2 48 0,4 2 0 15,0 0 416-15,0 0 96 0,0 0 0 0,0 0 16 16,0 0-496-16,0 0-96 0,0 0-32 0,0 0 0 16,0 0 528-16,0 0 96 0,0 0 32 0,0 0 0 15,0 0-128-15,0 0-32 0,2-1 0 0,0-2 0 16,0 0-80-16,0 0-32 0,0 0 0 0,1 0 0 15,0 2 32-15,1-1 0 0,1-2 0 0,-2 2 0 16,2-1 80-16,-5 3 32 0,5-2 0 0,-1 0 0 16,0 1 16-16,0-2 16 0,-4 3 0 0,0 0 0 15,3-2-304-15,-3 2-64 0,0 0-16 0,0 0 0 16,0 0-272-16,0 0-48 0,0 0-16 0,0 0 0 0,0 0-208 0,0 0-48 16,0 0-16-16,-3 3 0 0,-2 1-48 0,-1 2-128 15,0 0 192-15,-2 1-64 0,-1 2-128 0,0 2 0 16,-2 3 0-16,-2 1 128 0,-1 1-128 0,0 1 0 15,-2 3 0-15,1-3 0 16,-1 2-304-16,2-1 64 0,0 1 16 0,0-2 0 0,-1-2 224 0,3-1 0 16,1-1 0-16,-1-2 0 0,2 0 256 0,1-2-64 15,3 1-16-15,0-5 0 0,3 1-176 0,3-6 160 16,-1 3-160-16,1-3 160 0,3 2-160 16,3-2 0-16,1-1 0 0,2-1-176 0,2-2 176 0,2-1-128 0,2-2 128 15,0 0-128-15,2-1 128 0,2 2 0 0,0-2 0 0,2-1 0 16,0 0 192-16,0 0-48 0,2 1 0 0,-1 0 0 15,1 0 64-15,-2-1 16 0,0 1 0 0,-2 0 0 16,-2 0-64-16,-2 2-16 0,0 0 0 0,-2 0 0 16,-2 1-16-16,-2 0 0 0,0 1 0 0,-3-1 0 15,-2 2 0-15,-1 0-128 0,-3 3 192 0,0-5-64 16,-3 2 0-16,-3-2-128 0,-1 1 192 0,-3 0-64 16,-2-1-128-16,-1 2 0 0,-2 0 0 0,-1 0 0 15,0-1 0-15,0 0-176 0,0 1 176 0,1-1-128 16,1 1 128-16,2 0-160 0,-1 1 160 0,2-2-160 15,1 2 160-15,1-1-192 0,1 0 192 0,2 1-192 16,1-1-192-16,0 1-32 0,3-1-16 0,2 3 0 16,1-5-1024-16,1-1-208 0</inkml:trace>
  <inkml:trace contextRef="#ctx0" brushRef="#br0" timeOffset="5">7068 5303 30399 0,'-3'2'2704'0,"3"-2"-2160"0,0 0-544 0,0 0 0 16,0 0 1232-16,0 0 144 0,0 0 32 0,9-5 0 16,1-3-368-16,6-3-64 0,2-4-16 0,2-2 0 15,1-2-400-15,0-3-96 0,2 0-16 0,3-3 0 16,4 0-96-16,-11 10-32 0,5-3 0 0,3-4 0 16,4-2-112-16,3-3-16 0,3 0-16 0,3-1 0 15,3 1-16-15,40-26 0 0,-13 8 0 0,-7 6 0 16,-2 2 48-16,-4 6 16 0,-4 3 0 0,1 4 0 15,-2 1-224-15,3 4 176 0,1 3-176 0,-1 3 160 16,-1 2-160-16,-1 4 0 0,-1 5 0 0,-3 0 0 0,-4 4 176 0,-2 1-48 16,-1 6-128-16,-2 1 192 0,-1 5-192 0,-3 1 176 15,-2 4-176-15,-3 2 160 0,-2 1-16 0,-3 3 0 16,-4 5 0-16,-2 0 0 0,-3 2-144 0,-3-1 0 16,-3 1-192-16,-3 0 192 0,-2 0-384 0,-1 0 32 15,-4 0 16-15,0-4 0 16,1 1-176-16,-4-4-48 0,1-2 0 0,0-4-18320 15</inkml:trace>
  <inkml:trace contextRef="#ctx0" brushRef="#br0" timeOffset="6">8760 5194 23039 0,'-4'0'2048'0,"1"0"-1648"16,3 0-400-16,-5 0 0 0,0 1 560 0,0 1 16 15,1-2 16-15,0 0 0 0,4 0 1536 0,-5 0 304 0,5 0 64 0,-5 0 16 32,5 0-1440-32,0 0-304 0,0 0-48 0,0 0-16 15,0-4-224-15,2-1-48 0,1 1-16 0,2-2 0 16,2 0-144-16,4-1-16 0,1-2-16 0,2-1 0 16,3-1 160-16,3 0 48 0,-1 0 0 0,4 1 0 15,1-1-176-15,0 0-16 0,-1-2-16 0,1 2 0 16,-2-1-240-16,-1 0 128 0,0-1-128 0,-2-1 0 15,1 2 144-15,-4 1-144 0,1 3 128 0,-3 1-128 16,-1 0 160-16,-2 2-160 0,-3 0 192 0,-3 3-192 16,0 2 192-16,-5 0-192 0,0 0 192 0,0 0-192 15,0 0 0-15,-5 7 0 0,0 1 0 0,-1 1 0 16,-2-1 0-16,-1 4 0 0,0 4-176 0,-1 1 176 16,0 1-144-16,1 0 144 0,0 0 0 0,0 2-144 15,-1 1 144-15,3-1-128 0,0 2 128 0,0 0-128 16,0-1 128-16,1 1-128 0,1 1 128 0,0-1-128 0,0-4-32 0,1 1 0 15,2-1 0-15,-2-1 0 0,1-1-112 0,2-2-32 16,-1-1 0-16,1-1 0 0,1-3 304 0,0 0 0 16,0-2 0-16,0-1 0 0,1-2 0 0,-1-4 0 15,1 5 0-15,-1-5 0 0,2 2 144 0,-2-2 96 16,0 0 16-16,0 0 0 0,0 0 0 0,0 0 0 16,0 0 0-16,2-5 0 0,-1 1-112 0,0-1-16 15,-1-1 0-15,-2-1 0 0,1 0 0 0,-1-1-128 16,0-1 192-16,-1 0-64 0,-2 0 0 0,-1 0-128 0,-2 0 192 0,-1-3-64 15,-1 1 32-15,-2 2 0 0,0-2 0 0,-3 1 0 16,1 2 0-16,-1-1 0 0,-1 1 0 16,1 2 0-16,1 0 48 0,0 0 16 0,0 2 0 15,1-1 0-15,1 2-224 0,2-1 0 0,0 1 0 0,1-1 0 32,2 2-448-32,0-3-64 0,3 2-32 0,0-1 0 15,1-1-1360-15,1 0-272 0</inkml:trace>
  <inkml:trace contextRef="#ctx0" brushRef="#br0" timeOffset="7">10277 7610 34095 0,'-15'-5'3024'0,"5"0"-2416"0,-1-1-480 0,1 0-128 16,1 0 1152-16,-1 0 224 0,2 2 32 0,0 1 16 16,1-1-400-16,-1 0-64 0,0 2-32 0,2 0 0 15,1 2-528-15,0 1-96 0,1 0-32 0,0 5 0 16,1 2-80-16,1-3 0 0,0 4-16 0,0 1 0 15,1 3-176-15,0 2-224 0,1 2 48 0,0 3 16 16,1 2 160-16,3 21 0 0,2-3 0 0,2 0-128 0,0 0 128 0,3 1-192 16,0 0 192-16,3 5-192 0,2 2-48 0,2 2-16 15,2-1 0-15,1 0 0 16,2-1-256-16,1 0-48 0,2-2-16 0,1-5 0 0,3-2 160 0,2-3 32 16,-1-3 0-16,2-1 0 0,3-3 928 0,1-2 192 15,2-3 32-15,0-2 16 0,0-5-48 0,3-5-16 16,0-1 0-16,2-3 0 0,1-4 16 0,-1-3 0 15,-1-4 0-15,0-4 0 0,0-2 64 0,0-4 16 16,0-2 0-16,-1-4 0 0,-3 0-240 0,-2-2-64 16,-3-2 0-16,-2-2 0 0,-1-2-336 0,-2-1-176 0,-1-2 160 15,-2-5-160-15,-2 0-128 0,-1-4-128 16,0 2-32-16,-1 1 0 16,-1 2-352-16,-1 1-64 0,-1 1 0 0,-1 3-16 15,0 0-336-15,-2 4-64 0,-1-1-16 0,0 4-12480 0,-1 3-2496 0</inkml:trace>
  <inkml:trace contextRef="#ctx0" brushRef="#br0" timeOffset="8">11824 7693 37775 0,'0'0'3360'0,"0"0"-2688"16,0 0-544-16,0 0-128 16,0 0 688-16,0 0 96 0,0 0 32 0,0 0 0 0,0 0-16 0,-7 1 0 15,0 0 0-15,-1 1 0 0,0 1-464 0,-2 0-80 0,0 1-32 0,-2 2 0 16,-1 0-224-16,-3 2 0 0,-3 1 0 0,-1 2 0 15,-2 1-208-15,-3 0 16 0,-1 0 0 0,1 1 0 16,2 0 192-16,1-1-176 0,0-3 176 0,3 1-160 16,3-2 160-16,1 0 0 0,3-1 0 0,2-3 0 15,1 1 0-15,2-2 0 0,1 1 128 0,6-4-128 16,0 0 0-16,0 0-128 0,0 0 0 0,4 4 0 16,2-1-112-16,3 0-16 0,6-1 0 0,0 1 0 15,4 0 32-15,2-1 0 0,3 0 0 0,2 3 0 16,2 1-48-16,-1-1-16 0,2 1 0 0,-1 0 0 15,-3 1 288-15,0-1-160 0,-2 2 160 0,0-2-128 16,-3 1 480-16,-1 0 96 16,-1-1 32-16,-1 0 0 0,-4 0 96 0,0-2 0 0,-1 0 16 0,-3 1 0 0,0 0 32 15,-2-3 0-15,-3 1 0 0,-4-3 0 0,0 0-144 0,0 0-32 16,0 0 0-16,0 0 0 0,-4-5-64 0,-3 0 0 16,0-2-16-16,-2 1 0 0,0-3-208 0,1 1-32 15,-1-1-128-15,2-1 192 0,0 1-192 0,1-1 0 16,0 0 0-16,0-1 0 15,2-1-336-15,0 0-64 0,-1 1-16 0,1-2 0 16,1 0-304-16,-1 1-64 0,2-1-16 0,1-1 0 16,1 0-480-16,1-1-112 0</inkml:trace>
  <inkml:trace contextRef="#ctx0" brushRef="#br0" timeOffset="9">14287 5842 32255 0,'-7'2'2864'0,"1"1"-2288"16,1 0-576-16,0 2 0 0,0-3 1152 0,5-2 112 15,0 0 16-15,0 0 16 0,0 0 128 0,0 0 32 16,0 0 0-16,0 0 0 0,3-5-928 0,2-2-176 16,4-1-32-16,3-4-16 0,1-6 80 0,-3 8 0 15,5-3 16-15,2-2 0 0,5-3 160 0,2-1 16 16,2-1 16-16,3-3 0 0,3-2 96 0,30-24 16 16,-5 8 0-16,-7 3 0 0,-4 2-176 0,-3 2-16 0,-1-1-16 0,-2 1 0 15,-1 1-240-15,-2 1-64 0,-3 1 0 0,-4 3 0 16,-1 2-192-16,-4 0 0 0,-3 5 0 0,-3 0 0 15,-1 2-256-15,-5 4-32 0,-1 1-16 0,-4 4 0 32,-3 1-336-32,-3 0-80 0,0 3-16 0,-4 0 0 15,0 1-176-15,-2 1-48 0,-1 3 0 0,-1 2 0 16,0 0-448-16,0 3-80 0</inkml:trace>
  <inkml:trace contextRef="#ctx0" brushRef="#br0" timeOffset="10">15045 5426 6447 0,'0'0'272'0,"0"0"80"0,0 0-352 0,0 0 0 16,0 0 0-16,3-3 0 0,0 1 896 0,0-1 128 15,-3 3 0-15,4-3 16 0,-4 3 1776 0,4-3 336 16,-4 3 80-16,0 0 16 0,2-4-1328 0,-2 4-256 0,0 0-48 0,1-5-16 16,-1 5 320-16,-1-5 48 0,1 5 16 0,-1-5 0 15,-1-1-448-15,-1 1-96 0,0 0-16 0,0-1 0 16,-1-1-608-16,0 0-128 0,-1-3-32 0,2 0 0 15,-2-1-64-15,0-2-16 0,-1 0 0 0,-1-2 0 16,1 0-64-16,-2-2-32 0,-1 0 0 0,0 2 0 16,-1 0-96-16,-1 1-32 0,-1 1 0 0,1 2 0 15,-2 1-224-15,0-1-128 0,1 2 160 0,0 2-160 16,0 0 0-16,4 2 0 0,1 1 0 0,2 2 0 16,5 2 0-16,0 0 176 0,0 0-176 0,7-1 160 15,5 1-336-15,4 1-64 0,3-1-16 0,4 2 0 16,2-2 256-16,3 0 0 0,1 0 0 0,1-2 0 0,2-1 0 15,1 2 0-15,1 1 0 0,-3-1 160 0,0-1 48 0,-4-1 16 16,0 0 0-16,-3 2 0 0,-2 1 192 0,-2 0 32 16,-2-1 16-16,-4 2 0 0,-3 0-80 0,-3 0 0 15,-3 2-16-15,-2 1 0 0,-6 1-96 0,-3 3-16 16,-3 2 0-16,-6 2 0 0,-5 4-32 0,-1 0-16 16,-3 3 0-16,-2-1 0 0,-2 1-464 0,-2 0-80 15,-1 1-32-15,1-2 0 16,3-1-288-16,3 1-64 0,1-2-16 0,2 0 0 15,4-1-240-15,2-1-48 0,2-4-16 0,3-1-19568 0</inkml:trace>
  <inkml:trace contextRef="#ctx0" brushRef="#br0" timeOffset="11">14187 6423 23951 0,'-14'0'2128'0,"6"0"-1696"0,2 0-432 0,-1-2 0 16,3 1 1296-16,0 1 176 0,4 0 48 0,0 0 0 16,0 0 384-16,0 0 80 0,7-2 0 0,5-2 16 15,2 0-1008-15,4-1-208 0,3-3-32 0,4-2-16 16,5-2 80-16,4 1 16 0,5-2 0 0,3 0 0 16,1-1-352-16,0 1-64 0,1 1-16 0,-1-2 0 15,0 1-144-15,-1 0-16 0,-2 1-16 0,-2-2 0 16,-2 2-32-16,-3 1 0 0,0 1 0 0,-4-1 0 15,-1 1-192-15,-2 1 0 16,-3 1 0-16,-3-1 0 0,-1 0-304 0,-1 1-48 0,-3 2-16 0,0-2 0 16,-2 3-192-16,-1 0-32 0,0 0-16 0,1 2 0 15,-2 0-1552-15,0 2-304 0</inkml:trace>
  <inkml:trace contextRef="#ctx0" brushRef="#br0" timeOffset="12">15107 6191 23039 0,'0'0'2048'0,"0"0"-1648"16,-3-5-400-16,1 1 0 0,2 4 2640 0,-1-6 448 0,-1 1 96 0,-1-1 16 16,1 1-992-16,-2-2-192 0,1-1-32 0,-2 0-16 15,0-1-1200-15,-2-1-256 0,2 1-32 0,-1-2-16 0,-1 0-80 0,0 0-32 16,-1-2 0-16,0 1 0 0,0-1-32 0,0-1 0 15,0 2 0-15,-2 1 0 0,1 0-320 0,-1 1 128 16,3 3-128-16,-1 0 0 0,1 2 0 0,1 2 0 16,1 0 0-16,5 3 0 0,0 0 0 0,0 0 0 15,0 0 0-15,0 0 128 0,5 5-272 0,5 0-48 16,2 3-16-16,5 0 0 0,3 1 208 0,3-1 0 16,4 0 0-16,3 1-144 0,3-1 144 0,1-1 192 15,0 0-32-15,0-1-16 0,-2-2-16 0,-1-1-128 16,-1 1 192-16,-2-2-64 0,0 2 32 0,-4-2 0 0,-1-1 0 15,-4 2 0 1,-2-1 112-16,-6 1 32 0,-2 0 0 0,-4 0 0 0,-2 2 112 0,-4-1 32 0,-4 3 0 0,-4-1 0 16,-6 0 80-16,-4 3 32 0,-4 1 0 0,-3-1 0 15,-3 2-416-15,1 0-144 0,-2 1 0 0,1-2 144 16,1 1-272-16,0-2-64 0,-1 0-16 0,3-1 0 31,1 1-320-31,4-2-64 0,2 1-16 0,4-3 0 16,2 1-320-16,3-3-64 0,2 1-16 0,8-4-19536 0</inkml:trace>
  <inkml:trace contextRef="#ctx0" brushRef="#br0" timeOffset="13">14306 6724 17503 0,'-16'-5'1552'0,"6"0"-1232"15,-1 3-320-15,0-2 0 0,0 0 2240 0,2 3 400 16,0-1 80-16,1 1 16 0,2 1 80 0,0 0 32 0,6 0 0 0,0 0 0 16,0 0-1504-16,0 0-320 0,0 0-48 0,6 6-16 15,3-2-544-15,3 0-112 0,3 1-32 0,6 0 0 16,4-1 208-16,5 1 32 0,4 1 16 0,4 1 0 15,4-1 48-15,1 2 0 0,1 0 0 0,1 0 0 16,2 0-192-16,-1 0-16 0,-2 0-16 0,0-2 0 16,-1 1-352-16,-4-1 128 0,0-1-128 0,-3 0 0 15,-2 1 0-15,-5-2-320 0,-2 0 64 0,-4 0 16 16,-2-2-80-16,-2 0 0 0,-2 1-16 0,-4 1 0 16,0-1 0-16,-2 0 0 0,-3 0 0 0,-1 0 0 15,-2 0-992-15,-2 0-192 0</inkml:trace>
  <inkml:trace contextRef="#ctx0" brushRef="#br0" timeOffset="14">15144 6776 28559 0,'0'0'1264'0,"0"0"272"16,3-6-1232-16,1 2-304 0,2 1 0 0,0 0 0 0,1 0 1664 0,1 0 256 0,2 0 64 0,-2 2 16 15,1-3-432-15,-2 3-96 0,0 0 0 0,-2 1-16 16,0 0-880-16,-5 0-192 0,4 2-16 0,-2 2-16 16,-2 0-64-16,-1 1-16 0,-3 1 0 0,-2 3 0 15,-2 1-112-15,-2 2-32 0,-1-1 0 0,-2 1 0 16,0-2-128-16,1 0 160 0,0 0-160 0,2-1 160 16,1-2-160-16,2-1 0 0,1 0 144 0,2-1-144 15,4-5 0-15,-2 4 0 0,2-4 0 0,2 3 0 16,1 0 0-16,2-1-192 0,2 1 192 0,1-1-192 0,3 2 16 15,-1 1 0-15,3-2 0 0,1 1 0 16,1 0 176-16,0 0-208 0,1 2 80 0,-2-1 128 0,2-1-144 0,0 2 144 16,-1 0 0-16,0 0 0 0,0-1 0 0,-1 0 0 15,-1 1 128-15,-2-2-128 0,-1 1 256 0,-2-1-32 16,0-2-16-16,-1 0 0 0,-3 0-64 0,-4-2-16 16,0 0 0-16,0 0 0 0,4 1 288 0,-4-1 48 15,0 0 16-15,0 0 0 0,0 0-64 0,-2-7-16 16,1-2 0-16,-1 0 0 0,-2-1-160 0,1-1-48 15,-1-1 0-15,0-3 0 0,-1 1-192 0,1-2 0 16,-1 0 0-16,1-1 0 0,1 0 0 0,-2 1 0 0,0-1 0 0,0 2 0 16,-1 1 0-16,0 2 0 15,-1-3 0-15,0 3 0 0,0-1-176 0,-1 1 176 0,1 2-160 0,-1-2 160 32,1 3-496-32,-2-1 0 0,2 1 0 0,-1 1 0 15,0 1-320-15,-1 1-64 0,1 1-16 0,-1 2-18528 0</inkml:trace>
  <inkml:trace contextRef="#ctx0" brushRef="#br0" timeOffset="15">14108 7240 31327 0,'-14'-4'2784'0,"5"1"-2224"16,0 0-560-16,1-1 0 0,3 3 896 0,5 1 64 15,0 0 0-15,0 0 16 0,0 0 368 0,0 0 80 0,0 0 16 0,3 0 0 16,5 3-992-16,3 0-208 0,3 3-48 0,4 2 0 16,4 1 208-16,2 3 48 0,3 3 0 0,3 2 0 15,2 2 48-15,3 2 16 0,3 1 0 0,2 2 0 16,1 0-144-16,0 0-32 0,2 0 0 0,-1 0 0 15,0 1-144-15,1-2-16 0,-2 1-16 0,-2-1 0 16,-1-2-368-16,-2-2-80 0,-3 0-16 0,-1-2 0 31,-1 1-240-31,-2-3-48 0,-1-2-16 0,-2-2 0 0,-3 0-416 0,-2-1-64 16,-1-2-32-16,-1 0 0 0,-1-2-624 0,0 1-128 16,-1 0-32-16,0-1-13376 0</inkml:trace>
  <inkml:trace contextRef="#ctx0" brushRef="#br0" timeOffset="16">15272 7708 13823 0,'3'-5'1216'0,"-1"1"-960"0,0-2-256 0,2 0 0 0,0 0 3744 0,0 0 704 16,0 1 144-16,-1-1 16 0,-1 2-1536 0,-2 4-320 15,3-4-64-15,-3 4-16 0,2-5-1648 0,-2 5-336 16,0 0-64-16,0 0-16 0,0 0-320 0,-5-3-64 15,2 3-16-15,-4 4 0 0,1 4-48 0,-3 1-16 16,-2 3 0-16,-1 2 0 0,-3 2-144 0,-1 1 0 16,-3 2 144-16,-1-1-144 0,0 1 0 0,-2 0 0 15,1-1 0-15,0 0-128 0,0-2 128 0,1 0 0 16,2-1 0-16,2-1 0 0,0-1 0 0,1-1 224 16,2-1-48-16,3-4-16 0,3 0-32 0,1-2-128 15,2-1 192-15,4-4-64 16,0 0-128-16,3 3 0 0,3-1-192 0,3 1 192 15,2-2-256-15,2-1 64 0,2 0 0 0,1 0 16 0,2 0 176 0,2-1 0 0,0 0 0 16,3 0 0-16,-1 0 0 0,1 1 0 0,1 0 0 0,-3 0 0 16,0 0 128-16,-3 0 64 0,0 0 16 0,-3-1 0 15,1 1 32-15,-3 0 0 0,-1 0 0 0,-3-1 0 16,-1 2 16-16,-3-2 0 0,0 0 0 0,-5 1 0 16,0 0-32-16,0 0 0 0,0 0 0 0,1-5 0 15,-1 5 80-15,-2-7 16 0,0-1 0 0,-2-2 0 16,0-1 0-16,0 0 0 0,0-2 0 0,-1-2 0 15,1 0-64-15,-1-3 0 0,1 1 0 0,1-1 0 16,0 1-256-16,0 1 0 0,0-1-128 0,2 2 128 16,0-1-320-16,0 0 48 0,0 2 0 0,1 1 0 15,0-1-176-15,1 1-16 0,-1-1-16 0,1 2 0 32,1-2-336-32,3 1-64 0</inkml:trace>
  <inkml:trace contextRef="#ctx0" brushRef="#br0" timeOffset="17">524 5142 14735 0,'0'0'1312'0,"0"0"-1056"0,0 0-256 0,-1 3 0 16,1-3 0-16,0 0 128 0,0 0-128 0,0 0 0 15,0 0 1152-15,0 0 128 0,0 0 32 0,0 0 0 16,0 0-64-16,0 0-16 0,0 0 0 0,0 0 0 31,0 0-176-31,0 0-32 0,0-4-16 0,-1-1 0 16,-1 1-160-16,0-1-16 0,1 2-16 0,-2-2 0 0,0 1-32 0,-2 1 0 15,-3-8 0-15,-2 5 0 0,3 0-224 0,1 1-48 0,0 1-16 0,0 0 0 16,-1 3-64-16,-1-4-16 0,0-1 0 0,-1 1 0 16,0-1 224-16,-7-5 32 0,3-3 16 0,0 2 0 15,0-1-304-15,-2 1-48 0,0 0-16 0,-1-1 0 0,0-2-128 16,1 0-48-16,1 1 0 0,1 0 0 0,1-1-144 16,0 1 0-16,1 1 0 0,6 5 128 15,1 2-128-15,-1-3 0 0,0 0 0 0,2 1 128 0,-1-1-128 0,2 1 0 16,-1 0 0-16,1-9 0 0,0 2 0 0,2 4 0 15,0 3 0-15,2 0 0 0,-1 1 0 0,0 2 0 16,2 1 0-16,-1 1 0 0,1-2-144 0,0 3 144 16,1-2 0-16,0 2 0 0,1 0-160 0,3-2 160 15,1 4-128-15,-2 0 128 0,2 0 0 0,0 1 0 16,-2 2 0-16,2 0 0 16,1 1 0-16,-2-1 0 0,2 2 0 0,-1-2 0 0,1 2 0 0,-2 2 0 0,0 1 0 0,-1 2 0 15,-1 3 0-15,-1-2 128 0,0-1-128 0,0-2 0 16,-2 0 0-16,-1 0 0 0,1 0 0 0,0-2 0 15,-1 1 0-15,0-2 0 0,0 1 0 0,-1 0 0 16,0-1 0-16,0-1 0 0,0 0 0 0,0 0 0 16,0-1 0-16,-1-3 0 15,0 0 0-15,0 0 0 0,0 0 0 0,0 0 0 0,0 0 0 0,0 0 0 16,0 0 0-16,0 0 0 0,0 0 0 0,0 0 0 16,0 0 0-16,0 0 0 0,4-6 128 0,-4 6-128 15,3-6 0-15,-1-1 0 0,-1-1 0 0,0 1 0 16,0 0 0-16,-1-4-160 0,0 0 160 0,0-2-160 15,0-1 160-15,-1-2 0 0,0 0 0 0,0 1 0 16,-1-2 0-16,1 0 0 0,1-2 0 0,0 2 0 0,0 0 0 0,1 2 0 16,-1 1 0-16,2 1 128 0,0 3-128 0,0 0 128 15,-1 1-128-15,2 1 128 0,0 0-128 0,0 1 128 16,0 1-128-16,2 0 128 0,-1 1-128 0,1 0 128 16,2 3-128-16,-4 0 128 0,2 1-128 0,1 0 0 15,1 1 0-15,-1 0 0 0,2 2 0 0,-1 0 0 16,1 0 0-16,5 4 0 15,-3 1 0-15,-1-1 0 0,-2 2 0 0,-2 2 128 0,0 0-128 0,-1 2 0 16,-1 0 128-16,-1 2-128 0,-1 1 128 0,0 0-128 16,-1 2 160-16,0 1-160 0,-1-1 0 0,0 2 128 0,-2 4-128 0,1 0 0 15,-2 0 0-15,0-1 0 0,-1 0 0 0,-1-1 0 16,1 2 0-16,-1-1 0 0,1-2 0 0,1-1-160 16,0-1 160-16,1-3 0 15,0 1 0-15,2-3 0 16,-1-2-144-16,0-1 144 0,2 1-160 0,1-3 160 31,1-2-832-31,0-2-80 0,2 1-16 0,-4-5 0 16,8 0-1232-16,0-2-240 0</inkml:trace>
  <inkml:trace contextRef="#ctx0" brushRef="#br0" timeOffset="18">733 4583 22111 0,'4'6'1968'0,"-1"0"-1584"16,3 0-384-16,0 0 0 15,3 0-256-15,0-2-144 0,3 0-32 0,-1-2 0 0,4-2 1456 0,-2-3 272 0,1-1 64 0,-2-2 16 16,0-3-384-16,0-3-80 0,-2-3-16 0,0-5 0 31,0-3 128-31,-4 8 0 0,0-2 16 0,1-2 0 16,1-1-336-16,-1-4-80 0,0-1-16 0,-1-1 0 15,-1 0-416-15,4-23-192 0,-4 7 160 0,-2 7-160 16,-2 5 0-16,-3 3-240 0,-1 4 32 0,0 1 0 16,-2 3 208-16,0 2 0 0,-3 2 0 0,0 3 0 15,-1 2 0-15,-2 2 0 0,0 3-176 0,-1 2 176 16,-1 2 0-16,0 1 0 0,-2 3 0 0,0 2 0 16,-1 4 0-16,-1 1 0 0,1 4 0 0,0 1 0 15,2 2 416-15,1 4 32 0,0-1 16 0,0 4 0 16,2-1-336-16,0 3-128 0,0 1 0 0,0 0 144 15,2 1-416-15,0-4-96 0,2-1-16 0,1-2 0 16,2-2-192-16,0-2-64 0,3-1 0 0,1-1 0 16,0-4-64-16,3 1-32 0,1-3 0 0,3 0 0 15,3-1-672-15,1-2-128 0,3-2-16 0,2-2-16 16,2-1-608-16,2-2-128 0</inkml:trace>
  <inkml:trace contextRef="#ctx0" brushRef="#br0" timeOffset="19">793 4709 6447 0,'0'0'576'0,"0"0"-576"15,0 0 0-15,-2 1 0 0,2-1 912 0,-4 2 80 16,1 0 16-16,1 1 0 0,2-3 320 0,-4 1 64 16,4-1 16-16,-4 2 0 0,4-2-256 0,-4 3-64 15,4-3 0-15,0 0 0 0,0 0-16 0,-4-2-16 0,1 1 0 0,-1-1 0 16,2-2-192-16,-1 2-32 0,3 2-16 0,0 0 0 15,0 0-16-15,0 0 0 0,0 0 0 0,0 0 0 16,0 0-240-16,5-6-48 0,0 0-16 0,1 1 0 16,2 0 80-16,0-2 0 0,2 1 16 0,0 0 0 15,3-1-32-15,-2 1-16 0,2 1 0 0,-1-3 0 16,-1 2-544-16,1-1-272 0,-2 1 16 0,0 0 16 16,0-1-240-1,-2 1-48-15,2-1-16 0,-2 2 0 0,0-1-448 0,-1 2-96 0,-1 0 0 16,-1 1-16-16,0 0-432 0,-5 3-64 0,4-3-32 0,-4 3 0 15,0 0-576-15,0 0-112 0</inkml:trace>
  <inkml:trace contextRef="#ctx0" brushRef="#br0" timeOffset="20">856 4726 16127 0,'-8'5'352'0,"2"-1"80"0,1 2 16 0,1-2 0 0,-1 0-448 0,-1-1 0 15,2 0 0-15,1 0 0 0,3-3 1904 0,0 0 288 16,0 0 64-16,0 0 16 0,0 0-816 0,0 0-176 15,0 0-16-15,0 0-16 0,4-4-592 0,1 0-112 16,-1-3-32-16,2 0 0 0,1 0 176 0,-1-1 16 16,1 1 16-16,0-2 0 0,3 0-592 0,-3 1-128 15,0-1 0-15,0 1 0 16,1-1-592-16,-1 0-112 0,1 3-32 0,-2-2 0 16,-1-1-416-16,2 2-96 0,-2 1-16 0,0 1 0 15,-1 0-720-15,-4 5-160 0</inkml:trace>
  <inkml:trace contextRef="#ctx0" brushRef="#br0" timeOffset="21">865 4756 15663 0,'-9'16'1392'0,"5"-8"-1120"0,-1-1-272 0,0-1 0 15,1 2 880-15,1-3 112 0,1 0 32 0,1-2 0 16,1-3 1152-16,0 0 256 0,0 0 32 0,0 0 16 16,0 0-1776-16,8 0-336 0,0-5-80 0,2-3-16 15,-2-2-272-15,-1 1 0 0,2 0 0 0,0-1 0 16,-1-3-192-16,1 1-160 0,-1 1-32 0,1 0 0 15,0-1-992-15,0 1-208 0,0-2-32 0,-3 3-9168 16</inkml:trace>
  <inkml:trace contextRef="#ctx0" brushRef="#br0" timeOffset="22">890 4811 27647 0,'-8'5'1216'0,"4"-1"256"0,0 1-1168 0,2-1-304 16,2-4 0-16,0 0 0 0,0 5 1136 0,0-5 160 15,0 0 48-15,7-3 0 0,1 2-864 0,0-4-160 16,0-3-48-16,0-1 0 0,2 0-272 0,-1-3-176 0,1-1 32 16,0-1 0-1,0 0-1136-15,0-2-208 0</inkml:trace>
  <inkml:trace contextRef="#ctx0" brushRef="#br0" timeOffset="23">765 4414 16575 0,'0'0'1472'0,"0"0"-1168"0,0 0-304 0,5-4 0 0,1-1-160 0,0 1-96 0,-2-2 0 0,2 2-16 16,2-2 928-16,0 0 192 0,0 1 48 0,-2-1 0 16,1 1-192-16,0-1-16 0,0 0-16 0,-2 1 0 15,1-1-512-15,-1 1-160 0,-1 1 0 0,0 0 0 16,0 1 0-16,-4 3 0 0,0 0 0 0,0 0 0 16,0 0 0-16,0 0 0 0,0 0 0 0,0 0 0 15,-5 6 0-15,2-1 0 0,-1 2-208 0,-1-1 80 0,-1 0-48 0,1 1 0 16,-1 2 0-16,1-1 0 0,-1 0 304 15,1 1 64-15,0-1 16 0,-1-1 0 0,4 0 560 0,-1-1 96 16,1-2 32-16,1 0 0 0,1-4-304 0,-1 5-48 16,1-5-16-16,0 0 0 0,0 0-528 0,0 0 0 15,3 3 0-15,1-2 0 0,-4-1 0 0,4 0 0 16,1 0 128-16,0-1-128 0,-1-1 0 0,0 2 160 16,1 0-160-16,-2 1 128 0,0 0-128 0,1 0 0 15,-4-1 0-15,0 0 0 16,5 3-352-16,-2 0-96 0,-3-3-32 0,0 0 0 15,5 3-896-15,-3-1-176 0,-2-2-48 0,5-2-7776 0</inkml:trace>
  <inkml:trace contextRef="#ctx0" brushRef="#br0" timeOffset="24">1017 4139 14735 0,'0'0'1312'0,"-2"-6"-1056"16,1-1-256-16,1-2 0 0,0-3 1344 0,0-1 224 15,0-2 32-15,3-2 16 0,-1-2 112 0,0-2 32 16,1-4 0-16,0-1 0 0,1-1-1072 0,-2-3-224 16,3 0-32-16,-2-1-16 15,1 1-800-15,2 1-176 0,0 1-16 0,0 3-16 16,1 3-512-16,-1 2-112 0</inkml:trace>
  <inkml:trace contextRef="#ctx0" brushRef="#br0" timeOffset="25">848 4044 20271 0,'0'0'1792'0,"0"0"-1424"0,-4-3-368 0,1 0 0 15,3 3-288-15,-5-5-128 0,2 0-32 0,-2-3 0 16,-1-3 1664-16,1-1 336 0,0-2 64 0,-1-1 16 16,2-2-288-16,-2-1-64 0,1 0-16 0,-1-4 0 15,1 1-944-15,0 0-192 0,0-3-128 0,2 2 144 16,0 1-1488-16,0 1-320 0,1 1-48 0,0-1-9616 15</inkml:trace>
  <inkml:trace contextRef="#ctx0" brushRef="#br0" timeOffset="26">605 4141 18431 0,'0'0'1632'0,"0"0"-1312"16,-6 0-320-16,6 0 0 0,-7-2 1344 0,-2 0 192 16,0 0 32-16,0-3 16 0,-1 1-112 0,-2 0 0 15,-1-1-16-15,-1-3 0 0,-2 1-720 0,7 3-144 16,-1-1-16-16,-2 0-16 0,0-1-48 0,1 0 0 16,0 1 0-16,-1 0 0 0,2 0-704 0,-7-4-128 0,3 4-48 0</inkml:trace>
  <inkml:trace contextRef="#ctx0" brushRef="#br0" timeOffset="27">518 4360 22111 0,'-8'-1'1968'0,"1"0"-1584"0,0 0-384 0,-1 1 0 0,0-1 0 0,2 0 0 0,-1 0 0 0,-1 1 0 15,-1-1 1216-15,0-1 320 0,-1 1 64 0,1 0 16 16,-1 1-576-16,-11-1-112 0,3 1-32 0,-1 1 0 16,-1-1-1104-16,1 1-240 15,0 0-32-15</inkml:trace>
</inkml:ink>
</file>

<file path=word/ink/ink3.xml><?xml version="1.0" encoding="utf-8"?>
<inkml:ink xmlns:inkml="http://www.w3.org/2003/InkML">
  <inkml:definitions>
    <inkml:context xml:id="ctx0">
      <inkml:inkSource xml:id="inkSrc0">
        <inkml:traceFormat>
          <inkml:channel name="X" type="integer" max="27388" units="cm"/>
          <inkml:channel name="Y" type="integer" max="18258" units="cm"/>
          <inkml:channel name="F" type="integer" max="65535" units="dev"/>
          <inkml:channel name="T" type="integer" max="2.14748E9" units="dev"/>
        </inkml:traceFormat>
        <inkml:channelProperties>
          <inkml:channelProperty channel="X" name="resolution" value="1000.29218" units="1/cm"/>
          <inkml:channelProperty channel="Y" name="resolution" value="1000.43835" units="1/cm"/>
          <inkml:channelProperty channel="F" name="resolution" value="0" units="1/dev"/>
          <inkml:channelProperty channel="T" name="resolution" value="1" units="1/dev"/>
        </inkml:channelProperties>
      </inkml:inkSource>
      <inkml:timestamp xml:id="ts0" timeString="2025-03-25T09:58:25.294"/>
    </inkml:context>
    <inkml:brush xml:id="br0">
      <inkml:brushProperty name="width" value="0.05292" units="cm"/>
      <inkml:brushProperty name="height" value="0.05292" units="cm"/>
      <inkml:brushProperty name="color" value="#FF0000"/>
    </inkml:brush>
  </inkml:definitions>
  <inkml:trace contextRef="#ctx0" brushRef="#br0">820 5150 35007 0,'-15'3'3120'0,"6"0"-2496"15,-1-2-496-15,1 1-128 0,0-1 0 0,2 0 0 16,1-1 0-16,2-1 0 0,0 0 1088 0,4 1 128 16,-4-5 48-16,2 1 0 0,0-3-976 0,2-1-288 15,1 0 128-15,0-3-128 0,2 1 0 0,-1 3 0 16,0-1 0-16,2-1 0 0,1-2 0 0,1-3 0 15,1 0 0-15,1-3 0 0,3-2-128 0,11-16 128 0,2 3-128 0,-1 1 128 16,0 0 0-16,3 0 128 0,3 2 0 0,1-2 0 16,3 0 128-16,1 1 16 0,3 1 16 0,1 0 0 15,2 0-32-15,1 2-16 0,1 0 0 16,0 4 0-16,2 1-48 0,-1 3-16 0,-3 0 0 0,2 3 0 16,0 2-176-16,-1 2 160 0,1 3-160 0,0 0 160 15,-2 5-160-15,0 2 128 0,-1 0-128 0,-1 3 128 16,0 3-128-16,-2 3 0 0,-1 3 144 0,-1 2-144 15,-3 2 0-15,-1 4 0 0,0 1 0 0,-2 3 0 16,-1 2 0-16,-3 2 0 0,0 2 0 0,-1 2 0 16,-2 1 0-16,-2 3 192 0,-1 2-64 0,-2 0 0 15,0-2 0-15,-2-2 16 0,-2-2 0 0,0-1 0 16,-1 0-144-16,-2-2 0 0,-1-1 0 0,-2-3 0 16,2 0-144-16,-4-2 144 0,0-1 0 0,-1-3 0 0,1 0 0 15,-3-3 0-15,0-1 0 0,0-3 0 0,-1-2-368 0,-1-1 48 16,0-3 0-16,1-4-18768 15</inkml:trace>
  <inkml:trace contextRef="#ctx0" brushRef="#br0" timeOffset="1">2527 4884 17503 0,'0'0'1552'0,"0"0"-1232"15,0 0-320-15,0 0 0 0,0 0 1424 0,0 0 240 16,0 0 32-16,0 0 16 0,1 6 464 0,-2-1 80 16,-1 4 32-16,-2 0 0 0,0 2-944 0,-1 1-192 0,-2-1-48 0,-2 3 0 15,0 3-528-15,-2-1-128 0,-1-1 0 0,-2 2-16 16,0 2-32-16,-1-2 0 0,-1-2 0 0,-2 1 0 16,-2-1-400-16,1-1 0 0,0 1 0 0,1-1 0 15,0-1 0-15,0-2 0 0,2 0 0 0,0-2 0 16,2 1 0-16,1-3 192 0,-1-2 0 0,3 0 0 15,1-1-192-15,2-2 128 0,0-1-128 0,3 0 128 16,5-1 0-16,0 0 0 0,0 0 0 0,0 0 0 16,0 0-128-16,2-4 0 0,3 1 0 0,2 0 0 15,3 0 0-15,2 1 0 0,2-1-144 0,2 3 144 16,2 0 0-16,2 0 224 0,1 1-32 0,1 1-16 16,2 1 96-16,0 1 32 0,0 0 0 0,-1 2 0 15,-1-2-160-15,-1 3-16 0,-1-2-128 0,-2 0 192 0,-2 0-192 16,-3 1 0-16,0-2 0 0,-2 1 0 15,-1-1 0-15,-3-1 0 0,-1-1 144 0,-1-1-144 0,-5-1 240 0,0 0-48 16,0 0 0-16,1-4 0 16,-2-2-48-16,-2-2-16 0,-2-2 0 0,-2-2 0 0,-2 0-128 0,0-2 192 15,-2 0-192-15,0 0 192 0,1 1-192 0,0 0 0 16,0 1 144-16,2-1-144 0,0 2 144 0,2-1-144 16,1 0 192-16,1 0-192 0,2 2-176 0,0-3-144 15,2-1-16-15,0 2-16 16,2-1-1072-16,2 1-224 0</inkml:trace>
  <inkml:trace contextRef="#ctx0" brushRef="#br0" timeOffset="2">3918 7678 28559 0,'-6'0'2544'0,"0"1"-2032"16,1 0-512-16,0 1 0 0,1 2 1040 0,0 0 112 0,1 2 32 0,0 1 0 16,2 1-240-16,1 3-48 0,1 3-16 0,1 1 0 15,1 4-736-15,0 4-144 0,2 3 0 0,1 3 0 16,1 0 0-16,-3-11 0 0,2 4 0 0,0 4 0 15,2 5 0-15,3 1-192 0,-1 2 192 0,3 3-192 16,0 1 192-16,18 36 208 0,-2-14-32 0,-1-7-16 16,3-4 256-16,0-6 48 0,2-2 16 0,3-3 0 15,1-3 96-15,2-1 32 0,1-1 0 0,2-4 0 16,-2-3-224-16,2-2-64 0,-1-2 0 0,2-2 0 16,3 0-80-16,-1-4-32 0,1 0 0 0,0-4 0 15,0-1 48-15,-1-2 0 0,2-5 0 0,-3-2 0 16,-2-1 64-16,0-4 0 0,-1-3 16 0,-1-4 0 15,-1-1 0-15,-2-2 0 0,-1-3 0 0,-2-3 0 16,0-1-128-16,-3-4-16 0,0-1-16 0,-3 0 0 16,0-4-176-16,-3-1 128 0,-2 0-128 0,-3-3 128 0,0-2-128 0,-3-1 0 15,-1-1 0-15,-3 3 128 0,-1-2-128 0,-3 2 0 16,-1 2-192-16,-2 2 192 0,-1 0-320 0,-2 1 48 16,-1 3 16-16,0-2 0 0,1 4-16 0,-2 0 0 15,0 1 0-15,0 2 0 0,1 1-32 0,1 3 0 16,-1 1 0-16,1 2 0 0,-1 1-32 0,-1 2-16 15,2 4 0-15,-2 1 0 16,0 2-720-16,-1 4-144 0,0 0-16 0,0 0-16032 0</inkml:trace>
  <inkml:trace contextRef="#ctx0" brushRef="#br0" timeOffset="3">5677 6806 27647 0</inkml:trace>
  <inkml:trace contextRef="#ctx0" brushRef="#br0" timeOffset="4">5582 7681 2751 0,'0'0'256'0,"0"0"-256"15,0 0 0-15,0 0 0 0,0 0 416 0,-3-3 32 0,3 3 16 0,0 0 0 16,-4-3-688-16,4 3-144 0,0 0-16 0,0 0-16 16,0 0 880-16,-5 0 176 0,1-2 48 0,4 2 0 15,0 0 416-15,0 0 96 0,0 0 0 0,0 0 16 16,0 0-496-16,0 0-96 0,0 0-32 0,0 0 0 16,0 0 528-16,0 0 96 0,0 0 32 0,0 0 0 15,0 0-128-15,0 0-32 0,2-1 0 0,0-2 0 16,0 0-80-16,0 0-32 0,0 0 0 0,1 0 0 15,0 2 32-15,1-1 0 0,1-2 0 0,-2 2 0 16,2-1 80-16,-5 3 32 0,5-2 0 0,-1 0 0 16,0 1 16-16,0-2 16 0,-4 3 0 0,0 0 0 15,3-2-304-15,-3 2-64 0,0 0-16 0,0 0 0 16,0 0-272-16,0 0-48 0,0 0-16 0,0 0 0 0,0 0-208 0,0 0-48 16,0 0-16-16,-3 3 0 0,-2 1-48 0,-1 2-128 15,0 0 192-15,-2 1-64 0,-1 2-128 0,0 2 0 16,-2 3 0-16,-2 1 128 0,-1 1-128 0,0 1 0 15,-2 3 0-15,1-3 0 16,-1 2-304-16,2-1 64 0,0 1 16 0,0-2 0 0,-1-2 224 0,3-1 0 16,1-1 0-16,-1-2 0 0,2 0 256 0,1-2-64 15,3 1-16-15,0-5 0 0,3 1-176 0,3-6 160 16,-1 3-160-16,1-3 160 0,3 2-160 16,3-2 0-16,1-1 0 0,2-1-176 0,2-2 176 0,2-1-128 0,2-2 128 15,0 0-128-15,2-1 128 0,2 2 0 0,0-2 0 0,2-1 0 16,0 0 192-16,0 0-48 0,2 1 0 0,-1 0 0 15,1 0 64-15,-2-1 16 0,0 1 0 0,-2 0 0 16,-2 0-64-16,-2 2-16 0,0 0 0 0,-2 0 0 16,-2 1-16-16,-2 0 0 0,0 1 0 0,-3-1 0 15,-2 2 0-15,-1 0-128 0,-3 3 192 0,0-5-64 16,-3 2 0-16,-3-2-128 0,-1 1 192 0,-3 0-64 16,-2-1-128-16,-1 2 0 0,-2 0 0 0,-1 0 0 15,0-1 0-15,0 0-176 0,0 1 176 0,1-1-128 16,1 1 128-16,2 0-160 0,-1 1 160 0,2-2-160 15,1 2 160-15,1-1-192 0,1 0 192 0,2 1-192 16,1-1-192-16,0 1-32 0,3-1-16 0,2 3 0 16,1-5-1024-16,1-1-208 0</inkml:trace>
  <inkml:trace contextRef="#ctx0" brushRef="#br0" timeOffset="5">7068 5303 30399 0,'-3'2'2704'0,"3"-2"-2160"0,0 0-544 0,0 0 0 16,0 0 1232-16,0 0 144 0,0 0 32 0,9-5 0 16,1-3-368-16,6-3-64 0,2-4-16 0,2-2 0 15,1-2-400-15,0-3-96 0,2 0-16 0,3-3 0 16,4 0-96-16,-11 10-32 0,5-3 0 0,3-4 0 16,4-2-112-16,3-3-16 0,3 0-16 0,3-1 0 15,3 1-16-15,40-26 0 0,-13 8 0 0,-7 6 0 16,-2 2 48-16,-4 6 16 0,-4 3 0 0,1 4 0 15,-2 1-224-15,3 4 176 0,1 3-176 0,-1 3 160 16,-1 2-160-16,-1 4 0 0,-1 5 0 0,-3 0 0 0,-4 4 176 0,-2 1-48 16,-1 6-128-16,-2 1 192 0,-1 5-192 0,-3 1 176 15,-2 4-176-15,-3 2 160 0,-2 1-16 0,-3 3 0 16,-4 5 0-16,-2 0 0 0,-3 2-144 0,-3-1 0 16,-3 1-192-16,-3 0 192 0,-2 0-384 0,-1 0 32 15,-4 0 16-15,0-4 0 16,1 1-176-16,-4-4-48 0,1-2 0 0,0-4-18320 15</inkml:trace>
  <inkml:trace contextRef="#ctx0" brushRef="#br0" timeOffset="6">8760 5194 23039 0,'-4'0'2048'0,"1"0"-1648"16,3 0-400-16,-5 0 0 0,0 1 560 0,0 1 16 15,1-2 16-15,0 0 0 0,4 0 1536 0,-5 0 304 0,5 0 64 0,-5 0 16 32,5 0-1440-32,0 0-304 0,0 0-48 0,0 0-16 15,0-4-224-15,2-1-48 0,1 1-16 0,2-2 0 16,2 0-144-16,4-1-16 0,1-2-16 0,2-1 0 16,3-1 160-16,3 0 48 0,-1 0 0 0,4 1 0 15,1-1-176-15,0 0-16 0,-1-2-16 0,1 2 0 16,-2-1-240-16,-1 0 128 0,0-1-128 0,-2-1 0 15,1 2 144-15,-4 1-144 0,1 3 128 0,-3 1-128 16,-1 0 160-16,-2 2-160 0,-3 0 192 0,-3 3-192 16,0 2 192-16,-5 0-192 0,0 0 192 0,0 0-192 15,0 0 0-15,-5 7 0 0,0 1 0 0,-1 1 0 16,-2-1 0-16,-1 4 0 0,0 4-176 0,-1 1 176 16,0 1-144-16,1 0 144 0,0 0 0 0,0 2-144 15,-1 1 144-15,3-1-128 0,0 2 128 0,0 0-128 16,0-1 128-16,1 1-128 0,1 1 128 0,0-1-128 0,0-4-32 0,1 1 0 15,2-1 0-15,-2-1 0 0,1-1-112 0,2-2-32 16,-1-1 0-16,1-1 0 0,1-3 304 0,0 0 0 16,0-2 0-16,0-1 0 0,1-2 0 0,-1-4 0 15,1 5 0-15,-1-5 0 0,2 2 144 0,-2-2 96 16,0 0 16-16,0 0 0 0,0 0 0 0,0 0 0 16,0 0 0-16,2-5 0 0,-1 1-112 0,0-1-16 15,-1-1 0-15,-2-1 0 0,1 0 0 0,-1-1-128 16,0-1 192-16,-1 0-64 0,-2 0 0 0,-1 0-128 0,-2 0 192 0,-1-3-64 15,-1 1 32-15,-2 2 0 0,0-2 0 0,-3 1 0 16,1 2 0-16,-1-1 0 0,-1 1 0 16,1 2 0-16,1 0 48 0,0 0 16 0,0 2 0 15,1-1 0-15,1 2-224 0,2-1 0 0,0 1 0 0,1-1 0 32,2 2-448-32,0-3-64 0,3 2-32 0,0-1 0 15,1-1-1360-15,1 0-272 0</inkml:trace>
  <inkml:trace contextRef="#ctx0" brushRef="#br0" timeOffset="7">10277 7610 34095 0,'-15'-5'3024'0,"5"0"-2416"0,-1-1-480 0,1 0-128 16,1 0 1152-16,-1 0 224 0,2 2 32 0,0 1 16 16,1-1-400-16,-1 0-64 0,0 2-32 0,2 0 0 15,1 2-528-15,0 1-96 0,1 0-32 0,0 5 0 16,1 2-80-16,1-3 0 0,0 4-16 0,0 1 0 15,1 3-176-15,0 2-224 0,1 2 48 0,0 3 16 16,1 2 160-16,3 21 0 0,2-3 0 0,2 0-128 0,0 0 128 0,3 1-192 16,0 0 192-16,3 5-192 0,2 2-48 0,2 2-16 15,2-1 0-15,1 0 0 16,2-1-256-16,1 0-48 0,2-2-16 0,1-5 0 0,3-2 160 0,2-3 32 16,-1-3 0-16,2-1 0 0,3-3 928 0,1-2 192 15,2-3 32-15,0-2 16 0,0-5-48 0,3-5-16 16,0-1 0-16,2-3 0 0,1-4 16 0,-1-3 0 15,-1-4 0-15,0-4 0 0,0-2 64 0,0-4 16 16,0-2 0-16,-1-4 0 0,-3 0-240 0,-2-2-64 16,-3-2 0-16,-2-2 0 0,-1-2-336 0,-2-1-176 0,-1-2 160 15,-2-5-160-15,-2 0-128 0,-1-4-128 16,0 2-32-16,-1 1 0 16,-1 2-352-16,-1 1-64 0,-1 1 0 0,-1 3-16 15,0 0-336-15,-2 4-64 0,-1-1-16 0,0 4-12480 0,-1 3-2496 0</inkml:trace>
  <inkml:trace contextRef="#ctx0" brushRef="#br0" timeOffset="8">11824 7693 37775 0,'0'0'3360'0,"0"0"-2688"16,0 0-544-16,0 0-128 16,0 0 688-16,0 0 96 0,0 0 32 0,0 0 0 0,0 0-16 0,-7 1 0 15,0 0 0-15,-1 1 0 0,0 1-464 0,-2 0-80 0,0 1-32 0,-2 2 0 16,-1 0-224-16,-3 2 0 0,-3 1 0 0,-1 2 0 15,-2 1-208-15,-3 0 16 0,-1 0 0 0,1 1 0 16,2 0 192-16,1-1-176 0,0-3 176 0,3 1-160 16,3-2 160-16,1 0 0 0,3-1 0 0,2-3 0 15,1 1 0-15,2-2 0 0,1 1 128 0,6-4-128 16,0 0 0-16,0 0-128 0,0 0 0 0,4 4 0 16,2-1-112-16,3 0-16 0,6-1 0 0,0 1 0 15,4 0 32-15,2-1 0 0,3 0 0 0,2 3 0 16,2 1-48-16,-1-1-16 0,2 1 0 0,-1 0 0 15,-3 1 288-15,0-1-160 0,-2 2 160 0,0-2-128 16,-3 1 480-16,-1 0 96 16,-1-1 32-16,-1 0 0 0,-4 0 96 0,0-2 0 0,-1 0 16 0,-3 1 0 0,0 0 32 15,-2-3 0-15,-3 1 0 0,-4-3 0 0,0 0-144 0,0 0-32 16,0 0 0-16,0 0 0 0,-4-5-64 0,-3 0 0 16,0-2-16-16,-2 1 0 0,0-3-208 0,1 1-32 15,-1-1-128-15,2-1 192 0,0 1-192 0,1-1 0 16,0 0 0-16,0-1 0 15,2-1-336-15,0 0-64 0,-1 1-16 0,1-2 0 16,1 0-304-16,-1 1-64 0,2-1-16 0,1-1 0 16,1 0-480-16,1-1-112 0</inkml:trace>
  <inkml:trace contextRef="#ctx0" brushRef="#br0" timeOffset="9">14287 5842 32255 0,'-7'2'2864'0,"1"1"-2288"16,1 0-576-16,0 2 0 0,0-3 1152 0,5-2 112 15,0 0 16-15,0 0 16 0,0 0 128 0,0 0 32 16,0 0 0-16,0 0 0 0,3-5-928 0,2-2-176 16,4-1-32-16,3-4-16 0,1-6 80 0,-3 8 0 15,5-3 16-15,2-2 0 0,5-3 160 0,2-1 16 16,2-1 16-16,3-3 0 0,3-2 96 0,30-24 16 16,-5 8 0-16,-7 3 0 0,-4 2-176 0,-3 2-16 0,-1-1-16 0,-2 1 0 15,-1 1-240-15,-2 1-64 0,-3 1 0 0,-4 3 0 16,-1 2-192-16,-4 0 0 0,-3 5 0 0,-3 0 0 15,-1 2-256-15,-5 4-32 0,-1 1-16 0,-4 4 0 32,-3 1-336-32,-3 0-80 0,0 3-16 0,-4 0 0 15,0 1-176-15,-2 1-48 0,-1 3 0 0,-1 2 0 16,0 0-448-16,0 3-80 0</inkml:trace>
  <inkml:trace contextRef="#ctx0" brushRef="#br0" timeOffset="10">15045 5426 6447 0,'0'0'272'0,"0"0"80"0,0 0-352 0,0 0 0 16,0 0 0-16,3-3 0 0,0 1 896 0,0-1 128 15,-3 3 0-15,4-3 16 0,-4 3 1776 0,4-3 336 16,-4 3 80-16,0 0 16 0,2-4-1328 0,-2 4-256 0,0 0-48 0,1-5-16 16,-1 5 320-16,-1-5 48 0,1 5 16 0,-1-5 0 15,-1-1-448-15,-1 1-96 0,0 0-16 0,0-1 0 16,-1-1-608-16,0 0-128 0,-1-3-32 0,2 0 0 15,-2-1-64-15,0-2-16 0,-1 0 0 0,-1-2 0 16,1 0-64-16,-2-2-32 0,-1 0 0 0,0 2 0 16,-1 0-96-16,-1 1-32 0,-1 1 0 0,1 2 0 15,-2 1-224-15,0-1-128 0,1 2 160 0,0 2-160 16,0 0 0-16,4 2 0 0,1 1 0 0,2 2 0 16,5 2 0-16,0 0 176 0,0 0-176 0,7-1 160 15,5 1-336-15,4 1-64 0,3-1-16 0,4 2 0 16,2-2 256-16,3 0 0 0,1 0 0 0,1-2 0 0,2-1 0 15,1 2 0-15,1 1 0 0,-3-1 160 0,0-1 48 0,-4-1 16 16,0 0 0-16,-3 2 0 0,-2 1 192 0,-2 0 32 16,-2-1 16-16,-4 2 0 0,-3 0-80 0,-3 0 0 15,-3 2-16-15,-2 1 0 0,-6 1-96 0,-3 3-16 16,-3 2 0-16,-6 2 0 0,-5 4-32 0,-1 0-16 16,-3 3 0-16,-2-1 0 0,-2 1-464 0,-2 0-80 15,-1 1-32-15,1-2 0 16,3-1-288-16,3 1-64 0,1-2-16 0,2 0 0 15,4-1-240-15,2-1-48 0,2-4-16 0,3-1-19568 0</inkml:trace>
  <inkml:trace contextRef="#ctx0" brushRef="#br0" timeOffset="11">14187 6423 23951 0,'-14'0'2128'0,"6"0"-1696"0,2 0-432 0,-1-2 0 16,3 1 1296-16,0 1 176 0,4 0 48 0,0 0 0 16,0 0 384-16,0 0 80 0,7-2 0 0,5-2 16 15,2 0-1008-15,4-1-208 0,3-3-32 0,4-2-16 16,5-2 80-16,4 1 16 0,5-2 0 0,3 0 0 16,1-1-352-16,0 1-64 0,1 1-16 0,-1-2 0 15,0 1-144-15,-1 0-16 0,-2 1-16 0,-2-2 0 16,-2 2-32-16,-3 1 0 0,0 1 0 0,-4-1 0 15,-1 1-192-15,-2 1 0 16,-3 1 0-16,-3-1 0 0,-1 0-304 0,-1 1-48 0,-3 2-16 0,0-2 0 16,-2 3-192-16,-1 0-32 0,0 0-16 0,1 2 0 15,-2 0-1552-15,0 2-304 0</inkml:trace>
  <inkml:trace contextRef="#ctx0" brushRef="#br0" timeOffset="12">15107 6191 23039 0,'0'0'2048'0,"0"0"-1648"16,-3-5-400-16,1 1 0 0,2 4 2640 0,-1-6 448 0,-1 1 96 0,-1-1 16 16,1 1-992-16,-2-2-192 0,1-1-32 0,-2 0-16 15,0-1-1200-15,-2-1-256 0,2 1-32 0,-1-2-16 0,-1 0-80 0,0 0-32 16,-1-2 0-16,0 1 0 0,0-1-32 0,0-1 0 15,0 2 0-15,-2 1 0 0,1 0-320 0,-1 1 128 16,3 3-128-16,-1 0 0 0,1 2 0 0,1 2 0 16,1 0 0-16,5 3 0 0,0 0 0 0,0 0 0 15,0 0 0-15,0 0 128 0,5 5-272 0,5 0-48 16,2 3-16-16,5 0 0 0,3 1 208 0,3-1 0 16,4 0 0-16,3 1-144 0,3-1 144 0,1-1 192 15,0 0-32-15,0-1-16 0,-2-2-16 0,-1-1-128 16,-1 1 192-16,-2-2-64 0,0 2 32 0,-4-2 0 0,-1-1 0 15,-4 2 0 1,-2-1 112-16,-6 1 32 0,-2 0 0 0,-4 0 0 0,-2 2 112 0,-4-1 32 0,-4 3 0 0,-4-1 0 16,-6 0 80-16,-4 3 32 0,-4 1 0 0,-3-1 0 15,-3 2-416-15,1 0-144 0,-2 1 0 0,1-2 144 16,1 1-272-16,0-2-64 0,-1 0-16 0,3-1 0 31,1 1-320-31,4-2-64 0,2 1-16 0,4-3 0 16,2 1-320-16,3-3-64 0,2 1-16 0,8-4-19536 0</inkml:trace>
  <inkml:trace contextRef="#ctx0" brushRef="#br0" timeOffset="13">14306 6724 17503 0,'-16'-5'1552'0,"6"0"-1232"15,-1 3-320-15,0-2 0 0,0 0 2240 0,2 3 400 16,0-1 80-16,1 1 16 0,2 1 80 0,0 0 32 0,6 0 0 0,0 0 0 16,0 0-1504-16,0 0-320 0,0 0-48 0,6 6-16 15,3-2-544-15,3 0-112 0,3 1-32 0,6 0 0 16,4-1 208-16,5 1 32 0,4 1 16 0,4 1 0 15,4-1 48-15,1 2 0 0,1 0 0 0,1 0 0 16,2 0-192-16,-1 0-16 0,-2 0-16 0,0-2 0 16,-1 1-352-16,-4-1 128 0,0-1-128 0,-3 0 0 15,-2 1 0-15,-5-2-320 0,-2 0 64 0,-4 0 16 16,-2-2-80-16,-2 0 0 0,-2 1-16 0,-4 1 0 16,0-1 0-16,-2 0 0 0,-3 0 0 0,-1 0 0 15,-2 0-992-15,-2 0-192 0</inkml:trace>
  <inkml:trace contextRef="#ctx0" brushRef="#br0" timeOffset="14">15144 6776 28559 0,'0'0'1264'0,"0"0"272"16,3-6-1232-16,1 2-304 0,2 1 0 0,0 0 0 0,1 0 1664 0,1 0 256 0,2 0 64 0,-2 2 16 15,1-3-432-15,-2 3-96 0,0 0 0 0,-2 1-16 16,0 0-880-16,-5 0-192 0,4 2-16 0,-2 2-16 16,-2 0-64-16,-1 1-16 0,-3 1 0 0,-2 3 0 15,-2 1-112-15,-2 2-32 0,-1-1 0 0,-2 1 0 16,0-2-128-16,1 0 160 0,0 0-160 0,2-1 160 16,1-2-160-16,2-1 0 0,1 0 144 0,2-1-144 15,4-5 0-15,-2 4 0 0,2-4 0 0,2 3 0 16,1 0 0-16,2-1-192 0,2 1 192 0,1-1-192 0,3 2 16 15,-1 1 0-15,3-2 0 0,1 1 0 16,1 0 176-16,0 0-208 0,1 2 80 0,-2-1 128 0,2-1-144 0,0 2 144 16,-1 0 0-16,0 0 0 0,0-1 0 0,-1 0 0 15,-1 1 128-15,-2-2-128 0,-1 1 256 0,-2-1-32 16,0-2-16-16,-1 0 0 0,-3 0-64 0,-4-2-16 16,0 0 0-16,0 0 0 0,4 1 288 0,-4-1 48 15,0 0 16-15,0 0 0 0,0 0-64 0,-2-7-16 16,1-2 0-16,-1 0 0 0,-2-1-160 0,1-1-48 15,-1-1 0-15,0-3 0 0,-1 1-192 0,1-2 0 16,-1 0 0-16,1-1 0 0,1 0 0 0,-2 1 0 0,0-1 0 0,0 2 0 16,-1 1 0-16,0 2 0 15,-1-3 0-15,0 3 0 0,0-1-176 0,-1 1 176 0,1 2-160 0,-1-2 160 32,1 3-496-32,-2-1 0 0,2 1 0 0,-1 1 0 15,0 1-320-15,-1 1-64 0,1 1-16 0,-1 2-18528 0</inkml:trace>
  <inkml:trace contextRef="#ctx0" brushRef="#br0" timeOffset="15">14108 7240 31327 0,'-14'-4'2784'0,"5"1"-2224"16,0 0-560-16,1-1 0 0,3 3 896 0,5 1 64 15,0 0 0-15,0 0 16 0,0 0 368 0,0 0 80 0,0 0 16 0,3 0 0 16,5 3-992-16,3 0-208 0,3 3-48 0,4 2 0 16,4 1 208-16,2 3 48 0,3 3 0 0,3 2 0 15,2 2 48-15,3 2 16 0,3 1 0 0,2 2 0 16,1 0-144-16,0 0-32 0,2 0 0 0,-1 0 0 15,0 1-144-15,1-2-16 0,-2 1-16 0,-2-1 0 16,-1-2-368-16,-2-2-80 0,-3 0-16 0,-1-2 0 31,-1 1-240-31,-2-3-48 0,-1-2-16 0,-2-2 0 0,-3 0-416 0,-2-1-64 16,-1-2-32-16,-1 0 0 0,-1-2-624 0,0 1-128 16,-1 0-32-16,0-1-13376 0</inkml:trace>
  <inkml:trace contextRef="#ctx0" brushRef="#br0" timeOffset="16">15272 7708 13823 0,'3'-5'1216'0,"-1"1"-960"0,0-2-256 0,2 0 0 0,0 0 3744 0,0 0 704 16,0 1 144-16,-1-1 16 0,-1 2-1536 0,-2 4-320 15,3-4-64-15,-3 4-16 0,2-5-1648 0,-2 5-336 16,0 0-64-16,0 0-16 0,0 0-320 0,-5-3-64 15,2 3-16-15,-4 4 0 0,1 4-48 0,-3 1-16 16,-2 3 0-16,-1 2 0 0,-3 2-144 0,-1 1 0 16,-3 2 144-16,-1-1-144 0,0 1 0 0,-2 0 0 15,1-1 0-15,0 0-128 0,0-2 128 0,1 0 0 16,2-1 0-16,2-1 0 0,0-1 0 0,1-1 224 16,2-1-48-16,3-4-16 0,3 0-32 0,1-2-128 15,2-1 192-15,4-4-64 16,0 0-128-16,3 3 0 0,3-1-192 0,3 1 192 15,2-2-256-15,2-1 64 0,2 0 0 0,1 0 16 0,2 0 176 0,2-1 0 0,0 0 0 16,3 0 0-16,-1 0 0 0,1 1 0 0,1 0 0 0,-3 0 0 16,0 0 128-16,-3 0 64 0,0 0 16 0,-3-1 0 15,1 1 32-15,-3 0 0 0,-1 0 0 0,-3-1 0 16,-1 2 16-16,-3-2 0 0,0 0 0 0,-5 1 0 16,0 0-32-16,0 0 0 0,0 0 0 0,1-5 0 15,-1 5 80-15,-2-7 16 0,0-1 0 0,-2-2 0 16,0-1 0-16,0 0 0 0,0-2 0 0,-1-2 0 15,1 0-64-15,-1-3 0 0,1 1 0 0,1-1 0 16,0 1-256-16,0 1 0 0,0-1-128 0,2 2 128 16,0-1-320-16,0 0 48 0,0 2 0 0,1 1 0 15,0-1-176-15,1 1-16 0,-1-1-16 0,1 2 0 32,1-2-336-32,3 1-64 0</inkml:trace>
  <inkml:trace contextRef="#ctx0" brushRef="#br0" timeOffset="17">524 5142 14735 0,'0'0'1312'0,"0"0"-1056"0,0 0-256 0,-1 3 0 16,1-3 0-16,0 0 128 0,0 0-128 0,0 0 0 15,0 0 1152-15,0 0 128 0,0 0 32 0,0 0 0 16,0 0-64-16,0 0-16 0,0 0 0 0,0 0 0 31,0 0-176-31,0 0-32 0,0-4-16 0,-1-1 0 16,-1 1-160-16,0-1-16 0,1 2-16 0,-2-2 0 0,0 1-32 0,-2 1 0 15,-3-8 0-15,-2 5 0 0,3 0-224 0,1 1-48 0,0 1-16 0,0 0 0 16,-1 3-64-16,-1-4-16 0,0-1 0 0,-1 1 0 16,0-1 224-16,-7-5 32 0,3-3 16 0,0 2 0 15,0-1-304-15,-2 1-48 0,0 0-16 0,-1-1 0 0,0-2-128 16,1 0-48-16,1 1 0 0,1 0 0 0,1-1-144 16,0 1 0-16,1 1 0 0,6 5 128 15,1 2-128-15,-1-3 0 0,0 0 0 0,2 1 128 0,-1-1-128 0,2 1 0 16,-1 0 0-16,1-9 0 0,0 2 0 0,2 4 0 15,0 3 0-15,2 0 0 0,-1 1 0 0,0 2 0 16,2 1 0-16,-1 1 0 0,1-2-144 0,0 3 144 16,1-2 0-16,0 2 0 0,1 0-160 0,3-2 160 15,1 4-128-15,-2 0 128 0,2 0 0 0,0 1 0 16,-2 2 0-16,2 0 0 16,1 1 0-16,-2-1 0 0,2 2 0 0,-1-2 0 0,1 2 0 0,-2 2 0 0,0 1 0 0,-1 2 0 15,-1 3 0-15,-1-2 128 0,0-1-128 0,0-2 0 16,-2 0 0-16,-1 0 0 0,1 0 0 0,0-2 0 15,-1 1 0-15,0-2 0 0,0 1 0 0,-1 0 0 16,0-1 0-16,0-1 0 0,0 0 0 0,0 0 0 16,0-1 0-16,-1-3 0 15,0 0 0-15,0 0 0 0,0 0 0 0,0 0 0 0,0 0 0 0,0 0 0 16,0 0 0-16,0 0 0 0,0 0 0 0,0 0 0 16,0 0 0-16,0 0 0 0,4-6 128 0,-4 6-128 15,3-6 0-15,-1-1 0 0,-1-1 0 0,0 1 0 16,0 0 0-16,-1-4-160 0,0 0 160 0,0-2-160 15,0-1 160-15,-1-2 0 0,0 0 0 0,0 1 0 16,-1-2 0-16,1 0 0 0,1-2 0 0,0 2 0 0,0 0 0 0,1 2 0 16,-1 1 0-16,2 1 128 0,0 3-128 0,0 0 128 15,-1 1-128-15,2 1 128 0,0 0-128 0,0 1 128 16,0 1-128-16,2 0 128 0,-1 1-128 0,1 0 128 16,2 3-128-16,-4 0 128 0,2 1-128 0,1 0 0 15,1 1 0-15,-1 0 0 0,2 2 0 0,-1 0 0 16,1 0 0-16,5 4 0 15,-3 1 0-15,-1-1 0 0,-2 2 0 0,-2 2 128 0,0 0-128 0,-1 2 0 16,-1 0 128-16,-1 2-128 0,-1 1 128 0,0 0-128 16,-1 2 160-16,0 1-160 0,-1-1 0 0,0 2 128 0,-2 4-128 0,1 0 0 15,-2 0 0-15,0-1 0 0,-1 0 0 0,-1-1 0 16,1 2 0-16,-1-1 0 0,1-2 0 0,1-1-160 16,0-1 160-16,1-3 0 15,0 1 0-15,2-3 0 16,-1-2-144-16,0-1 144 0,2 1-160 0,1-3 160 31,1-2-832-31,0-2-80 0,2 1-16 0,-4-5 0 16,8 0-1232-16,0-2-240 0</inkml:trace>
  <inkml:trace contextRef="#ctx0" brushRef="#br0" timeOffset="18">733 4583 22111 0,'4'6'1968'0,"-1"0"-1584"16,3 0-384-16,0 0 0 15,3 0-256-15,0-2-144 0,3 0-32 0,-1-2 0 0,4-2 1456 0,-2-3 272 0,1-1 64 0,-2-2 16 16,0-3-384-16,0-3-80 0,-2-3-16 0,0-5 0 31,0-3 128-31,-4 8 0 0,0-2 16 0,1-2 0 16,1-1-336-16,-1-4-80 0,0-1-16 0,-1-1 0 15,-1 0-416-15,4-23-192 0,-4 7 160 0,-2 7-160 16,-2 5 0-16,-3 3-240 0,-1 4 32 0,0 1 0 16,-2 3 208-16,0 2 0 0,-3 2 0 0,0 3 0 15,-1 2 0-15,-2 2 0 0,0 3-176 0,-1 2 176 16,-1 2 0-16,0 1 0 0,-2 3 0 0,0 2 0 16,-1 4 0-16,-1 1 0 0,1 4 0 0,0 1 0 15,2 2 416-15,1 4 32 0,0-1 16 0,0 4 0 16,2-1-336-16,0 3-128 0,0 1 0 0,0 0 144 15,2 1-416-15,0-4-96 0,2-1-16 0,1-2 0 16,2-2-192-16,0-2-64 0,3-1 0 0,1-1 0 16,0-4-64-16,3 1-32 0,1-3 0 0,3 0 0 15,3-1-672-15,1-2-128 0,3-2-16 0,2-2-16 16,2-1-608-16,2-2-128 0</inkml:trace>
  <inkml:trace contextRef="#ctx0" brushRef="#br0" timeOffset="19">793 4709 6447 0,'0'0'576'0,"0"0"-576"15,0 0 0-15,-2 1 0 0,2-1 912 0,-4 2 80 16,1 0 16-16,1 1 0 0,2-3 320 0,-4 1 64 16,4-1 16-16,-4 2 0 0,4-2-256 0,-4 3-64 15,4-3 0-15,0 0 0 0,0 0-16 0,-4-2-16 0,1 1 0 0,-1-1 0 16,2-2-192-16,-1 2-32 0,3 2-16 0,0 0 0 15,0 0-16-15,0 0 0 0,0 0 0 0,0 0 0 16,0 0-240-16,5-6-48 0,0 0-16 0,1 1 0 16,2 0 80-16,0-2 0 0,2 1 16 0,0 0 0 15,3-1-32-15,-2 1-16 0,2 1 0 0,-1-3 0 16,-1 2-544-16,1-1-272 0,-2 1 16 0,0 0 16 16,0-1-240-1,-2 1-48-15,2-1-16 0,-2 2 0 0,0-1-448 0,-1 2-96 0,-1 0 0 16,-1 1-16-16,0 0-432 0,-5 3-64 0,4-3-32 0,-4 3 0 15,0 0-576-15,0 0-112 0</inkml:trace>
  <inkml:trace contextRef="#ctx0" brushRef="#br0" timeOffset="20">856 4726 16127 0,'-8'5'352'0,"2"-1"80"0,1 2 16 0,1-2 0 0,-1 0-448 0,-1-1 0 15,2 0 0-15,1 0 0 0,3-3 1904 0,0 0 288 16,0 0 64-16,0 0 16 0,0 0-816 0,0 0-176 15,0 0-16-15,0 0-16 0,4-4-592 0,1 0-112 16,-1-3-32-16,2 0 0 0,1 0 176 0,-1-1 16 16,1 1 16-16,0-2 0 0,3 0-592 0,-3 1-128 15,0-1 0-15,0 1 0 16,1-1-592-16,-1 0-112 0,1 3-32 0,-2-2 0 16,-1-1-416-16,2 2-96 0,-2 1-16 0,0 1 0 15,-1 0-720-15,-4 5-160 0</inkml:trace>
  <inkml:trace contextRef="#ctx0" brushRef="#br0" timeOffset="21">865 4756 15663 0,'-9'16'1392'0,"5"-8"-1120"0,-1-1-272 0,0-1 0 15,1 2 880-15,1-3 112 0,1 0 32 0,1-2 0 16,1-3 1152-16,0 0 256 0,0 0 32 0,0 0 16 16,0 0-1776-16,8 0-336 0,0-5-80 0,2-3-16 15,-2-2-272-15,-1 1 0 0,2 0 0 0,0-1 0 16,-1-3-192-16,1 1-160 0,-1 1-32 0,1 0 0 15,0-1-992-15,0 1-208 0,0-2-32 0,-3 3-9168 16</inkml:trace>
  <inkml:trace contextRef="#ctx0" brushRef="#br0" timeOffset="22">890 4811 27647 0,'-8'5'1216'0,"4"-1"256"0,0 1-1168 0,2-1-304 16,2-4 0-16,0 0 0 0,0 5 1136 0,0-5 160 15,0 0 48-15,7-3 0 0,1 2-864 0,0-4-160 16,0-3-48-16,0-1 0 0,2 0-272 0,-1-3-176 0,1-1 32 16,0-1 0-1,0 0-1136-15,0-2-208 0</inkml:trace>
  <inkml:trace contextRef="#ctx0" brushRef="#br0" timeOffset="23">765 4414 16575 0,'0'0'1472'0,"0"0"-1168"0,0 0-304 0,5-4 0 0,1-1-160 0,0 1-96 0,-2-2 0 0,2 2-16 16,2-2 928-16,0 0 192 0,0 1 48 0,-2-1 0 16,1 1-192-16,0-1-16 0,0 0-16 0,-2 1 0 15,1-1-512-15,-1 1-160 0,-1 1 0 0,0 0 0 16,0 1 0-16,-4 3 0 0,0 0 0 0,0 0 0 16,0 0 0-16,0 0 0 0,0 0 0 0,0 0 0 15,-5 6 0-15,2-1 0 0,-1 2-208 0,-1-1 80 0,-1 0-48 0,1 1 0 16,-1 2 0-16,1-1 0 0,-1 0 304 15,1 1 64-15,0-1 16 0,-1-1 0 0,4 0 560 0,-1-1 96 16,1-2 32-16,1 0 0 0,1-4-304 0,-1 5-48 16,1-5-16-16,0 0 0 0,0 0-528 0,0 0 0 15,3 3 0-15,1-2 0 0,-4-1 0 0,4 0 0 16,1 0 128-16,0-1-128 0,-1-1 0 0,0 2 160 16,1 0-160-16,-2 1 128 0,0 0-128 0,1 0 0 15,-4-1 0-15,0 0 0 16,5 3-352-16,-2 0-96 0,-3-3-32 0,0 0 0 15,5 3-896-15,-3-1-176 0,-2-2-48 0,5-2-7776 0</inkml:trace>
  <inkml:trace contextRef="#ctx0" brushRef="#br0" timeOffset="24">1017 4139 14735 0,'0'0'1312'0,"-2"-6"-1056"16,1-1-256-16,1-2 0 0,0-3 1344 0,0-1 224 15,0-2 32-15,3-2 16 0,-1-2 112 0,0-2 32 16,1-4 0-16,0-1 0 0,1-1-1072 0,-2-3-224 16,3 0-32-16,-2-1-16 15,1 1-800-15,2 1-176 0,0 1-16 0,0 3-16 16,1 3-512-16,-1 2-112 0</inkml:trace>
  <inkml:trace contextRef="#ctx0" brushRef="#br0" timeOffset="25">848 4044 20271 0,'0'0'1792'0,"0"0"-1424"0,-4-3-368 0,1 0 0 15,3 3-288-15,-5-5-128 0,2 0-32 0,-2-3 0 16,-1-3 1664-16,1-1 336 0,0-2 64 0,-1-1 16 16,2-2-288-16,-2-1-64 0,1 0-16 0,-1-4 0 15,1 1-944-15,0 0-192 0,0-3-128 0,2 2 144 16,0 1-1488-16,0 1-320 0,1 1-48 0,0-1-9616 15</inkml:trace>
  <inkml:trace contextRef="#ctx0" brushRef="#br0" timeOffset="26">605 4141 18431 0,'0'0'1632'0,"0"0"-1312"16,-6 0-320-16,6 0 0 0,-7-2 1344 0,-2 0 192 16,0 0 32-16,0-3 16 0,-1 1-112 0,-2 0 0 15,-1-1-16-15,-1-3 0 0,-2 1-720 0,7 3-144 16,-1-1-16-16,-2 0-16 0,0-1-48 0,1 0 0 16,0 1 0-16,-1 0 0 0,2 0-704 0,-7-4-128 0,3 4-48 0</inkml:trace>
  <inkml:trace contextRef="#ctx0" brushRef="#br0" timeOffset="27">518 4360 22111 0,'-8'-1'1968'0,"1"0"-1584"0,0 0-384 0,-1 1 0 0,0-1 0 0,2 0 0 0,-1 0 0 0,-1 1 0 15,-1-1 1216-15,0-1 320 0,-1 1 64 0,1 0 16 16,-1 1-576-16,-11-1-112 0,3 1-32 0,-1 1 0 16,-1-1-1104-16,1 1-240 15,0 0-32-15</inkml:trace>
</inkml:ink>
</file>

<file path=word/ink/ink4.xml><?xml version="1.0" encoding="utf-8"?>
<inkml:ink xmlns:inkml="http://www.w3.org/2003/InkML">
  <inkml:definitions>
    <inkml:context xml:id="ctx0">
      <inkml:inkSource xml:id="inkSrc0">
        <inkml:traceFormat>
          <inkml:channel name="X" type="integer" max="27388" units="cm"/>
          <inkml:channel name="Y" type="integer" max="18258" units="cm"/>
          <inkml:channel name="F" type="integer" max="65535" units="dev"/>
          <inkml:channel name="T" type="integer" max="2.14748E9" units="dev"/>
        </inkml:traceFormat>
        <inkml:channelProperties>
          <inkml:channelProperty channel="X" name="resolution" value="1000.29218" units="1/cm"/>
          <inkml:channelProperty channel="Y" name="resolution" value="1000.43835" units="1/cm"/>
          <inkml:channelProperty channel="F" name="resolution" value="0" units="1/dev"/>
          <inkml:channelProperty channel="T" name="resolution" value="1" units="1/dev"/>
        </inkml:channelProperties>
      </inkml:inkSource>
      <inkml:timestamp xml:id="ts0" timeString="2025-03-25T10:12:40.506"/>
    </inkml:context>
    <inkml:brush xml:id="br0">
      <inkml:brushProperty name="width" value="0.05292" units="cm"/>
      <inkml:brushProperty name="height" value="0.05292" units="cm"/>
      <inkml:brushProperty name="color" value="#FF0000"/>
    </inkml:brush>
  </inkml:definitions>
  <inkml:trace contextRef="#ctx0" brushRef="#br0">820 5150 35007 0,'-15'3'3120'0,"6"0"-2496"15,-1-2-496-15,1 1-128 0,0-1 0 0,2 0 0 16,1-1 0-16,2-1 0 0,0 0 1088 0,4 1 128 16,-4-5 48-16,2 1 0 0,0-3-976 0,2-1-288 15,1 0 128-15,0-3-128 0,2 1 0 0,-1 3 0 16,0-1 0-16,2-1 0 0,1-2 0 0,1-3 0 15,1 0 0-15,1-3 0 0,3-2-128 0,11-16 128 0,2 3-128 0,-1 1 128 16,0 0 0-16,3 0 128 0,3 2 0 0,1-2 0 16,3 0 128-16,1 1 16 0,3 1 16 0,1 0 0 15,2 0-32-15,1 2-16 0,1 0 0 16,0 4 0-16,2 1-48 0,-1 3-16 0,-3 0 0 0,2 3 0 16,0 2-176-16,-1 2 160 0,1 3-160 0,0 0 160 15,-2 5-160-15,0 2 128 0,-1 0-128 0,-1 3 128 16,0 3-128-16,-2 3 0 0,-1 3 144 0,-1 2-144 15,-3 2 0-15,-1 4 0 0,0 1 0 0,-2 3 0 16,-1 2 0-16,-3 2 0 0,0 2 0 0,-1 2 0 16,-2 1 0-16,-2 3 192 0,-1 2-64 0,-2 0 0 15,0-2 0-15,-2-2 16 0,-2-2 0 0,0-1 0 16,-1 0-144-16,-2-2 0 0,-1-1 0 0,-2-3 0 16,2 0-144-16,-4-2 144 0,0-1 0 0,-1-3 0 0,1 0 0 15,-3-3 0-15,0-1 0 0,0-3 0 0,-1-2-368 0,-1-1 48 16,0-3 0-16,1-4-18768 15</inkml:trace>
  <inkml:trace contextRef="#ctx0" brushRef="#br0" timeOffset="1">2527 4884 17503 0,'0'0'1552'0,"0"0"-1232"15,0 0-320-15,0 0 0 0,0 0 1424 0,0 0 240 16,0 0 32-16,0 0 16 0,1 6 464 0,-2-1 80 16,-1 4 32-16,-2 0 0 0,0 2-944 0,-1 1-192 0,-2-1-48 0,-2 3 0 15,0 3-528-15,-2-1-128 0,-1-1 0 0,-2 2-16 16,0 2-32-16,-1-2 0 0,-1-2 0 0,-2 1 0 16,-2-1-400-16,1-1 0 0,0 1 0 0,1-1 0 15,0-1 0-15,0-2 0 0,2 0 0 0,0-2 0 16,2 1 0-16,1-3 192 0,-1-2 0 0,3 0 0 15,1-1-192-15,2-2 128 0,0-1-128 0,3 0 128 16,5-1 0-16,0 0 0 0,0 0 0 0,0 0 0 16,0 0-128-16,2-4 0 0,3 1 0 0,2 0 0 15,3 0 0-15,2 1 0 0,2-1-144 0,2 3 144 16,2 0 0-16,2 0 224 0,1 1-32 0,1 1-16 16,2 1 96-16,0 1 32 0,0 0 0 0,-1 2 0 15,-1-2-160-15,-1 3-16 0,-1-2-128 0,-2 0 192 0,-2 0-192 16,-3 1 0-16,0-2 0 0,-2 1 0 15,-1-1 0-15,-3-1 0 0,-1-1 144 0,-1-1-144 0,-5-1 240 0,0 0-48 16,0 0 0-16,1-4 0 16,-2-2-48-16,-2-2-16 0,-2-2 0 0,-2-2 0 0,-2 0-128 0,0-2 192 15,-2 0-192-15,0 0 192 0,1 1-192 0,0 0 0 16,0 1 144-16,2-1-144 0,0 2 144 0,2-1-144 16,1 0 192-16,1 0-192 0,2 2-176 0,0-3-144 15,2-1-16-15,0 2-16 16,2-1-1072-16,2 1-224 0</inkml:trace>
  <inkml:trace contextRef="#ctx0" brushRef="#br0" timeOffset="2">3918 7678 28559 0,'-6'0'2544'0,"0"1"-2032"16,1 0-512-16,0 1 0 0,1 2 1040 0,0 0 112 0,1 2 32 0,0 1 0 16,2 1-240-16,1 3-48 0,1 3-16 0,1 1 0 15,1 4-736-15,0 4-144 0,2 3 0 0,1 3 0 16,1 0 0-16,-3-11 0 0,2 4 0 0,0 4 0 15,2 5 0-15,3 1-192 0,-1 2 192 0,3 3-192 16,0 1 192-16,18 36 208 0,-2-14-32 0,-1-7-16 16,3-4 256-16,0-6 48 0,2-2 16 0,3-3 0 15,1-3 96-15,2-1 32 0,1-1 0 0,2-4 0 16,-2-3-224-16,2-2-64 0,-1-2 0 0,2-2 0 16,3 0-80-16,-1-4-32 0,1 0 0 0,0-4 0 15,0-1 48-15,-1-2 0 0,2-5 0 0,-3-2 0 16,-2-1 64-16,0-4 0 0,-1-3 16 0,-1-4 0 15,-1-1 0-15,-2-2 0 0,-1-3 0 0,-2-3 0 16,0-1-128-16,-3-4-16 0,0-1-16 0,-3 0 0 16,0-4-176-16,-3-1 128 0,-2 0-128 0,-3-3 128 0,0-2-128 0,-3-1 0 15,-1-1 0-15,-3 3 128 0,-1-2-128 0,-3 2 0 16,-1 2-192-16,-2 2 192 0,-1 0-320 0,-2 1 48 16,-1 3 16-16,0-2 0 0,1 4-16 0,-2 0 0 15,0 1 0-15,0 2 0 0,1 1-32 0,1 3 0 16,-1 1 0-16,1 2 0 0,-1 1-32 0,-1 2-16 15,2 4 0-15,-2 1 0 16,0 2-720-16,-1 4-144 0,0 0-16 0,0 0-16032 0</inkml:trace>
  <inkml:trace contextRef="#ctx0" brushRef="#br0" timeOffset="3">5677 6806 27647 0</inkml:trace>
  <inkml:trace contextRef="#ctx0" brushRef="#br0" timeOffset="4">5582 7681 2751 0,'0'0'256'0,"0"0"-256"15,0 0 0-15,0 0 0 0,0 0 416 0,-3-3 32 0,3 3 16 0,0 0 0 16,-4-3-688-16,4 3-144 0,0 0-16 0,0 0-16 16,0 0 880-16,-5 0 176 0,1-2 48 0,4 2 0 15,0 0 416-15,0 0 96 0,0 0 0 0,0 0 16 16,0 0-496-16,0 0-96 0,0 0-32 0,0 0 0 16,0 0 528-16,0 0 96 0,0 0 32 0,0 0 0 15,0 0-128-15,0 0-32 0,2-1 0 0,0-2 0 16,0 0-80-16,0 0-32 0,0 0 0 0,1 0 0 15,0 2 32-15,1-1 0 0,1-2 0 0,-2 2 0 16,2-1 80-16,-5 3 32 0,5-2 0 0,-1 0 0 16,0 1 16-16,0-2 16 0,-4 3 0 0,0 0 0 15,3-2-304-15,-3 2-64 0,0 0-16 0,0 0 0 16,0 0-272-16,0 0-48 0,0 0-16 0,0 0 0 0,0 0-208 0,0 0-48 16,0 0-16-16,-3 3 0 0,-2 1-48 0,-1 2-128 15,0 0 192-15,-2 1-64 0,-1 2-128 0,0 2 0 16,-2 3 0-16,-2 1 128 0,-1 1-128 0,0 1 0 15,-2 3 0-15,1-3 0 16,-1 2-304-16,2-1 64 0,0 1 16 0,0-2 0 0,-1-2 224 0,3-1 0 16,1-1 0-16,-1-2 0 0,2 0 256 0,1-2-64 15,3 1-16-15,0-5 0 0,3 1-176 0,3-6 160 16,-1 3-160-16,1-3 160 0,3 2-160 16,3-2 0-16,1-1 0 0,2-1-176 0,2-2 176 0,2-1-128 0,2-2 128 15,0 0-128-15,2-1 128 0,2 2 0 0,0-2 0 0,2-1 0 16,0 0 192-16,0 0-48 0,2 1 0 0,-1 0 0 15,1 0 64-15,-2-1 16 0,0 1 0 0,-2 0 0 16,-2 0-64-16,-2 2-16 0,0 0 0 0,-2 0 0 16,-2 1-16-16,-2 0 0 0,0 1 0 0,-3-1 0 15,-2 2 0-15,-1 0-128 0,-3 3 192 0,0-5-64 16,-3 2 0-16,-3-2-128 0,-1 1 192 0,-3 0-64 16,-2-1-128-16,-1 2 0 0,-2 0 0 0,-1 0 0 15,0-1 0-15,0 0-176 0,0 1 176 0,1-1-128 16,1 1 128-16,2 0-160 0,-1 1 160 0,2-2-160 15,1 2 160-15,1-1-192 0,1 0 192 0,2 1-192 16,1-1-192-16,0 1-32 0,3-1-16 0,2 3 0 16,1-5-1024-16,1-1-208 0</inkml:trace>
  <inkml:trace contextRef="#ctx0" brushRef="#br0" timeOffset="5">7068 5303 30399 0,'-3'2'2704'0,"3"-2"-2160"0,0 0-544 0,0 0 0 16,0 0 1232-16,0 0 144 0,0 0 32 0,9-5 0 16,1-3-368-16,6-3-64 0,2-4-16 0,2-2 0 15,1-2-400-15,0-3-96 0,2 0-16 0,3-3 0 16,4 0-96-16,-11 10-32 0,5-3 0 0,3-4 0 16,4-2-112-16,3-3-16 0,3 0-16 0,3-1 0 15,3 1-16-15,40-26 0 0,-13 8 0 0,-7 6 0 16,-2 2 48-16,-4 6 16 0,-4 3 0 0,1 4 0 15,-2 1-224-15,3 4 176 0,1 3-176 0,-1 3 160 16,-1 2-160-16,-1 4 0 0,-1 5 0 0,-3 0 0 0,-4 4 176 0,-2 1-48 16,-1 6-128-16,-2 1 192 0,-1 5-192 0,-3 1 176 15,-2 4-176-15,-3 2 160 0,-2 1-16 0,-3 3 0 16,-4 5 0-16,-2 0 0 0,-3 2-144 0,-3-1 0 16,-3 1-192-16,-3 0 192 0,-2 0-384 0,-1 0 32 15,-4 0 16-15,0-4 0 16,1 1-176-16,-4-4-48 0,1-2 0 0,0-4-18320 15</inkml:trace>
  <inkml:trace contextRef="#ctx0" brushRef="#br0" timeOffset="6">8760 5194 23039 0,'-4'0'2048'0,"1"0"-1648"16,3 0-400-16,-5 0 0 0,0 1 560 0,0 1 16 15,1-2 16-15,0 0 0 0,4 0 1536 0,-5 0 304 0,5 0 64 0,-5 0 16 32,5 0-1440-32,0 0-304 0,0 0-48 0,0 0-16 15,0-4-224-15,2-1-48 0,1 1-16 0,2-2 0 16,2 0-144-16,4-1-16 0,1-2-16 0,2-1 0 16,3-1 160-16,3 0 48 0,-1 0 0 0,4 1 0 15,1-1-176-15,0 0-16 0,-1-2-16 0,1 2 0 16,-2-1-240-16,-1 0 128 0,0-1-128 0,-2-1 0 15,1 2 144-15,-4 1-144 0,1 3 128 0,-3 1-128 16,-1 0 160-16,-2 2-160 0,-3 0 192 0,-3 3-192 16,0 2 192-16,-5 0-192 0,0 0 192 0,0 0-192 15,0 0 0-15,-5 7 0 0,0 1 0 0,-1 1 0 16,-2-1 0-16,-1 4 0 0,0 4-176 0,-1 1 176 16,0 1-144-16,1 0 144 0,0 0 0 0,0 2-144 15,-1 1 144-15,3-1-128 0,0 2 128 0,0 0-128 16,0-1 128-16,1 1-128 0,1 1 128 0,0-1-128 0,0-4-32 0,1 1 0 15,2-1 0-15,-2-1 0 0,1-1-112 0,2-2-32 16,-1-1 0-16,1-1 0 0,1-3 304 0,0 0 0 16,0-2 0-16,0-1 0 0,1-2 0 0,-1-4 0 15,1 5 0-15,-1-5 0 0,2 2 144 0,-2-2 96 16,0 0 16-16,0 0 0 0,0 0 0 0,0 0 0 16,0 0 0-16,2-5 0 0,-1 1-112 0,0-1-16 15,-1-1 0-15,-2-1 0 0,1 0 0 0,-1-1-128 16,0-1 192-16,-1 0-64 0,-2 0 0 0,-1 0-128 0,-2 0 192 0,-1-3-64 15,-1 1 32-15,-2 2 0 0,0-2 0 0,-3 1 0 16,1 2 0-16,-1-1 0 0,-1 1 0 16,1 2 0-16,1 0 48 0,0 0 16 0,0 2 0 15,1-1 0-15,1 2-224 0,2-1 0 0,0 1 0 0,1-1 0 32,2 2-448-32,0-3-64 0,3 2-32 0,0-1 0 15,1-1-1360-15,1 0-272 0</inkml:trace>
  <inkml:trace contextRef="#ctx0" brushRef="#br0" timeOffset="7">10277 7610 34095 0,'-15'-5'3024'0,"5"0"-2416"0,-1-1-480 0,1 0-128 16,1 0 1152-16,-1 0 224 0,2 2 32 0,0 1 16 16,1-1-400-16,-1 0-64 0,0 2-32 0,2 0 0 15,1 2-528-15,0 1-96 0,1 0-32 0,0 5 0 16,1 2-80-16,1-3 0 0,0 4-16 0,0 1 0 15,1 3-176-15,0 2-224 0,1 2 48 0,0 3 16 16,1 2 160-16,3 21 0 0,2-3 0 0,2 0-128 0,0 0 128 0,3 1-192 16,0 0 192-16,3 5-192 0,2 2-48 0,2 2-16 15,2-1 0-15,1 0 0 16,2-1-256-16,1 0-48 0,2-2-16 0,1-5 0 0,3-2 160 0,2-3 32 16,-1-3 0-16,2-1 0 0,3-3 928 0,1-2 192 15,2-3 32-15,0-2 16 0,0-5-48 0,3-5-16 16,0-1 0-16,2-3 0 0,1-4 16 0,-1-3 0 15,-1-4 0-15,0-4 0 0,0-2 64 0,0-4 16 16,0-2 0-16,-1-4 0 0,-3 0-240 0,-2-2-64 16,-3-2 0-16,-2-2 0 0,-1-2-336 0,-2-1-176 0,-1-2 160 15,-2-5-160-15,-2 0-128 0,-1-4-128 16,0 2-32-16,-1 1 0 16,-1 2-352-16,-1 1-64 0,-1 1 0 0,-1 3-16 15,0 0-336-15,-2 4-64 0,-1-1-16 0,0 4-12480 0,-1 3-2496 0</inkml:trace>
  <inkml:trace contextRef="#ctx0" brushRef="#br0" timeOffset="8">11824 7693 37775 0,'0'0'3360'0,"0"0"-2688"16,0 0-544-16,0 0-128 16,0 0 688-16,0 0 96 0,0 0 32 0,0 0 0 0,0 0-16 0,-7 1 0 15,0 0 0-15,-1 1 0 0,0 1-464 0,-2 0-80 0,0 1-32 0,-2 2 0 16,-1 0-224-16,-3 2 0 0,-3 1 0 0,-1 2 0 15,-2 1-208-15,-3 0 16 0,-1 0 0 0,1 1 0 16,2 0 192-16,1-1-176 0,0-3 176 0,3 1-160 16,3-2 160-16,1 0 0 0,3-1 0 0,2-3 0 15,1 1 0-15,2-2 0 0,1 1 128 0,6-4-128 16,0 0 0-16,0 0-128 0,0 0 0 0,4 4 0 16,2-1-112-16,3 0-16 0,6-1 0 0,0 1 0 15,4 0 32-15,2-1 0 0,3 0 0 0,2 3 0 16,2 1-48-16,-1-1-16 0,2 1 0 0,-1 0 0 15,-3 1 288-15,0-1-160 0,-2 2 160 0,0-2-128 16,-3 1 480-16,-1 0 96 16,-1-1 32-16,-1 0 0 0,-4 0 96 0,0-2 0 0,-1 0 16 0,-3 1 0 0,0 0 32 15,-2-3 0-15,-3 1 0 0,-4-3 0 0,0 0-144 0,0 0-32 16,0 0 0-16,0 0 0 0,-4-5-64 0,-3 0 0 16,0-2-16-16,-2 1 0 0,0-3-208 0,1 1-32 15,-1-1-128-15,2-1 192 0,0 1-192 0,1-1 0 16,0 0 0-16,0-1 0 15,2-1-336-15,0 0-64 0,-1 1-16 0,1-2 0 16,1 0-304-16,-1 1-64 0,2-1-16 0,1-1 0 16,1 0-480-16,1-1-112 0</inkml:trace>
  <inkml:trace contextRef="#ctx0" brushRef="#br0" timeOffset="9">14287 5842 32255 0,'-7'2'2864'0,"1"1"-2288"16,1 0-576-16,0 2 0 0,0-3 1152 0,5-2 112 15,0 0 16-15,0 0 16 0,0 0 128 0,0 0 32 16,0 0 0-16,0 0 0 0,3-5-928 0,2-2-176 16,4-1-32-16,3-4-16 0,1-6 80 0,-3 8 0 15,5-3 16-15,2-2 0 0,5-3 160 0,2-1 16 16,2-1 16-16,3-3 0 0,3-2 96 0,30-24 16 16,-5 8 0-16,-7 3 0 0,-4 2-176 0,-3 2-16 0,-1-1-16 0,-2 1 0 15,-1 1-240-15,-2 1-64 0,-3 1 0 0,-4 3 0 16,-1 2-192-16,-4 0 0 0,-3 5 0 0,-3 0 0 15,-1 2-256-15,-5 4-32 0,-1 1-16 0,-4 4 0 32,-3 1-336-32,-3 0-80 0,0 3-16 0,-4 0 0 15,0 1-176-15,-2 1-48 0,-1 3 0 0,-1 2 0 16,0 0-448-16,0 3-80 0</inkml:trace>
  <inkml:trace contextRef="#ctx0" brushRef="#br0" timeOffset="10">15045 5426 6447 0,'0'0'272'0,"0"0"80"0,0 0-352 0,0 0 0 16,0 0 0-16,3-3 0 0,0 1 896 0,0-1 128 15,-3 3 0-15,4-3 16 0,-4 3 1776 0,4-3 336 16,-4 3 80-16,0 0 16 0,2-4-1328 0,-2 4-256 0,0 0-48 0,1-5-16 16,-1 5 320-16,-1-5 48 0,1 5 16 0,-1-5 0 15,-1-1-448-15,-1 1-96 0,0 0-16 0,0-1 0 16,-1-1-608-16,0 0-128 0,-1-3-32 0,2 0 0 15,-2-1-64-15,0-2-16 0,-1 0 0 0,-1-2 0 16,1 0-64-16,-2-2-32 0,-1 0 0 0,0 2 0 16,-1 0-96-16,-1 1-32 0,-1 1 0 0,1 2 0 15,-2 1-224-15,0-1-128 0,1 2 160 0,0 2-160 16,0 0 0-16,4 2 0 0,1 1 0 0,2 2 0 16,5 2 0-16,0 0 176 0,0 0-176 0,7-1 160 15,5 1-336-15,4 1-64 0,3-1-16 0,4 2 0 16,2-2 256-16,3 0 0 0,1 0 0 0,1-2 0 0,2-1 0 15,1 2 0-15,1 1 0 0,-3-1 160 0,0-1 48 0,-4-1 16 16,0 0 0-16,-3 2 0 0,-2 1 192 0,-2 0 32 16,-2-1 16-16,-4 2 0 0,-3 0-80 0,-3 0 0 15,-3 2-16-15,-2 1 0 0,-6 1-96 0,-3 3-16 16,-3 2 0-16,-6 2 0 0,-5 4-32 0,-1 0-16 16,-3 3 0-16,-2-1 0 0,-2 1-464 0,-2 0-80 15,-1 1-32-15,1-2 0 16,3-1-288-16,3 1-64 0,1-2-16 0,2 0 0 15,4-1-240-15,2-1-48 0,2-4-16 0,3-1-19568 0</inkml:trace>
  <inkml:trace contextRef="#ctx0" brushRef="#br0" timeOffset="11">14187 6423 23951 0,'-14'0'2128'0,"6"0"-1696"0,2 0-432 0,-1-2 0 16,3 1 1296-16,0 1 176 0,4 0 48 0,0 0 0 16,0 0 384-16,0 0 80 0,7-2 0 0,5-2 16 15,2 0-1008-15,4-1-208 0,3-3-32 0,4-2-16 16,5-2 80-16,4 1 16 0,5-2 0 0,3 0 0 16,1-1-352-16,0 1-64 0,1 1-16 0,-1-2 0 15,0 1-144-15,-1 0-16 0,-2 1-16 0,-2-2 0 16,-2 2-32-16,-3 1 0 0,0 1 0 0,-4-1 0 15,-1 1-192-15,-2 1 0 16,-3 1 0-16,-3-1 0 0,-1 0-304 0,-1 1-48 0,-3 2-16 0,0-2 0 16,-2 3-192-16,-1 0-32 0,0 0-16 0,1 2 0 15,-2 0-1552-15,0 2-304 0</inkml:trace>
  <inkml:trace contextRef="#ctx0" brushRef="#br0" timeOffset="12">15107 6191 23039 0,'0'0'2048'0,"0"0"-1648"16,-3-5-400-16,1 1 0 0,2 4 2640 0,-1-6 448 0,-1 1 96 0,-1-1 16 16,1 1-992-16,-2-2-192 0,1-1-32 0,-2 0-16 15,0-1-1200-15,-2-1-256 0,2 1-32 0,-1-2-16 0,-1 0-80 0,0 0-32 16,-1-2 0-16,0 1 0 0,0-1-32 0,0-1 0 15,0 2 0-15,-2 1 0 0,1 0-320 0,-1 1 128 16,3 3-128-16,-1 0 0 0,1 2 0 0,1 2 0 16,1 0 0-16,5 3 0 0,0 0 0 0,0 0 0 15,0 0 0-15,0 0 128 0,5 5-272 0,5 0-48 16,2 3-16-16,5 0 0 0,3 1 208 0,3-1 0 16,4 0 0-16,3 1-144 0,3-1 144 0,1-1 192 15,0 0-32-15,0-1-16 0,-2-2-16 0,-1-1-128 16,-1 1 192-16,-2-2-64 0,0 2 32 0,-4-2 0 0,-1-1 0 15,-4 2 0 1,-2-1 112-16,-6 1 32 0,-2 0 0 0,-4 0 0 0,-2 2 112 0,-4-1 32 0,-4 3 0 0,-4-1 0 16,-6 0 80-16,-4 3 32 0,-4 1 0 0,-3-1 0 15,-3 2-416-15,1 0-144 0,-2 1 0 0,1-2 144 16,1 1-272-16,0-2-64 0,-1 0-16 0,3-1 0 31,1 1-320-31,4-2-64 0,2 1-16 0,4-3 0 16,2 1-320-16,3-3-64 0,2 1-16 0,8-4-19536 0</inkml:trace>
  <inkml:trace contextRef="#ctx0" brushRef="#br0" timeOffset="13">14306 6724 17503 0,'-16'-5'1552'0,"6"0"-1232"15,-1 3-320-15,0-2 0 0,0 0 2240 0,2 3 400 16,0-1 80-16,1 1 16 0,2 1 80 0,0 0 32 0,6 0 0 0,0 0 0 16,0 0-1504-16,0 0-320 0,0 0-48 0,6 6-16 15,3-2-544-15,3 0-112 0,3 1-32 0,6 0 0 16,4-1 208-16,5 1 32 0,4 1 16 0,4 1 0 15,4-1 48-15,1 2 0 0,1 0 0 0,1 0 0 16,2 0-192-16,-1 0-16 0,-2 0-16 0,0-2 0 16,-1 1-352-16,-4-1 128 0,0-1-128 0,-3 0 0 15,-2 1 0-15,-5-2-320 0,-2 0 64 0,-4 0 16 16,-2-2-80-16,-2 0 0 0,-2 1-16 0,-4 1 0 16,0-1 0-16,-2 0 0 0,-3 0 0 0,-1 0 0 15,-2 0-992-15,-2 0-192 0</inkml:trace>
  <inkml:trace contextRef="#ctx0" brushRef="#br0" timeOffset="14">15144 6776 28559 0,'0'0'1264'0,"0"0"272"16,3-6-1232-16,1 2-304 0,2 1 0 0,0 0 0 0,1 0 1664 0,1 0 256 0,2 0 64 0,-2 2 16 15,1-3-432-15,-2 3-96 0,0 0 0 0,-2 1-16 16,0 0-880-16,-5 0-192 0,4 2-16 0,-2 2-16 16,-2 0-64-16,-1 1-16 0,-3 1 0 0,-2 3 0 15,-2 1-112-15,-2 2-32 0,-1-1 0 0,-2 1 0 16,0-2-128-16,1 0 160 0,0 0-160 0,2-1 160 16,1-2-160-16,2-1 0 0,1 0 144 0,2-1-144 15,4-5 0-15,-2 4 0 0,2-4 0 0,2 3 0 16,1 0 0-16,2-1-192 0,2 1 192 0,1-1-192 0,3 2 16 15,-1 1 0-15,3-2 0 0,1 1 0 16,1 0 176-16,0 0-208 0,1 2 80 0,-2-1 128 0,2-1-144 0,0 2 144 16,-1 0 0-16,0 0 0 0,0-1 0 0,-1 0 0 15,-1 1 128-15,-2-2-128 0,-1 1 256 0,-2-1-32 16,0-2-16-16,-1 0 0 0,-3 0-64 0,-4-2-16 16,0 0 0-16,0 0 0 0,4 1 288 0,-4-1 48 15,0 0 16-15,0 0 0 0,0 0-64 0,-2-7-16 16,1-2 0-16,-1 0 0 0,-2-1-160 0,1-1-48 15,-1-1 0-15,0-3 0 0,-1 1-192 0,1-2 0 16,-1 0 0-16,1-1 0 0,1 0 0 0,-2 1 0 0,0-1 0 0,0 2 0 16,-1 1 0-16,0 2 0 15,-1-3 0-15,0 3 0 0,0-1-176 0,-1 1 176 0,1 2-160 0,-1-2 160 32,1 3-496-32,-2-1 0 0,2 1 0 0,-1 1 0 15,0 1-320-15,-1 1-64 0,1 1-16 0,-1 2-18528 0</inkml:trace>
  <inkml:trace contextRef="#ctx0" brushRef="#br0" timeOffset="15">14108 7240 31327 0,'-14'-4'2784'0,"5"1"-2224"16,0 0-560-16,1-1 0 0,3 3 896 0,5 1 64 15,0 0 0-15,0 0 16 0,0 0 368 0,0 0 80 0,0 0 16 0,3 0 0 16,5 3-992-16,3 0-208 0,3 3-48 0,4 2 0 16,4 1 208-16,2 3 48 0,3 3 0 0,3 2 0 15,2 2 48-15,3 2 16 0,3 1 0 0,2 2 0 16,1 0-144-16,0 0-32 0,2 0 0 0,-1 0 0 15,0 1-144-15,1-2-16 0,-2 1-16 0,-2-1 0 16,-1-2-368-16,-2-2-80 0,-3 0-16 0,-1-2 0 31,-1 1-240-31,-2-3-48 0,-1-2-16 0,-2-2 0 0,-3 0-416 0,-2-1-64 16,-1-2-32-16,-1 0 0 0,-1-2-624 0,0 1-128 16,-1 0-32-16,0-1-13376 0</inkml:trace>
  <inkml:trace contextRef="#ctx0" brushRef="#br0" timeOffset="16">15272 7708 13823 0,'3'-5'1216'0,"-1"1"-960"0,0-2-256 0,2 0 0 0,0 0 3744 0,0 0 704 16,0 1 144-16,-1-1 16 0,-1 2-1536 0,-2 4-320 15,3-4-64-15,-3 4-16 0,2-5-1648 0,-2 5-336 16,0 0-64-16,0 0-16 0,0 0-320 0,-5-3-64 15,2 3-16-15,-4 4 0 0,1 4-48 0,-3 1-16 16,-2 3 0-16,-1 2 0 0,-3 2-144 0,-1 1 0 16,-3 2 144-16,-1-1-144 0,0 1 0 0,-2 0 0 15,1-1 0-15,0 0-128 0,0-2 128 0,1 0 0 16,2-1 0-16,2-1 0 0,0-1 0 0,1-1 224 16,2-1-48-16,3-4-16 0,3 0-32 0,1-2-128 15,2-1 192-15,4-4-64 16,0 0-128-16,3 3 0 0,3-1-192 0,3 1 192 15,2-2-256-15,2-1 64 0,2 0 0 0,1 0 16 0,2 0 176 0,2-1 0 0,0 0 0 16,3 0 0-16,-1 0 0 0,1 1 0 0,1 0 0 0,-3 0 0 16,0 0 128-16,-3 0 64 0,0 0 16 0,-3-1 0 15,1 1 32-15,-3 0 0 0,-1 0 0 0,-3-1 0 16,-1 2 16-16,-3-2 0 0,0 0 0 0,-5 1 0 16,0 0-32-16,0 0 0 0,0 0 0 0,1-5 0 15,-1 5 80-15,-2-7 16 0,0-1 0 0,-2-2 0 16,0-1 0-16,0 0 0 0,0-2 0 0,-1-2 0 15,1 0-64-15,-1-3 0 0,1 1 0 0,1-1 0 16,0 1-256-16,0 1 0 0,0-1-128 0,2 2 128 16,0-1-320-16,0 0 48 0,0 2 0 0,1 1 0 15,0-1-176-15,1 1-16 0,-1-1-16 0,1 2 0 32,1-2-336-32,3 1-64 0</inkml:trace>
  <inkml:trace contextRef="#ctx0" brushRef="#br0" timeOffset="17">524 5142 14735 0,'0'0'1312'0,"0"0"-1056"0,0 0-256 0,-1 3 0 16,1-3 0-16,0 0 128 0,0 0-128 0,0 0 0 15,0 0 1152-15,0 0 128 0,0 0 32 0,0 0 0 16,0 0-64-16,0 0-16 0,0 0 0 0,0 0 0 31,0 0-176-31,0 0-32 0,0-4-16 0,-1-1 0 16,-1 1-160-16,0-1-16 0,1 2-16 0,-2-2 0 0,0 1-32 0,-2 1 0 15,-3-8 0-15,-2 5 0 0,3 0-224 0,1 1-48 0,0 1-16 0,0 0 0 16,-1 3-64-16,-1-4-16 0,0-1 0 0,-1 1 0 16,0-1 224-16,-7-5 32 0,3-3 16 0,0 2 0 15,0-1-304-15,-2 1-48 0,0 0-16 0,-1-1 0 0,0-2-128 16,1 0-48-16,1 1 0 0,1 0 0 0,1-1-144 16,0 1 0-16,1 1 0 0,6 5 128 15,1 2-128-15,-1-3 0 0,0 0 0 0,2 1 128 0,-1-1-128 0,2 1 0 16,-1 0 0-16,1-9 0 0,0 2 0 0,2 4 0 15,0 3 0-15,2 0 0 0,-1 1 0 0,0 2 0 16,2 1 0-16,-1 1 0 0,1-2-144 0,0 3 144 16,1-2 0-16,0 2 0 0,1 0-160 0,3-2 160 15,1 4-128-15,-2 0 128 0,2 0 0 0,0 1 0 16,-2 2 0-16,2 0 0 16,1 1 0-16,-2-1 0 0,2 2 0 0,-1-2 0 0,1 2 0 0,-2 2 0 0,0 1 0 0,-1 2 0 15,-1 3 0-15,-1-2 128 0,0-1-128 0,0-2 0 16,-2 0 0-16,-1 0 0 0,1 0 0 0,0-2 0 15,-1 1 0-15,0-2 0 0,0 1 0 0,-1 0 0 16,0-1 0-16,0-1 0 0,0 0 0 0,0 0 0 16,0-1 0-16,-1-3 0 15,0 0 0-15,0 0 0 0,0 0 0 0,0 0 0 0,0 0 0 0,0 0 0 16,0 0 0-16,0 0 0 0,0 0 0 0,0 0 0 16,0 0 0-16,0 0 0 0,4-6 128 0,-4 6-128 15,3-6 0-15,-1-1 0 0,-1-1 0 0,0 1 0 16,0 0 0-16,-1-4-160 0,0 0 160 0,0-2-160 15,0-1 160-15,-1-2 0 0,0 0 0 0,0 1 0 16,-1-2 0-16,1 0 0 0,1-2 0 0,0 2 0 0,0 0 0 0,1 2 0 16,-1 1 0-16,2 1 128 0,0 3-128 0,0 0 128 15,-1 1-128-15,2 1 128 0,0 0-128 0,0 1 128 16,0 1-128-16,2 0 128 0,-1 1-128 0,1 0 128 16,2 3-128-16,-4 0 128 0,2 1-128 0,1 0 0 15,1 1 0-15,-1 0 0 0,2 2 0 0,-1 0 0 16,1 0 0-16,5 4 0 15,-3 1 0-15,-1-1 0 0,-2 2 0 0,-2 2 128 0,0 0-128 0,-1 2 0 16,-1 0 128-16,-1 2-128 0,-1 1 128 0,0 0-128 16,-1 2 160-16,0 1-160 0,-1-1 0 0,0 2 128 0,-2 4-128 0,1 0 0 15,-2 0 0-15,0-1 0 0,-1 0 0 0,-1-1 0 16,1 2 0-16,-1-1 0 0,1-2 0 0,1-1-160 16,0-1 160-16,1-3 0 15,0 1 0-15,2-3 0 16,-1-2-144-16,0-1 144 0,2 1-160 0,1-3 160 31,1-2-832-31,0-2-80 0,2 1-16 0,-4-5 0 16,8 0-1232-16,0-2-240 0</inkml:trace>
  <inkml:trace contextRef="#ctx0" brushRef="#br0" timeOffset="18">733 4583 22111 0,'4'6'1968'0,"-1"0"-1584"16,3 0-384-16,0 0 0 15,3 0-256-15,0-2-144 0,3 0-32 0,-1-2 0 0,4-2 1456 0,-2-3 272 0,1-1 64 0,-2-2 16 16,0-3-384-16,0-3-80 0,-2-3-16 0,0-5 0 31,0-3 128-31,-4 8 0 0,0-2 16 0,1-2 0 16,1-1-336-16,-1-4-80 0,0-1-16 0,-1-1 0 15,-1 0-416-15,4-23-192 0,-4 7 160 0,-2 7-160 16,-2 5 0-16,-3 3-240 0,-1 4 32 0,0 1 0 16,-2 3 208-16,0 2 0 0,-3 2 0 0,0 3 0 15,-1 2 0-15,-2 2 0 0,0 3-176 0,-1 2 176 16,-1 2 0-16,0 1 0 0,-2 3 0 0,0 2 0 16,-1 4 0-16,-1 1 0 0,1 4 0 0,0 1 0 15,2 2 416-15,1 4 32 0,0-1 16 0,0 4 0 16,2-1-336-16,0 3-128 0,0 1 0 0,0 0 144 15,2 1-416-15,0-4-96 0,2-1-16 0,1-2 0 16,2-2-192-16,0-2-64 0,3-1 0 0,1-1 0 16,0-4-64-16,3 1-32 0,1-3 0 0,3 0 0 15,3-1-672-15,1-2-128 0,3-2-16 0,2-2-16 16,2-1-608-16,2-2-128 0</inkml:trace>
  <inkml:trace contextRef="#ctx0" brushRef="#br0" timeOffset="19">793 4709 6447 0,'0'0'576'0,"0"0"-576"15,0 0 0-15,-2 1 0 0,2-1 912 0,-4 2 80 16,1 0 16-16,1 1 0 0,2-3 320 0,-4 1 64 16,4-1 16-16,-4 2 0 0,4-2-256 0,-4 3-64 15,4-3 0-15,0 0 0 0,0 0-16 0,-4-2-16 0,1 1 0 0,-1-1 0 16,2-2-192-16,-1 2-32 0,3 2-16 0,0 0 0 15,0 0-16-15,0 0 0 0,0 0 0 0,0 0 0 16,0 0-240-16,5-6-48 0,0 0-16 0,1 1 0 16,2 0 80-16,0-2 0 0,2 1 16 0,0 0 0 15,3-1-32-15,-2 1-16 0,2 1 0 0,-1-3 0 16,-1 2-544-16,1-1-272 0,-2 1 16 0,0 0 16 16,0-1-240-1,-2 1-48-15,2-1-16 0,-2 2 0 0,0-1-448 0,-1 2-96 0,-1 0 0 16,-1 1-16-16,0 0-432 0,-5 3-64 0,4-3-32 0,-4 3 0 15,0 0-576-15,0 0-112 0</inkml:trace>
  <inkml:trace contextRef="#ctx0" brushRef="#br0" timeOffset="20">856 4726 16127 0,'-8'5'352'0,"2"-1"80"0,1 2 16 0,1-2 0 0,-1 0-448 0,-1-1 0 15,2 0 0-15,1 0 0 0,3-3 1904 0,0 0 288 16,0 0 64-16,0 0 16 0,0 0-816 0,0 0-176 15,0 0-16-15,0 0-16 0,4-4-592 0,1 0-112 16,-1-3-32-16,2 0 0 0,1 0 176 0,-1-1 16 16,1 1 16-16,0-2 0 0,3 0-592 0,-3 1-128 15,0-1 0-15,0 1 0 16,1-1-592-16,-1 0-112 0,1 3-32 0,-2-2 0 16,-1-1-416-16,2 2-96 0,-2 1-16 0,0 1 0 15,-1 0-720-15,-4 5-160 0</inkml:trace>
  <inkml:trace contextRef="#ctx0" brushRef="#br0" timeOffset="21">865 4756 15663 0,'-9'16'1392'0,"5"-8"-1120"0,-1-1-272 0,0-1 0 15,1 2 880-15,1-3 112 0,1 0 32 0,1-2 0 16,1-3 1152-16,0 0 256 0,0 0 32 0,0 0 16 16,0 0-1776-16,8 0-336 0,0-5-80 0,2-3-16 15,-2-2-272-15,-1 1 0 0,2 0 0 0,0-1 0 16,-1-3-192-16,1 1-160 0,-1 1-32 0,1 0 0 15,0-1-992-15,0 1-208 0,0-2-32 0,-3 3-9168 16</inkml:trace>
  <inkml:trace contextRef="#ctx0" brushRef="#br0" timeOffset="22">890 4811 27647 0,'-8'5'1216'0,"4"-1"256"0,0 1-1168 0,2-1-304 16,2-4 0-16,0 0 0 0,0 5 1136 0,0-5 160 15,0 0 48-15,7-3 0 0,1 2-864 0,0-4-160 16,0-3-48-16,0-1 0 0,2 0-272 0,-1-3-176 0,1-1 32 16,0-1 0-1,0 0-1136-15,0-2-208 0</inkml:trace>
  <inkml:trace contextRef="#ctx0" brushRef="#br0" timeOffset="23">765 4414 16575 0,'0'0'1472'0,"0"0"-1168"0,0 0-304 0,5-4 0 0,1-1-160 0,0 1-96 0,-2-2 0 0,2 2-16 16,2-2 928-16,0 0 192 0,0 1 48 0,-2-1 0 16,1 1-192-16,0-1-16 0,0 0-16 0,-2 1 0 15,1-1-512-15,-1 1-160 0,-1 1 0 0,0 0 0 16,0 1 0-16,-4 3 0 0,0 0 0 0,0 0 0 16,0 0 0-16,0 0 0 0,0 0 0 0,0 0 0 15,-5 6 0-15,2-1 0 0,-1 2-208 0,-1-1 80 0,-1 0-48 0,1 1 0 16,-1 2 0-16,1-1 0 0,-1 0 304 15,1 1 64-15,0-1 16 0,-1-1 0 0,4 0 560 0,-1-1 96 16,1-2 32-16,1 0 0 0,1-4-304 0,-1 5-48 16,1-5-16-16,0 0 0 0,0 0-528 0,0 0 0 15,3 3 0-15,1-2 0 0,-4-1 0 0,4 0 0 16,1 0 128-16,0-1-128 0,-1-1 0 0,0 2 160 16,1 0-160-16,-2 1 128 0,0 0-128 0,1 0 0 15,-4-1 0-15,0 0 0 16,5 3-352-16,-2 0-96 0,-3-3-32 0,0 0 0 15,5 3-896-15,-3-1-176 0,-2-2-48 0,5-2-7776 0</inkml:trace>
  <inkml:trace contextRef="#ctx0" brushRef="#br0" timeOffset="24">1017 4139 14735 0,'0'0'1312'0,"-2"-6"-1056"16,1-1-256-16,1-2 0 0,0-3 1344 0,0-1 224 15,0-2 32-15,3-2 16 0,-1-2 112 0,0-2 32 16,1-4 0-16,0-1 0 0,1-1-1072 0,-2-3-224 16,3 0-32-16,-2-1-16 15,1 1-800-15,2 1-176 0,0 1-16 0,0 3-16 16,1 3-512-16,-1 2-112 0</inkml:trace>
  <inkml:trace contextRef="#ctx0" brushRef="#br0" timeOffset="25">848 4044 20271 0,'0'0'1792'0,"0"0"-1424"0,-4-3-368 0,1 0 0 15,3 3-288-15,-5-5-128 0,2 0-32 0,-2-3 0 16,-1-3 1664-16,1-1 336 0,0-2 64 0,-1-1 16 16,2-2-288-16,-2-1-64 0,1 0-16 0,-1-4 0 15,1 1-944-15,0 0-192 0,0-3-128 0,2 2 144 16,0 1-1488-16,0 1-320 0,1 1-48 0,0-1-9616 15</inkml:trace>
  <inkml:trace contextRef="#ctx0" brushRef="#br0" timeOffset="26">605 4141 18431 0,'0'0'1632'0,"0"0"-1312"16,-6 0-320-16,6 0 0 0,-7-2 1344 0,-2 0 192 16,0 0 32-16,0-3 16 0,-1 1-112 0,-2 0 0 15,-1-1-16-15,-1-3 0 0,-2 1-720 0,7 3-144 16,-1-1-16-16,-2 0-16 0,0-1-48 0,1 0 0 16,0 1 0-16,-1 0 0 0,2 0-704 0,-7-4-128 0,3 4-48 0</inkml:trace>
  <inkml:trace contextRef="#ctx0" brushRef="#br0" timeOffset="27">518 4360 22111 0,'-8'-1'1968'0,"1"0"-1584"0,0 0-384 0,-1 1 0 0,0-1 0 0,2 0 0 0,-1 0 0 0,-1 1 0 15,-1-1 1216-15,0-1 320 0,-1 1 64 0,1 0 16 16,-1 1-576-16,-11-1-112 0,3 1-32 0,-1 1 0 16,-1-1-1104-16,1 1-240 15,0 0-32-15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3-25T10:18:29.927"/>
    </inkml:context>
    <inkml:brush xml:id="br0">
      <inkml:brushProperty name="width" value="0.05" units="cm"/>
      <inkml:brushProperty name="height" value="0.05" units="cm"/>
      <inkml:brushProperty name="color" value="#E71224"/>
    </inkml:brush>
  </inkml:definitions>
  <inkml:trace contextRef="#ctx0" brushRef="#br0">1224 4678 23639 0 0,'-24'-16'2622'0'0,"49"16"-2561"0"0,674 64-991 0 0,-632-59 881 0 0,927 16-1208 0 0,-1-59 741 0 0,-787 29 588 0 0,934-77 2642 0 0,-9-75 620 0 0,-558 41-2331 0 0,-15-54-433 0 0,-302 70-490 0 0,-9-20-17 0 0,-5-29-296 0 0,-186 112 138 0 0,-1-2 0 0 0,52-53 0 0 0,-99 88 87 0 0,115-123-126 0 0,-102 106 85 0 0,-1 0 0 0 0,-2-2 0 0 0,24-45 0 0 0,-18 22-60 0 0,-3 0 0 0 0,-2-2 0 0 0,-3 0 0 0 0,14-74 0 0 0,-22 79-49 0 0,-3 0 1 0 0,-1-1-1 0 0,-2 1 1 0 0,-3-1 0 0 0,-9-64-1 0 0,1 49-14 0 0,-4 1 0 0 0,-2 0 0 0 0,-3 1 0 0 0,-3 0-1 0 0,-36-74 1 0 0,20 61-107 0 0,-4 1 1 0 0,-98-130-1 0 0,52 98-17 0 0,-4 3 0 0 0,-4 5-1 0 0,-4 4 1 0 0,-138-98 0 0 0,46 55-616 0 0,-298-159 0 0 0,92 96 592 0 0,-12 26 159 0 0,-276-50-118 0 0,-20 73 79 0 0,390 111 385 0 0,-323 0-1 0 0,375 41 504 0 0,-428 57 0 0 0,232 34 61 0 0,11 38-50 0 0,289-75-424 0 0,2 6 0 0 0,3 8-1 0 0,4 6 1 0 0,3 7-1 0 0,-194 143 1 0 0,233-142-171 0 0,4 4 0 0 0,4 5 0 0 0,4 3 0 0 0,4 5 0 0 0,5 4 0 0 0,-76 119 0 0 0,104-127-212 0 0,5 2-1 0 0,-65 161 1 0 0,84-166-226 0 0,5 1 0 0 0,3 2 0 0 0,5 1 0 0 0,4 0 0 0 0,-9 192 0 0 0,26-220 158 0 0,4 0-1 0 0,2 0 1 0 0,3 0 0 0 0,4-1-1 0 0,2 0 1 0 0,4-1 0 0 0,2-1-1 0 0,3-1 1 0 0,4-1 0 0 0,2-1 0 0 0,2-1-1 0 0,62 90 1 0 0,93 97-758 0 0,-45-94-4933 0 0,-9-31-1272 0 0,-129-121 6933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1a19d03a-48bc-4359-8038-5b5f6d5847c3}"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2025-06-20 Microsoft Garage AI Powered Innovation Space Hack Workbook - Template</Template>
  <TotalTime>266</TotalTime>
  <Pages>43</Pages>
  <Words>3507</Words>
  <Characters>19995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bhatia</dc:creator>
  <cp:keywords/>
  <dc:description/>
  <cp:lastModifiedBy>aditi bhatia</cp:lastModifiedBy>
  <cp:revision>1</cp:revision>
  <dcterms:created xsi:type="dcterms:W3CDTF">2025-06-20T09:54:00Z</dcterms:created>
  <dcterms:modified xsi:type="dcterms:W3CDTF">2025-06-20T14:20:00Z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6eb32108,78627272,6ed32a4c</vt:lpwstr>
  </property>
  <property fmtid="{D5CDD505-2E9C-101B-9397-08002B2CF9AE}" pid="3" name="ClassificationContentMarkingFooterFontProps">
    <vt:lpwstr>#000000,10,Calibri</vt:lpwstr>
  </property>
  <property fmtid="{D5CDD505-2E9C-101B-9397-08002B2CF9AE}" pid="4" name="ClassificationContentMarkingFooterText">
    <vt:lpwstr>Classified as Microsoft Confidential</vt:lpwstr>
  </property>
</Properties>
</file>